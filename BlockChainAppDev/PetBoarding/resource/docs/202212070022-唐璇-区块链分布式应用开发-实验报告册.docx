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EDCF3" w14:textId="77777777" w:rsidR="00D7448D" w:rsidRDefault="00D7448D">
      <w:pPr>
        <w:jc w:val="center"/>
        <w:rPr>
          <w:b/>
          <w:sz w:val="44"/>
          <w:szCs w:val="44"/>
        </w:rPr>
      </w:pPr>
    </w:p>
    <w:p w14:paraId="14EF39DC" w14:textId="77777777" w:rsidR="00D7448D" w:rsidRDefault="00D7448D">
      <w:pPr>
        <w:jc w:val="center"/>
        <w:rPr>
          <w:b/>
          <w:sz w:val="72"/>
          <w:szCs w:val="72"/>
        </w:rPr>
      </w:pPr>
    </w:p>
    <w:p w14:paraId="388B6FC2" w14:textId="77777777" w:rsidR="00D7448D" w:rsidRDefault="00D7448D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广</w:t>
      </w:r>
      <w:r>
        <w:rPr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州</w:t>
      </w:r>
      <w:r>
        <w:rPr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商</w:t>
      </w:r>
      <w:r>
        <w:rPr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学</w:t>
      </w:r>
      <w:r>
        <w:rPr>
          <w:b/>
          <w:sz w:val="72"/>
          <w:szCs w:val="72"/>
        </w:rPr>
        <w:t xml:space="preserve"> </w:t>
      </w:r>
      <w:r>
        <w:rPr>
          <w:rFonts w:hint="eastAsia"/>
          <w:b/>
          <w:sz w:val="72"/>
          <w:szCs w:val="72"/>
        </w:rPr>
        <w:t>院</w:t>
      </w:r>
    </w:p>
    <w:p w14:paraId="584B4037" w14:textId="77777777" w:rsidR="00D7448D" w:rsidRDefault="00D7448D">
      <w:pPr>
        <w:rPr>
          <w:b/>
          <w:sz w:val="52"/>
          <w:szCs w:val="52"/>
        </w:rPr>
      </w:pPr>
    </w:p>
    <w:p w14:paraId="59EB568B" w14:textId="77777777" w:rsidR="00D7448D" w:rsidRDefault="00D7448D" w:rsidP="007670B6">
      <w:pPr>
        <w:pStyle w:val="ad"/>
      </w:pPr>
      <w:bookmarkStart w:id="0" w:name="_Toc193190447"/>
      <w:r>
        <w:rPr>
          <w:rFonts w:hint="eastAsia"/>
        </w:rPr>
        <w:t>实验报告</w:t>
      </w:r>
      <w:proofErr w:type="gramStart"/>
      <w:r>
        <w:rPr>
          <w:rFonts w:hint="eastAsia"/>
        </w:rPr>
        <w:t>册</w:t>
      </w:r>
      <w:bookmarkEnd w:id="0"/>
      <w:proofErr w:type="gramEnd"/>
    </w:p>
    <w:p w14:paraId="34640729" w14:textId="77777777" w:rsidR="00D7448D" w:rsidRDefault="00D7448D">
      <w:pPr>
        <w:rPr>
          <w:b/>
          <w:sz w:val="52"/>
          <w:szCs w:val="52"/>
        </w:rPr>
      </w:pPr>
    </w:p>
    <w:p w14:paraId="7C73829D" w14:textId="77777777" w:rsidR="00D7448D" w:rsidRDefault="00D7448D">
      <w:pPr>
        <w:rPr>
          <w:b/>
          <w:sz w:val="52"/>
          <w:szCs w:val="52"/>
        </w:rPr>
      </w:pPr>
    </w:p>
    <w:p w14:paraId="7666AF40" w14:textId="77777777" w:rsidR="00D7448D" w:rsidRDefault="00D7448D">
      <w:pPr>
        <w:rPr>
          <w:b/>
          <w:sz w:val="52"/>
          <w:szCs w:val="52"/>
        </w:rPr>
      </w:pPr>
    </w:p>
    <w:p w14:paraId="5C5E31F2" w14:textId="77777777" w:rsidR="00D7448D" w:rsidRDefault="00D7448D">
      <w:pPr>
        <w:rPr>
          <w:b/>
          <w:sz w:val="52"/>
          <w:szCs w:val="52"/>
        </w:rPr>
      </w:pPr>
    </w:p>
    <w:p w14:paraId="24AEE8F5" w14:textId="77777777" w:rsidR="00D7448D" w:rsidRDefault="00D7448D">
      <w:pPr>
        <w:rPr>
          <w:b/>
          <w:sz w:val="52"/>
          <w:szCs w:val="52"/>
        </w:rPr>
      </w:pPr>
    </w:p>
    <w:p w14:paraId="652BC2E3" w14:textId="77777777" w:rsidR="00D7448D" w:rsidRDefault="00D7448D">
      <w:pPr>
        <w:rPr>
          <w:b/>
          <w:sz w:val="52"/>
          <w:szCs w:val="52"/>
        </w:rPr>
      </w:pPr>
    </w:p>
    <w:p w14:paraId="5AE06E08" w14:textId="77777777" w:rsidR="00D7448D" w:rsidRDefault="00D7448D">
      <w:pPr>
        <w:rPr>
          <w:b/>
          <w:sz w:val="52"/>
          <w:szCs w:val="52"/>
        </w:rPr>
      </w:pPr>
    </w:p>
    <w:p w14:paraId="6EEA1480" w14:textId="77777777" w:rsidR="002F19AE" w:rsidRDefault="002F19AE" w:rsidP="002F19AE">
      <w:pPr>
        <w:jc w:val="center"/>
        <w:rPr>
          <w:bCs/>
          <w:sz w:val="36"/>
          <w:szCs w:val="36"/>
        </w:rPr>
      </w:pPr>
      <w:r>
        <w:rPr>
          <w:rFonts w:hint="eastAsia"/>
          <w:bCs/>
          <w:sz w:val="36"/>
          <w:szCs w:val="36"/>
          <w:u w:val="single"/>
        </w:rPr>
        <w:t xml:space="preserve"> </w:t>
      </w:r>
      <w:r>
        <w:rPr>
          <w:rFonts w:hint="eastAsia"/>
          <w:bCs/>
          <w:sz w:val="36"/>
          <w:szCs w:val="36"/>
          <w:u w:val="single"/>
        </w:rPr>
        <w:t>现代信息产业</w:t>
      </w:r>
      <w:r w:rsidR="00D7448D">
        <w:rPr>
          <w:bCs/>
          <w:sz w:val="36"/>
          <w:szCs w:val="36"/>
          <w:u w:val="single"/>
        </w:rPr>
        <w:t xml:space="preserve"> </w:t>
      </w:r>
      <w:r w:rsidR="00D7448D">
        <w:rPr>
          <w:rFonts w:hint="eastAsia"/>
          <w:bCs/>
          <w:sz w:val="36"/>
          <w:szCs w:val="36"/>
        </w:rPr>
        <w:t>学院</w:t>
      </w:r>
      <w:r w:rsidR="00D7448D">
        <w:rPr>
          <w:bCs/>
          <w:sz w:val="36"/>
          <w:szCs w:val="36"/>
          <w:u w:val="single"/>
        </w:rPr>
        <w:t xml:space="preserve"> </w:t>
      </w:r>
      <w:r>
        <w:rPr>
          <w:rFonts w:hint="eastAsia"/>
          <w:bCs/>
          <w:sz w:val="36"/>
          <w:szCs w:val="36"/>
          <w:u w:val="single"/>
        </w:rPr>
        <w:t>软件工程</w:t>
      </w:r>
      <w:r w:rsidR="00D7448D">
        <w:rPr>
          <w:bCs/>
          <w:sz w:val="36"/>
          <w:szCs w:val="36"/>
          <w:u w:val="single"/>
        </w:rPr>
        <w:t xml:space="preserve"> </w:t>
      </w:r>
      <w:r w:rsidR="00D7448D">
        <w:rPr>
          <w:rFonts w:hint="eastAsia"/>
          <w:bCs/>
          <w:sz w:val="36"/>
          <w:szCs w:val="36"/>
        </w:rPr>
        <w:t>专业</w:t>
      </w:r>
    </w:p>
    <w:p w14:paraId="25216C69" w14:textId="77777777" w:rsidR="00D7448D" w:rsidRDefault="002F19AE" w:rsidP="002F19AE">
      <w:pPr>
        <w:jc w:val="center"/>
        <w:rPr>
          <w:bCs/>
          <w:sz w:val="36"/>
          <w:szCs w:val="36"/>
        </w:rPr>
      </w:pPr>
      <w:r>
        <w:rPr>
          <w:rFonts w:hint="eastAsia"/>
          <w:bCs/>
          <w:sz w:val="36"/>
          <w:szCs w:val="36"/>
          <w:u w:val="single"/>
        </w:rPr>
        <w:t xml:space="preserve"> </w:t>
      </w:r>
      <w:r>
        <w:rPr>
          <w:rFonts w:hint="eastAsia"/>
          <w:bCs/>
          <w:sz w:val="36"/>
          <w:szCs w:val="36"/>
          <w:u w:val="single"/>
        </w:rPr>
        <w:t>大三</w:t>
      </w:r>
      <w:r w:rsidR="00D7448D">
        <w:rPr>
          <w:bCs/>
          <w:sz w:val="36"/>
          <w:szCs w:val="36"/>
          <w:u w:val="single"/>
        </w:rPr>
        <w:t xml:space="preserve"> </w:t>
      </w:r>
      <w:r w:rsidR="00D7448D">
        <w:rPr>
          <w:rFonts w:hint="eastAsia"/>
          <w:bCs/>
          <w:sz w:val="36"/>
          <w:szCs w:val="36"/>
        </w:rPr>
        <w:t>年级</w:t>
      </w:r>
      <w:r w:rsidR="00D7448D">
        <w:rPr>
          <w:bCs/>
          <w:sz w:val="36"/>
          <w:szCs w:val="36"/>
          <w:u w:val="single"/>
        </w:rPr>
        <w:t xml:space="preserve"> </w:t>
      </w:r>
      <w:r>
        <w:rPr>
          <w:bCs/>
          <w:sz w:val="36"/>
          <w:szCs w:val="36"/>
          <w:u w:val="single"/>
        </w:rPr>
        <w:t>2201</w:t>
      </w:r>
      <w:r w:rsidR="00D7448D">
        <w:rPr>
          <w:bCs/>
          <w:sz w:val="36"/>
          <w:szCs w:val="36"/>
          <w:u w:val="single"/>
        </w:rPr>
        <w:t xml:space="preserve"> </w:t>
      </w:r>
      <w:r w:rsidR="00D7448D">
        <w:rPr>
          <w:rFonts w:hint="eastAsia"/>
          <w:bCs/>
          <w:sz w:val="36"/>
          <w:szCs w:val="36"/>
        </w:rPr>
        <w:t>班</w:t>
      </w:r>
    </w:p>
    <w:p w14:paraId="0E48C001" w14:textId="77777777" w:rsidR="00D7448D" w:rsidRDefault="00D7448D">
      <w:pPr>
        <w:jc w:val="center"/>
        <w:rPr>
          <w:rFonts w:ascii="宋体" w:cs="宋体"/>
          <w:bCs/>
          <w:sz w:val="36"/>
          <w:szCs w:val="36"/>
        </w:rPr>
      </w:pPr>
      <w:r>
        <w:rPr>
          <w:rFonts w:ascii="宋体" w:hAnsi="宋体" w:cs="宋体"/>
          <w:bCs/>
          <w:sz w:val="36"/>
          <w:szCs w:val="36"/>
          <w:u w:val="single"/>
        </w:rPr>
        <w:t xml:space="preserve"> 20</w:t>
      </w:r>
      <w:r w:rsidR="002F19AE">
        <w:rPr>
          <w:rFonts w:ascii="宋体" w:hAnsi="宋体" w:cs="宋体"/>
          <w:bCs/>
          <w:sz w:val="36"/>
          <w:szCs w:val="36"/>
          <w:u w:val="single"/>
        </w:rPr>
        <w:t>24</w:t>
      </w:r>
      <w:r>
        <w:rPr>
          <w:rFonts w:ascii="宋体" w:hAnsi="宋体" w:cs="宋体"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/>
          <w:bCs/>
          <w:sz w:val="36"/>
          <w:szCs w:val="36"/>
        </w:rPr>
        <w:t xml:space="preserve"> - </w:t>
      </w:r>
      <w:r w:rsidR="002F19AE" w:rsidRPr="002F19AE">
        <w:rPr>
          <w:rFonts w:ascii="宋体" w:hAnsi="宋体" w:cs="宋体"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/>
          <w:bCs/>
          <w:sz w:val="36"/>
          <w:szCs w:val="36"/>
          <w:u w:val="single"/>
        </w:rPr>
        <w:t>20</w:t>
      </w:r>
      <w:r w:rsidR="002F19AE">
        <w:rPr>
          <w:rFonts w:ascii="宋体" w:hAnsi="宋体" w:cs="宋体"/>
          <w:bCs/>
          <w:sz w:val="36"/>
          <w:szCs w:val="36"/>
          <w:u w:val="single"/>
        </w:rPr>
        <w:t>25</w:t>
      </w:r>
      <w:r>
        <w:rPr>
          <w:rFonts w:ascii="宋体" w:hAnsi="宋体" w:cs="宋体"/>
          <w:bCs/>
          <w:sz w:val="36"/>
          <w:szCs w:val="36"/>
          <w:u w:val="single"/>
        </w:rPr>
        <w:t xml:space="preserve"> </w:t>
      </w:r>
      <w:proofErr w:type="gramStart"/>
      <w:r>
        <w:rPr>
          <w:rFonts w:ascii="宋体" w:hAnsi="宋体" w:cs="宋体" w:hint="eastAsia"/>
          <w:bCs/>
          <w:sz w:val="36"/>
          <w:szCs w:val="36"/>
        </w:rPr>
        <w:t>学年第</w:t>
      </w:r>
      <w:proofErr w:type="gramEnd"/>
      <w:r>
        <w:rPr>
          <w:rFonts w:ascii="宋体" w:hAnsi="宋体" w:cs="宋体"/>
          <w:bCs/>
          <w:sz w:val="36"/>
          <w:szCs w:val="36"/>
          <w:u w:val="single"/>
        </w:rPr>
        <w:t xml:space="preserve"> </w:t>
      </w:r>
      <w:r w:rsidR="002F19AE">
        <w:rPr>
          <w:rFonts w:ascii="宋体" w:hAnsi="宋体" w:cs="宋体" w:hint="eastAsia"/>
          <w:bCs/>
          <w:sz w:val="36"/>
          <w:szCs w:val="36"/>
          <w:u w:val="single"/>
        </w:rPr>
        <w:t>二</w:t>
      </w:r>
      <w:r>
        <w:rPr>
          <w:rFonts w:ascii="宋体" w:hAnsi="宋体" w:cs="宋体"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 w:hint="eastAsia"/>
          <w:bCs/>
          <w:sz w:val="36"/>
          <w:szCs w:val="36"/>
        </w:rPr>
        <w:t>学期</w:t>
      </w:r>
    </w:p>
    <w:p w14:paraId="17FAA142" w14:textId="77777777" w:rsidR="00D7448D" w:rsidRDefault="00D7448D">
      <w:pPr>
        <w:rPr>
          <w:bCs/>
          <w:sz w:val="52"/>
          <w:szCs w:val="52"/>
        </w:rPr>
      </w:pPr>
    </w:p>
    <w:p w14:paraId="050931FA" w14:textId="77777777" w:rsidR="00D7448D" w:rsidRDefault="00D7448D" w:rsidP="002F19AE">
      <w:pPr>
        <w:ind w:firstLineChars="200" w:firstLine="880"/>
        <w:rPr>
          <w:bCs/>
          <w:sz w:val="44"/>
          <w:szCs w:val="44"/>
          <w:u w:val="single"/>
        </w:rPr>
      </w:pPr>
      <w:r>
        <w:rPr>
          <w:rFonts w:hint="eastAsia"/>
          <w:bCs/>
          <w:sz w:val="44"/>
          <w:szCs w:val="44"/>
        </w:rPr>
        <w:t>课程名称：</w:t>
      </w:r>
      <w:r>
        <w:rPr>
          <w:bCs/>
          <w:sz w:val="44"/>
          <w:szCs w:val="44"/>
          <w:u w:val="single"/>
        </w:rPr>
        <w:t xml:space="preserve"> </w:t>
      </w:r>
      <w:r w:rsidR="002F19AE">
        <w:rPr>
          <w:rFonts w:hint="eastAsia"/>
          <w:bCs/>
          <w:sz w:val="44"/>
          <w:szCs w:val="44"/>
          <w:u w:val="single"/>
        </w:rPr>
        <w:t>区块链分布式应用开发</w:t>
      </w:r>
    </w:p>
    <w:p w14:paraId="4CCF04DC" w14:textId="77777777" w:rsidR="00D7448D" w:rsidRDefault="00D7448D" w:rsidP="002F19AE">
      <w:pPr>
        <w:ind w:firstLineChars="200" w:firstLine="880"/>
        <w:rPr>
          <w:bCs/>
          <w:sz w:val="44"/>
          <w:szCs w:val="44"/>
          <w:u w:val="single"/>
        </w:rPr>
      </w:pPr>
      <w:r>
        <w:rPr>
          <w:rFonts w:hint="eastAsia"/>
          <w:bCs/>
          <w:sz w:val="44"/>
          <w:szCs w:val="44"/>
        </w:rPr>
        <w:t>姓</w:t>
      </w:r>
      <w:r>
        <w:rPr>
          <w:bCs/>
          <w:sz w:val="44"/>
          <w:szCs w:val="44"/>
        </w:rPr>
        <w:t xml:space="preserve">    </w:t>
      </w:r>
      <w:r>
        <w:rPr>
          <w:rFonts w:hint="eastAsia"/>
          <w:bCs/>
          <w:sz w:val="44"/>
          <w:szCs w:val="44"/>
        </w:rPr>
        <w:t>名：</w:t>
      </w:r>
      <w:r>
        <w:rPr>
          <w:bCs/>
          <w:sz w:val="44"/>
          <w:szCs w:val="44"/>
          <w:u w:val="single"/>
        </w:rPr>
        <w:t xml:space="preserve">    </w:t>
      </w:r>
      <w:r w:rsidR="002F19AE">
        <w:rPr>
          <w:bCs/>
          <w:sz w:val="44"/>
          <w:szCs w:val="44"/>
          <w:u w:val="single"/>
        </w:rPr>
        <w:t xml:space="preserve">     </w:t>
      </w:r>
      <w:r w:rsidR="002F19AE">
        <w:rPr>
          <w:rFonts w:hint="eastAsia"/>
          <w:bCs/>
          <w:sz w:val="44"/>
          <w:szCs w:val="44"/>
          <w:u w:val="single"/>
        </w:rPr>
        <w:t>唐璇</w:t>
      </w:r>
      <w:r>
        <w:rPr>
          <w:bCs/>
          <w:sz w:val="44"/>
          <w:szCs w:val="44"/>
          <w:u w:val="single"/>
        </w:rPr>
        <w:t xml:space="preserve">   </w:t>
      </w:r>
      <w:r w:rsidR="002F19AE">
        <w:rPr>
          <w:bCs/>
          <w:sz w:val="44"/>
          <w:szCs w:val="44"/>
          <w:u w:val="single"/>
        </w:rPr>
        <w:t xml:space="preserve">     </w:t>
      </w:r>
    </w:p>
    <w:p w14:paraId="3CFA38E0" w14:textId="77777777" w:rsidR="00D7448D" w:rsidRDefault="00D7448D" w:rsidP="002F19AE">
      <w:pPr>
        <w:ind w:firstLineChars="200" w:firstLine="880"/>
        <w:rPr>
          <w:bCs/>
          <w:sz w:val="44"/>
          <w:szCs w:val="44"/>
          <w:u w:val="single"/>
        </w:rPr>
      </w:pPr>
      <w:r>
        <w:rPr>
          <w:rFonts w:hint="eastAsia"/>
          <w:bCs/>
          <w:sz w:val="44"/>
          <w:szCs w:val="44"/>
        </w:rPr>
        <w:t>学</w:t>
      </w:r>
      <w:r>
        <w:rPr>
          <w:bCs/>
          <w:sz w:val="44"/>
          <w:szCs w:val="44"/>
        </w:rPr>
        <w:t xml:space="preserve">    </w:t>
      </w:r>
      <w:r>
        <w:rPr>
          <w:rFonts w:hint="eastAsia"/>
          <w:bCs/>
          <w:sz w:val="44"/>
          <w:szCs w:val="44"/>
        </w:rPr>
        <w:t>号：</w:t>
      </w:r>
      <w:r>
        <w:rPr>
          <w:bCs/>
          <w:sz w:val="44"/>
          <w:szCs w:val="44"/>
          <w:u w:val="single"/>
        </w:rPr>
        <w:t xml:space="preserve">  </w:t>
      </w:r>
      <w:r w:rsidR="002F19AE">
        <w:rPr>
          <w:bCs/>
          <w:sz w:val="44"/>
          <w:szCs w:val="44"/>
          <w:u w:val="single"/>
        </w:rPr>
        <w:t xml:space="preserve">   202212070022  </w:t>
      </w:r>
      <w:r>
        <w:rPr>
          <w:bCs/>
          <w:sz w:val="44"/>
          <w:szCs w:val="44"/>
          <w:u w:val="single"/>
        </w:rPr>
        <w:t xml:space="preserve">  </w:t>
      </w:r>
    </w:p>
    <w:p w14:paraId="6664B1C1" w14:textId="77777777" w:rsidR="00D7448D" w:rsidRDefault="00D7448D" w:rsidP="00E11D26">
      <w:pPr>
        <w:ind w:firstLineChars="200" w:firstLine="880"/>
        <w:rPr>
          <w:bCs/>
          <w:sz w:val="44"/>
          <w:szCs w:val="44"/>
          <w:u w:val="single"/>
        </w:rPr>
      </w:pPr>
      <w:r>
        <w:rPr>
          <w:rFonts w:hint="eastAsia"/>
          <w:bCs/>
          <w:sz w:val="44"/>
          <w:szCs w:val="44"/>
        </w:rPr>
        <w:t>指导教师：</w:t>
      </w:r>
      <w:r>
        <w:rPr>
          <w:bCs/>
          <w:sz w:val="44"/>
          <w:szCs w:val="44"/>
          <w:u w:val="single"/>
        </w:rPr>
        <w:t xml:space="preserve">  </w:t>
      </w:r>
      <w:r w:rsidR="00E11D26">
        <w:rPr>
          <w:bCs/>
          <w:sz w:val="44"/>
          <w:szCs w:val="44"/>
          <w:u w:val="single"/>
        </w:rPr>
        <w:t xml:space="preserve">  </w:t>
      </w:r>
      <w:r>
        <w:rPr>
          <w:bCs/>
          <w:sz w:val="44"/>
          <w:szCs w:val="44"/>
          <w:u w:val="single"/>
        </w:rPr>
        <w:t xml:space="preserve"> </w:t>
      </w:r>
      <w:r w:rsidR="00E11D26">
        <w:rPr>
          <w:bCs/>
          <w:sz w:val="44"/>
          <w:szCs w:val="44"/>
          <w:u w:val="single"/>
        </w:rPr>
        <w:t xml:space="preserve">   </w:t>
      </w:r>
      <w:proofErr w:type="gramStart"/>
      <w:r w:rsidR="00E11D26">
        <w:rPr>
          <w:rFonts w:hint="eastAsia"/>
          <w:bCs/>
          <w:sz w:val="44"/>
          <w:szCs w:val="44"/>
          <w:u w:val="single"/>
        </w:rPr>
        <w:t>曾洁波</w:t>
      </w:r>
      <w:proofErr w:type="gramEnd"/>
      <w:r w:rsidR="00E11D26">
        <w:rPr>
          <w:rFonts w:hint="eastAsia"/>
          <w:bCs/>
          <w:sz w:val="44"/>
          <w:szCs w:val="44"/>
          <w:u w:val="single"/>
        </w:rPr>
        <w:t xml:space="preserve"> </w:t>
      </w:r>
      <w:r w:rsidR="00E11D26">
        <w:rPr>
          <w:bCs/>
          <w:sz w:val="44"/>
          <w:szCs w:val="44"/>
          <w:u w:val="single"/>
        </w:rPr>
        <w:t xml:space="preserve">   </w:t>
      </w:r>
      <w:r>
        <w:rPr>
          <w:bCs/>
          <w:sz w:val="44"/>
          <w:szCs w:val="44"/>
          <w:u w:val="single"/>
        </w:rPr>
        <w:t xml:space="preserve">   </w:t>
      </w:r>
    </w:p>
    <w:p w14:paraId="400424C9" w14:textId="77777777" w:rsidR="00D7448D" w:rsidRDefault="00D7448D">
      <w:pPr>
        <w:ind w:firstLineChars="500" w:firstLine="1606"/>
        <w:rPr>
          <w:rFonts w:ascii="宋体"/>
          <w:b/>
          <w:sz w:val="32"/>
          <w:szCs w:val="32"/>
        </w:rPr>
      </w:pPr>
    </w:p>
    <w:p w14:paraId="7A040D88" w14:textId="77777777" w:rsidR="00D7448D" w:rsidRPr="00E11D26" w:rsidRDefault="00D7448D">
      <w:pPr>
        <w:jc w:val="center"/>
        <w:rPr>
          <w:b/>
          <w:sz w:val="32"/>
          <w:szCs w:val="32"/>
        </w:rPr>
        <w:sectPr w:rsidR="00D7448D" w:rsidRPr="00E11D26">
          <w:headerReference w:type="default" r:id="rId7"/>
          <w:foot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888046F" w14:textId="77777777" w:rsidR="00D7448D" w:rsidRDefault="0000000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pict w14:anchorId="40417AF9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26" type="#_x0000_t202" style="position:absolute;left:0;text-align:left;margin-left:6.65pt;margin-top:23.4pt;width:425.35pt;height:171.6pt;z-index:1">
            <v:textbox>
              <w:txbxContent>
                <w:p w14:paraId="4F09FF56" w14:textId="77777777" w:rsidR="00D7448D" w:rsidRDefault="00D7448D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rFonts w:hint="eastAsia"/>
                      <w:sz w:val="28"/>
                      <w:szCs w:val="28"/>
                    </w:rPr>
                    <w:t>使用说明</w:t>
                  </w:r>
                </w:p>
                <w:p w14:paraId="4D955704" w14:textId="77777777" w:rsidR="00D7448D" w:rsidRDefault="00D7448D">
                  <w:pPr>
                    <w:ind w:firstLineChars="200" w:firstLine="560"/>
                    <w:rPr>
                      <w:sz w:val="28"/>
                      <w:szCs w:val="28"/>
                    </w:rPr>
                  </w:pPr>
                  <w:r>
                    <w:rPr>
                      <w:rFonts w:hint="eastAsia"/>
                      <w:sz w:val="28"/>
                      <w:szCs w:val="28"/>
                    </w:rPr>
                    <w:t>各学院根据各门实验</w:t>
                  </w:r>
                  <w:proofErr w:type="gramStart"/>
                  <w:r>
                    <w:rPr>
                      <w:rFonts w:hint="eastAsia"/>
                      <w:sz w:val="28"/>
                      <w:szCs w:val="28"/>
                    </w:rPr>
                    <w:t>课需要</w:t>
                  </w:r>
                  <w:proofErr w:type="gramEnd"/>
                  <w:r>
                    <w:rPr>
                      <w:rFonts w:hint="eastAsia"/>
                      <w:sz w:val="28"/>
                      <w:szCs w:val="28"/>
                    </w:rPr>
                    <w:t>双面打印实验报告，实验报告由学生按规定要求，认真独立填写。实验指导教师应重视指导学生撰写实验报告，对学生的实验报告应认真评阅批改，并按成绩评定的有关规定评出成绩。</w:t>
                  </w:r>
                </w:p>
                <w:p w14:paraId="753806F2" w14:textId="77777777" w:rsidR="00D7448D" w:rsidRDefault="00D7448D">
                  <w:pPr>
                    <w:ind w:firstLineChars="200" w:firstLine="560"/>
                    <w:rPr>
                      <w:sz w:val="28"/>
                      <w:szCs w:val="28"/>
                    </w:rPr>
                  </w:pPr>
                </w:p>
              </w:txbxContent>
            </v:textbox>
          </v:shape>
        </w:pict>
      </w:r>
    </w:p>
    <w:p w14:paraId="651ECAB2" w14:textId="77777777" w:rsidR="00D7448D" w:rsidRDefault="00D7448D">
      <w:pPr>
        <w:jc w:val="center"/>
        <w:rPr>
          <w:b/>
          <w:sz w:val="52"/>
          <w:szCs w:val="52"/>
        </w:rPr>
      </w:pPr>
    </w:p>
    <w:p w14:paraId="69530D97" w14:textId="77777777" w:rsidR="00D7448D" w:rsidRDefault="00D7448D">
      <w:pPr>
        <w:jc w:val="center"/>
        <w:rPr>
          <w:b/>
          <w:sz w:val="52"/>
          <w:szCs w:val="52"/>
        </w:rPr>
      </w:pPr>
    </w:p>
    <w:p w14:paraId="323D4E85" w14:textId="77777777" w:rsidR="00D7448D" w:rsidRDefault="00D7448D">
      <w:pPr>
        <w:jc w:val="center"/>
        <w:rPr>
          <w:b/>
          <w:sz w:val="52"/>
          <w:szCs w:val="52"/>
        </w:rPr>
      </w:pPr>
    </w:p>
    <w:p w14:paraId="74FA1709" w14:textId="77777777" w:rsidR="00D7448D" w:rsidRDefault="00D7448D">
      <w:pPr>
        <w:jc w:val="center"/>
        <w:rPr>
          <w:b/>
          <w:sz w:val="52"/>
          <w:szCs w:val="52"/>
        </w:rPr>
      </w:pPr>
    </w:p>
    <w:p w14:paraId="3952A27D" w14:textId="77777777" w:rsidR="00D7448D" w:rsidRDefault="00D7448D">
      <w:pPr>
        <w:jc w:val="center"/>
        <w:rPr>
          <w:b/>
          <w:sz w:val="52"/>
          <w:szCs w:val="52"/>
        </w:rPr>
      </w:pPr>
    </w:p>
    <w:p w14:paraId="323076BE" w14:textId="77777777" w:rsidR="00D7448D" w:rsidRDefault="00D7448D">
      <w:pPr>
        <w:jc w:val="center"/>
        <w:rPr>
          <w:b/>
          <w:sz w:val="52"/>
          <w:szCs w:val="52"/>
        </w:rPr>
      </w:pPr>
    </w:p>
    <w:p w14:paraId="08482EFE" w14:textId="77777777" w:rsidR="00D7448D" w:rsidRDefault="00D7448D">
      <w:pPr>
        <w:jc w:val="center"/>
        <w:rPr>
          <w:rFonts w:ascii="仿宋" w:eastAsia="仿宋" w:hAnsi="仿宋" w:hint="eastAsia"/>
          <w:color w:val="000000"/>
          <w:sz w:val="32"/>
          <w:szCs w:val="32"/>
        </w:rPr>
      </w:pPr>
    </w:p>
    <w:p w14:paraId="543F8330" w14:textId="77777777" w:rsidR="00D7448D" w:rsidRDefault="00D7448D">
      <w:pPr>
        <w:jc w:val="center"/>
        <w:rPr>
          <w:rFonts w:ascii="仿宋" w:eastAsia="仿宋" w:hAnsi="仿宋" w:hint="eastAsia"/>
          <w:color w:val="000000"/>
          <w:sz w:val="32"/>
          <w:szCs w:val="32"/>
        </w:rPr>
      </w:pPr>
    </w:p>
    <w:p w14:paraId="2398BC21" w14:textId="77777777" w:rsidR="00D7448D" w:rsidRDefault="00D7448D">
      <w:pPr>
        <w:jc w:val="center"/>
        <w:rPr>
          <w:b/>
          <w:sz w:val="52"/>
          <w:szCs w:val="52"/>
        </w:rPr>
      </w:pPr>
    </w:p>
    <w:p w14:paraId="357602D9" w14:textId="77777777" w:rsidR="00D7448D" w:rsidRDefault="00D7448D">
      <w:pPr>
        <w:jc w:val="center"/>
        <w:rPr>
          <w:b/>
          <w:sz w:val="52"/>
          <w:szCs w:val="52"/>
        </w:rPr>
      </w:pPr>
    </w:p>
    <w:p w14:paraId="0B5815E7" w14:textId="77777777" w:rsidR="00D7448D" w:rsidRDefault="00D7448D">
      <w:pPr>
        <w:jc w:val="center"/>
        <w:rPr>
          <w:b/>
          <w:sz w:val="52"/>
          <w:szCs w:val="52"/>
        </w:rPr>
      </w:pPr>
    </w:p>
    <w:p w14:paraId="4D4CF4F1" w14:textId="77777777" w:rsidR="00D7448D" w:rsidRDefault="00D7448D">
      <w:pPr>
        <w:jc w:val="center"/>
        <w:rPr>
          <w:b/>
          <w:sz w:val="52"/>
          <w:szCs w:val="52"/>
        </w:rPr>
      </w:pPr>
    </w:p>
    <w:p w14:paraId="1C5D99F8" w14:textId="77777777" w:rsidR="00D7448D" w:rsidRDefault="00D7448D">
      <w:pPr>
        <w:jc w:val="center"/>
        <w:rPr>
          <w:b/>
          <w:sz w:val="52"/>
          <w:szCs w:val="52"/>
        </w:rPr>
      </w:pPr>
    </w:p>
    <w:p w14:paraId="4DE87F75" w14:textId="77777777" w:rsidR="00D7448D" w:rsidRDefault="00D7448D">
      <w:pPr>
        <w:jc w:val="center"/>
        <w:rPr>
          <w:b/>
          <w:sz w:val="52"/>
          <w:szCs w:val="52"/>
        </w:rPr>
      </w:pPr>
    </w:p>
    <w:p w14:paraId="6B6E8677" w14:textId="77777777" w:rsidR="00D7448D" w:rsidRDefault="00D7448D">
      <w:pPr>
        <w:jc w:val="center"/>
        <w:rPr>
          <w:b/>
          <w:sz w:val="52"/>
          <w:szCs w:val="52"/>
        </w:rPr>
      </w:pPr>
    </w:p>
    <w:p w14:paraId="0A2970B4" w14:textId="77777777" w:rsidR="00D7448D" w:rsidRDefault="00D7448D">
      <w:pPr>
        <w:jc w:val="center"/>
        <w:rPr>
          <w:b/>
          <w:sz w:val="52"/>
          <w:szCs w:val="52"/>
        </w:rPr>
      </w:pPr>
    </w:p>
    <w:p w14:paraId="72D56B66" w14:textId="77777777" w:rsidR="00D7448D" w:rsidRDefault="00D7448D">
      <w:pPr>
        <w:jc w:val="center"/>
        <w:rPr>
          <w:b/>
          <w:sz w:val="52"/>
          <w:szCs w:val="52"/>
        </w:rPr>
      </w:pPr>
    </w:p>
    <w:p w14:paraId="0086293C" w14:textId="77777777" w:rsidR="00D7448D" w:rsidRDefault="00D7448D">
      <w:pPr>
        <w:jc w:val="center"/>
        <w:rPr>
          <w:b/>
          <w:sz w:val="52"/>
          <w:szCs w:val="52"/>
        </w:rPr>
      </w:pPr>
    </w:p>
    <w:p w14:paraId="35E89BF8" w14:textId="77777777" w:rsidR="00D7448D" w:rsidRDefault="00D7448D">
      <w:pPr>
        <w:jc w:val="center"/>
        <w:rPr>
          <w:b/>
          <w:sz w:val="52"/>
          <w:szCs w:val="52"/>
        </w:rPr>
      </w:pPr>
    </w:p>
    <w:p w14:paraId="37B44346" w14:textId="77777777" w:rsidR="00D7448D" w:rsidRDefault="00D7448D">
      <w:pPr>
        <w:jc w:val="center"/>
        <w:rPr>
          <w:b/>
          <w:sz w:val="52"/>
          <w:szCs w:val="52"/>
        </w:rPr>
      </w:pPr>
    </w:p>
    <w:p w14:paraId="1985B2FE" w14:textId="77777777" w:rsidR="00D7448D" w:rsidRDefault="00D7448D">
      <w:pPr>
        <w:rPr>
          <w:b/>
          <w:sz w:val="52"/>
          <w:szCs w:val="52"/>
        </w:rPr>
      </w:pPr>
    </w:p>
    <w:p w14:paraId="39307697" w14:textId="77777777" w:rsidR="00D7448D" w:rsidRDefault="00D7448D" w:rsidP="007670B6">
      <w:pPr>
        <w:pStyle w:val="ab"/>
      </w:pPr>
      <w:bookmarkStart w:id="1" w:name="_Toc193190448"/>
      <w:r>
        <w:rPr>
          <w:rFonts w:hint="eastAsia"/>
        </w:rPr>
        <w:lastRenderedPageBreak/>
        <w:t>目</w:t>
      </w:r>
      <w:r>
        <w:t xml:space="preserve">  </w:t>
      </w:r>
      <w:r>
        <w:rPr>
          <w:rFonts w:hint="eastAsia"/>
        </w:rPr>
        <w:t>录</w:t>
      </w:r>
      <w:bookmarkEnd w:id="1"/>
    </w:p>
    <w:p w14:paraId="1EDAEE26" w14:textId="7D91F1C4" w:rsidR="00384262" w:rsidRPr="00384262" w:rsidRDefault="00384262" w:rsidP="00384262">
      <w:pPr>
        <w:pStyle w:val="TOC1"/>
        <w:tabs>
          <w:tab w:val="right" w:leader="dot" w:pos="8296"/>
        </w:tabs>
        <w:ind w:firstLineChars="100" w:firstLine="280"/>
        <w:rPr>
          <w:rFonts w:hint="eastAsia"/>
          <w:noProof/>
          <w:kern w:val="2"/>
          <w:sz w:val="21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"1-3"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</w:p>
    <w:p w14:paraId="4FEEDCA1" w14:textId="1FD0AFF0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49" w:history="1">
        <w:r w:rsidRPr="00D34C68">
          <w:rPr>
            <w:rStyle w:val="af"/>
            <w:noProof/>
          </w:rPr>
          <w:t>实验报告（第 1</w:t>
        </w:r>
        <w:bookmarkStart w:id="2" w:name="_Hlt200377833"/>
        <w:bookmarkStart w:id="3" w:name="_Hlt200377834"/>
        <w:r w:rsidRPr="00D34C68">
          <w:rPr>
            <w:rStyle w:val="af"/>
            <w:noProof/>
          </w:rPr>
          <w:t xml:space="preserve"> </w:t>
        </w:r>
        <w:bookmarkEnd w:id="2"/>
        <w:bookmarkEnd w:id="3"/>
        <w:r w:rsidRPr="00D34C68">
          <w:rPr>
            <w:rStyle w:val="af"/>
            <w:noProof/>
          </w:rPr>
          <w:t>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D79511" w14:textId="47E5989B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57" w:history="1">
        <w:r w:rsidRPr="00D34C68">
          <w:rPr>
            <w:rStyle w:val="af"/>
            <w:noProof/>
          </w:rPr>
          <w:t>实验报告（第 2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7F4BB1" w14:textId="0D9FEBED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65" w:history="1">
        <w:r w:rsidRPr="00D34C68">
          <w:rPr>
            <w:rStyle w:val="af"/>
            <w:noProof/>
          </w:rPr>
          <w:t>实验报告（第 3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1A186B" w14:textId="7267D8CD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73" w:history="1">
        <w:r w:rsidRPr="00D34C68">
          <w:rPr>
            <w:rStyle w:val="af"/>
            <w:noProof/>
          </w:rPr>
          <w:t>实验报告（第 4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D84719" w14:textId="460C580B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81" w:history="1">
        <w:r w:rsidRPr="00D34C68">
          <w:rPr>
            <w:rStyle w:val="af"/>
            <w:noProof/>
          </w:rPr>
          <w:t>实验报告（第 5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FB63C0" w14:textId="401BECBF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89" w:history="1">
        <w:r w:rsidRPr="00D34C68">
          <w:rPr>
            <w:rStyle w:val="af"/>
            <w:noProof/>
          </w:rPr>
          <w:t>实验报告（第 6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6B0362" w14:textId="0365BF6A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497" w:history="1">
        <w:r w:rsidRPr="00D34C68">
          <w:rPr>
            <w:rStyle w:val="af"/>
            <w:noProof/>
          </w:rPr>
          <w:t>实验报告（第 7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2D70D10" w14:textId="48E3875F" w:rsidR="00384262" w:rsidRPr="00384262" w:rsidRDefault="00384262">
      <w:pPr>
        <w:pStyle w:val="TOC2"/>
        <w:tabs>
          <w:tab w:val="right" w:leader="dot" w:pos="8296"/>
        </w:tabs>
        <w:rPr>
          <w:rFonts w:hint="eastAsia"/>
          <w:noProof/>
          <w:kern w:val="2"/>
          <w:sz w:val="21"/>
        </w:rPr>
      </w:pPr>
      <w:hyperlink w:anchor="_Toc193190505" w:history="1">
        <w:r w:rsidRPr="00D34C68">
          <w:rPr>
            <w:rStyle w:val="af"/>
            <w:noProof/>
          </w:rPr>
          <w:t>实验报告（第 8 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_Toc193190505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1E351BE" w14:textId="0B6B9A2C" w:rsidR="00D7448D" w:rsidRDefault="00384262">
      <w:pPr>
        <w:jc w:val="center"/>
        <w:rPr>
          <w:b/>
          <w:sz w:val="32"/>
          <w:szCs w:val="32"/>
        </w:rPr>
      </w:pPr>
      <w:r>
        <w:rPr>
          <w:sz w:val="28"/>
          <w:szCs w:val="28"/>
        </w:rPr>
        <w:fldChar w:fldCharType="end"/>
      </w:r>
      <w:r w:rsidR="00D7448D">
        <w:rPr>
          <w:b/>
          <w:sz w:val="32"/>
          <w:szCs w:val="32"/>
        </w:rPr>
        <w:br w:type="page"/>
      </w:r>
    </w:p>
    <w:p w14:paraId="48C3C45C" w14:textId="77777777" w:rsidR="00D7448D" w:rsidRDefault="00D7448D" w:rsidP="003E0FAA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1950CB33" w14:textId="77777777" w:rsidR="00D7448D" w:rsidRDefault="00D7448D" w:rsidP="003E0FAA">
      <w:pPr>
        <w:pStyle w:val="a3"/>
      </w:pPr>
      <w:bookmarkStart w:id="4" w:name="_Toc193190449"/>
      <w:r>
        <w:rPr>
          <w:rFonts w:hint="eastAsia"/>
        </w:rPr>
        <w:t>实验报告（第</w:t>
      </w:r>
      <w:r>
        <w:rPr>
          <w:u w:val="single"/>
        </w:rPr>
        <w:t xml:space="preserve"> 1 </w:t>
      </w:r>
      <w:r>
        <w:rPr>
          <w:rFonts w:hint="eastAsia"/>
        </w:rPr>
        <w:t>次）</w:t>
      </w:r>
      <w:bookmarkEnd w:id="4"/>
    </w:p>
    <w:p w14:paraId="03C398F9" w14:textId="77777777" w:rsidR="00C814EE" w:rsidRDefault="00D7448D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C814EE" w:rsidRPr="00C814EE">
        <w:rPr>
          <w:rFonts w:hint="eastAsia"/>
          <w:bCs/>
          <w:sz w:val="28"/>
          <w:szCs w:val="28"/>
          <w:u w:val="single"/>
        </w:rPr>
        <w:t>使用</w:t>
      </w:r>
      <w:r w:rsidR="00C814EE" w:rsidRPr="00C814EE">
        <w:rPr>
          <w:rFonts w:hint="eastAsia"/>
          <w:bCs/>
          <w:sz w:val="28"/>
          <w:szCs w:val="28"/>
          <w:u w:val="single"/>
        </w:rPr>
        <w:t>Gin</w:t>
      </w:r>
      <w:r w:rsidR="00C814EE" w:rsidRPr="00C814EE">
        <w:rPr>
          <w:rFonts w:hint="eastAsia"/>
          <w:bCs/>
          <w:sz w:val="28"/>
          <w:szCs w:val="28"/>
          <w:u w:val="single"/>
        </w:rPr>
        <w:t>框架创建</w:t>
      </w:r>
      <w:r w:rsidR="00C814EE" w:rsidRPr="00C814EE">
        <w:rPr>
          <w:rFonts w:hint="eastAsia"/>
          <w:bCs/>
          <w:sz w:val="28"/>
          <w:szCs w:val="28"/>
          <w:u w:val="single"/>
        </w:rPr>
        <w:t>RESTful API</w:t>
      </w:r>
      <w:r w:rsidR="00C814EE" w:rsidRPr="00C814EE">
        <w:rPr>
          <w:rFonts w:hint="eastAsia"/>
          <w:bCs/>
          <w:sz w:val="28"/>
          <w:szCs w:val="28"/>
          <w:u w:val="single"/>
        </w:rPr>
        <w:t>端点</w:t>
      </w:r>
      <w:r>
        <w:rPr>
          <w:bCs/>
          <w:sz w:val="28"/>
          <w:szCs w:val="28"/>
          <w:u w:val="single"/>
        </w:rPr>
        <w:t xml:space="preserve">  </w:t>
      </w:r>
      <w:r>
        <w:rPr>
          <w:rFonts w:ascii="宋体" w:hAnsi="宋体"/>
          <w:bCs/>
          <w:sz w:val="32"/>
          <w:szCs w:val="32"/>
        </w:rPr>
        <w:t xml:space="preserve">     </w:t>
      </w:r>
    </w:p>
    <w:p w14:paraId="4B902BD5" w14:textId="02EE1C62" w:rsidR="00D7448D" w:rsidRDefault="00D7448D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 w:rsidR="00494E01">
        <w:rPr>
          <w:bCs/>
          <w:sz w:val="28"/>
          <w:szCs w:val="28"/>
          <w:u w:val="single"/>
        </w:rPr>
        <w:t xml:space="preserve">    2025.03.11</w:t>
      </w:r>
      <w:r>
        <w:rPr>
          <w:bCs/>
          <w:sz w:val="28"/>
          <w:szCs w:val="28"/>
          <w:u w:val="single"/>
        </w:rPr>
        <w:t xml:space="preserve">   </w:t>
      </w:r>
    </w:p>
    <w:p w14:paraId="74EE6F14" w14:textId="2248A5C0" w:rsidR="00D7448D" w:rsidRDefault="00D7448D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</w:t>
      </w:r>
      <w:r w:rsidR="00494E01">
        <w:rPr>
          <w:bCs/>
          <w:sz w:val="28"/>
          <w:szCs w:val="28"/>
          <w:u w:val="single"/>
        </w:rPr>
        <w:t xml:space="preserve"> </w:t>
      </w:r>
      <w:r>
        <w:rPr>
          <w:bCs/>
          <w:sz w:val="28"/>
          <w:szCs w:val="28"/>
          <w:u w:val="single"/>
        </w:rPr>
        <w:t xml:space="preserve"> </w:t>
      </w:r>
      <w:r w:rsidR="00C21F9D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21F9D">
        <w:rPr>
          <w:rFonts w:hint="eastAsia"/>
          <w:bCs/>
          <w:sz w:val="28"/>
          <w:szCs w:val="28"/>
          <w:u w:val="single"/>
        </w:rPr>
        <w:t>独立完成</w:t>
      </w:r>
      <w:r>
        <w:rPr>
          <w:bCs/>
          <w:sz w:val="28"/>
          <w:szCs w:val="28"/>
          <w:u w:val="single"/>
        </w:rPr>
        <w:t xml:space="preserve">      </w:t>
      </w:r>
    </w:p>
    <w:p w14:paraId="7A285743" w14:textId="77777777" w:rsidR="00D7448D" w:rsidRDefault="00D7448D">
      <w:pPr>
        <w:rPr>
          <w:rFonts w:ascii="宋体"/>
          <w:b/>
          <w:sz w:val="32"/>
          <w:szCs w:val="32"/>
          <w:u w:val="single"/>
        </w:rPr>
      </w:pPr>
    </w:p>
    <w:p w14:paraId="78A88F0F" w14:textId="77777777" w:rsidR="00D7448D" w:rsidRDefault="00D7448D" w:rsidP="00F544FC">
      <w:pPr>
        <w:pStyle w:val="a7"/>
        <w:rPr>
          <w:rFonts w:hint="eastAsia"/>
        </w:rPr>
      </w:pPr>
      <w:bookmarkStart w:id="5" w:name="_Toc193190450"/>
      <w:r>
        <w:rPr>
          <w:rFonts w:hint="eastAsia"/>
        </w:rPr>
        <w:t>一、实验目的</w:t>
      </w:r>
      <w:bookmarkEnd w:id="5"/>
    </w:p>
    <w:p w14:paraId="75853E0A" w14:textId="77777777" w:rsidR="00710AA4" w:rsidRPr="00ED1FCF" w:rsidRDefault="00710AA4" w:rsidP="003D1CD5">
      <w:pPr>
        <w:ind w:firstLine="420"/>
      </w:pPr>
      <w:r w:rsidRPr="00ED1FCF">
        <w:t>1.</w:t>
      </w:r>
      <w:r w:rsidRPr="00ED1FCF">
        <w:rPr>
          <w:rFonts w:hint="eastAsia"/>
        </w:rPr>
        <w:t>掌握</w:t>
      </w:r>
      <w:r w:rsidRPr="00ED1FCF">
        <w:t>RESTful API</w:t>
      </w:r>
      <w:r w:rsidRPr="00ED1FCF">
        <w:rPr>
          <w:rFonts w:hint="eastAsia"/>
        </w:rPr>
        <w:t>的核心概念与设计原则：深入理解</w:t>
      </w:r>
      <w:r w:rsidRPr="00ED1FCF">
        <w:t>REST</w:t>
      </w:r>
      <w:r w:rsidRPr="00ED1FCF">
        <w:rPr>
          <w:rFonts w:hint="eastAsia"/>
        </w:rPr>
        <w:t>架构风格的基本原则，包括资源的定义、</w:t>
      </w:r>
      <w:r w:rsidRPr="00ED1FCF">
        <w:t>HTTP</w:t>
      </w:r>
      <w:r w:rsidRPr="00ED1FCF">
        <w:rPr>
          <w:rFonts w:hint="eastAsia"/>
        </w:rPr>
        <w:t>方法（如</w:t>
      </w:r>
      <w:r w:rsidRPr="00ED1FCF">
        <w:t>GET</w:t>
      </w:r>
      <w:r w:rsidRPr="00ED1FCF">
        <w:rPr>
          <w:rFonts w:hint="eastAsia"/>
        </w:rPr>
        <w:t>、</w:t>
      </w:r>
      <w:r w:rsidRPr="00ED1FCF">
        <w:t>POST</w:t>
      </w:r>
      <w:r w:rsidRPr="00ED1FCF">
        <w:rPr>
          <w:rFonts w:hint="eastAsia"/>
        </w:rPr>
        <w:t>等）的使用场景、状态码的意义以及如何设计清晰、可扩展的</w:t>
      </w:r>
      <w:r w:rsidRPr="00ED1FCF">
        <w:t>API</w:t>
      </w:r>
      <w:r w:rsidRPr="00ED1FCF">
        <w:rPr>
          <w:rFonts w:hint="eastAsia"/>
        </w:rPr>
        <w:t>接口。</w:t>
      </w:r>
    </w:p>
    <w:p w14:paraId="13A9EEC3" w14:textId="77777777" w:rsidR="00710AA4" w:rsidRPr="00ED1FCF" w:rsidRDefault="00710AA4" w:rsidP="003D1CD5">
      <w:pPr>
        <w:ind w:firstLine="420"/>
      </w:pPr>
      <w:r w:rsidRPr="00ED1FCF">
        <w:t>2.</w:t>
      </w:r>
      <w:r w:rsidRPr="00ED1FCF">
        <w:rPr>
          <w:rFonts w:hint="eastAsia"/>
        </w:rPr>
        <w:t>熟悉</w:t>
      </w:r>
      <w:r w:rsidRPr="00ED1FCF">
        <w:t>Gin</w:t>
      </w:r>
      <w:r w:rsidRPr="00ED1FCF">
        <w:rPr>
          <w:rFonts w:hint="eastAsia"/>
        </w:rPr>
        <w:t>框架的基本使用：学习如何使用</w:t>
      </w:r>
      <w:r w:rsidRPr="00ED1FCF">
        <w:t>Golang</w:t>
      </w:r>
      <w:r w:rsidRPr="00ED1FCF">
        <w:rPr>
          <w:rFonts w:hint="eastAsia"/>
        </w:rPr>
        <w:t>的</w:t>
      </w:r>
      <w:r w:rsidRPr="00ED1FCF">
        <w:t>Gin</w:t>
      </w:r>
      <w:r w:rsidRPr="00ED1FCF">
        <w:rPr>
          <w:rFonts w:hint="eastAsia"/>
        </w:rPr>
        <w:t>框架快速搭建</w:t>
      </w:r>
      <w:r w:rsidRPr="00ED1FCF">
        <w:t>RESTful</w:t>
      </w:r>
      <w:r w:rsidRPr="00ED1FCF">
        <w:rPr>
          <w:rFonts w:hint="eastAsia"/>
        </w:rPr>
        <w:t>服务，包括项目的初始化、路由配置、控制器和服务层的分离等基本操作，掌握高效开发</w:t>
      </w:r>
      <w:r w:rsidRPr="00ED1FCF">
        <w:t>Web</w:t>
      </w:r>
      <w:r w:rsidRPr="00ED1FCF">
        <w:rPr>
          <w:rFonts w:hint="eastAsia"/>
        </w:rPr>
        <w:t>应用的方法。</w:t>
      </w:r>
    </w:p>
    <w:p w14:paraId="79395C51" w14:textId="77777777" w:rsidR="00710AA4" w:rsidRPr="00ED1FCF" w:rsidRDefault="00710AA4" w:rsidP="003D1CD5">
      <w:pPr>
        <w:ind w:firstLine="420"/>
      </w:pPr>
      <w:r w:rsidRPr="00ED1FCF">
        <w:t>3.</w:t>
      </w:r>
      <w:r w:rsidRPr="00ED1FCF">
        <w:rPr>
          <w:rFonts w:hint="eastAsia"/>
        </w:rPr>
        <w:t>理解并实践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间的通信机制：通过实际案例探索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间通信的不同方式，如基于</w:t>
      </w:r>
      <w:r w:rsidRPr="00ED1FCF">
        <w:t>http</w:t>
      </w:r>
      <w:r w:rsidRPr="00ED1FCF">
        <w:rPr>
          <w:rFonts w:hint="eastAsia"/>
        </w:rPr>
        <w:t>的</w:t>
      </w:r>
      <w:r w:rsidRPr="00ED1FCF">
        <w:t>Restful Api</w:t>
      </w:r>
      <w:r w:rsidRPr="00ED1FCF">
        <w:rPr>
          <w:rFonts w:hint="eastAsia"/>
        </w:rPr>
        <w:t>调用，并在实验中实践</w:t>
      </w:r>
      <w:r w:rsidRPr="00ED1FCF">
        <w:t xml:space="preserve">Restful </w:t>
      </w:r>
      <w:proofErr w:type="spellStart"/>
      <w:r w:rsidRPr="00ED1FCF">
        <w:t>api</w:t>
      </w:r>
      <w:proofErr w:type="spellEnd"/>
      <w:r w:rsidRPr="00ED1FCF">
        <w:rPr>
          <w:rFonts w:hint="eastAsia"/>
        </w:rPr>
        <w:t>的通信模式。</w:t>
      </w:r>
    </w:p>
    <w:p w14:paraId="28979972" w14:textId="77777777" w:rsidR="00710AA4" w:rsidRPr="00ED1FCF" w:rsidRDefault="00710AA4" w:rsidP="003D1CD5">
      <w:pPr>
        <w:ind w:firstLine="420"/>
      </w:pPr>
      <w:r w:rsidRPr="00ED1FCF">
        <w:t>4.</w:t>
      </w:r>
      <w:r w:rsidRPr="00ED1FCF">
        <w:rPr>
          <w:rFonts w:hint="eastAsia"/>
        </w:rPr>
        <w:t>培养解决实际问题的能力：通过构建一个简单的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生态系统，处理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间的数据交互、错误处理等问题。提升对复杂系统集成的理解和解决问题的能力，同时养成良好的编码习惯。</w:t>
      </w:r>
    </w:p>
    <w:p w14:paraId="5AE6745E" w14:textId="77777777" w:rsidR="00D7448D" w:rsidRPr="00ED1FCF" w:rsidRDefault="00710AA4" w:rsidP="003D1CD5">
      <w:pPr>
        <w:ind w:firstLine="420"/>
        <w:rPr>
          <w:rFonts w:ascii="宋体"/>
          <w:b/>
        </w:rPr>
      </w:pPr>
      <w:r w:rsidRPr="00ED1FCF">
        <w:t>5.</w:t>
      </w:r>
      <w:r w:rsidRPr="00ED1FCF">
        <w:rPr>
          <w:rFonts w:hint="eastAsia"/>
        </w:rPr>
        <w:t>探索</w:t>
      </w:r>
      <w:r w:rsidRPr="00ED1FCF">
        <w:t>API</w:t>
      </w:r>
      <w:r w:rsidRPr="00ED1FCF">
        <w:rPr>
          <w:rFonts w:hint="eastAsia"/>
        </w:rPr>
        <w:t>的安全性和性能优化：了解如何在</w:t>
      </w:r>
      <w:r w:rsidRPr="00ED1FCF">
        <w:t>Gin</w:t>
      </w:r>
      <w:r w:rsidRPr="00ED1FCF">
        <w:rPr>
          <w:rFonts w:hint="eastAsia"/>
        </w:rPr>
        <w:t>框架中实现安全措施，例如</w:t>
      </w:r>
      <w:r w:rsidRPr="00ED1FCF">
        <w:t>JWT</w:t>
      </w:r>
      <w:r w:rsidRPr="00ED1FCF">
        <w:rPr>
          <w:rFonts w:hint="eastAsia"/>
        </w:rPr>
        <w:t>身份验证、</w:t>
      </w:r>
      <w:r w:rsidRPr="00ED1FCF">
        <w:t>CORS</w:t>
      </w:r>
      <w:r w:rsidRPr="00ED1FCF">
        <w:rPr>
          <w:rFonts w:hint="eastAsia"/>
        </w:rPr>
        <w:t>策略配置等；同时，探讨提高</w:t>
      </w:r>
      <w:r w:rsidRPr="00ED1FCF">
        <w:t>API</w:t>
      </w:r>
      <w:r w:rsidRPr="00ED1FCF">
        <w:rPr>
          <w:rFonts w:hint="eastAsia"/>
        </w:rPr>
        <w:t>性能的技术手段，如响应缓存、压缩响应体、限流等，确保所开发的服务既具备高性能又能保障安全性。</w:t>
      </w:r>
    </w:p>
    <w:p w14:paraId="560B1EB4" w14:textId="77777777" w:rsidR="00D7448D" w:rsidRDefault="00D7448D">
      <w:pPr>
        <w:rPr>
          <w:rFonts w:ascii="宋体"/>
          <w:b/>
          <w:sz w:val="32"/>
          <w:szCs w:val="32"/>
        </w:rPr>
      </w:pPr>
    </w:p>
    <w:p w14:paraId="03A5B018" w14:textId="77777777" w:rsidR="00D7448D" w:rsidRDefault="00D7448D">
      <w:pPr>
        <w:rPr>
          <w:rFonts w:ascii="宋体"/>
          <w:b/>
          <w:sz w:val="32"/>
          <w:szCs w:val="32"/>
        </w:rPr>
      </w:pPr>
    </w:p>
    <w:p w14:paraId="06612DE3" w14:textId="77777777" w:rsidR="00D7448D" w:rsidRDefault="00D7448D" w:rsidP="00F544FC">
      <w:pPr>
        <w:pStyle w:val="a7"/>
        <w:rPr>
          <w:rFonts w:hint="eastAsia"/>
        </w:rPr>
      </w:pPr>
      <w:bookmarkStart w:id="6" w:name="_Toc193190451"/>
      <w:r>
        <w:rPr>
          <w:rFonts w:hint="eastAsia"/>
        </w:rPr>
        <w:t>二、实验仪器设备或材料</w:t>
      </w:r>
      <w:bookmarkEnd w:id="6"/>
    </w:p>
    <w:p w14:paraId="592A1489" w14:textId="75FA6CEA" w:rsidR="00D7448D" w:rsidRPr="00ED1FCF" w:rsidRDefault="00860A07">
      <w:pPr>
        <w:rPr>
          <w:rFonts w:ascii="宋体"/>
        </w:rPr>
      </w:pPr>
      <w:r w:rsidRPr="00ED1FCF">
        <w:rPr>
          <w:rFonts w:ascii="宋体"/>
        </w:rPr>
        <w:tab/>
        <w:t>1.</w:t>
      </w:r>
      <w:r w:rsidRPr="00ED1FCF">
        <w:t xml:space="preserve"> </w:t>
      </w:r>
      <w:r w:rsidRPr="00ED1FCF">
        <w:rPr>
          <w:rFonts w:ascii="宋体"/>
        </w:rPr>
        <w:t xml:space="preserve">GoLand </w:t>
      </w:r>
      <w:r w:rsidRPr="00ED1FCF">
        <w:rPr>
          <w:rFonts w:ascii="宋体" w:hint="eastAsia"/>
        </w:rPr>
        <w:t>等集成开发环境（IDE），辅助代码编写与调试</w:t>
      </w:r>
    </w:p>
    <w:p w14:paraId="52AA8188" w14:textId="1DE19B20" w:rsidR="00860A07" w:rsidRPr="00ED1FCF" w:rsidRDefault="00860A07">
      <w:pPr>
        <w:rPr>
          <w:rFonts w:ascii="宋体"/>
        </w:rPr>
      </w:pPr>
      <w:r w:rsidRPr="00ED1FCF">
        <w:rPr>
          <w:rFonts w:ascii="宋体"/>
        </w:rPr>
        <w:tab/>
        <w:t>2.</w:t>
      </w:r>
      <w:r w:rsidRPr="00860A07">
        <w:rPr>
          <w:rFonts w:hint="eastAsia"/>
        </w:rPr>
        <w:t xml:space="preserve"> </w:t>
      </w:r>
      <w:r w:rsidRPr="00ED1FCF">
        <w:rPr>
          <w:rFonts w:ascii="宋体"/>
        </w:rPr>
        <w:t xml:space="preserve">MySQL </w:t>
      </w:r>
      <w:r w:rsidRPr="00ED1FCF">
        <w:rPr>
          <w:rFonts w:ascii="宋体" w:hint="eastAsia"/>
        </w:rPr>
        <w:t>数据库，为</w:t>
      </w:r>
      <w:proofErr w:type="gramStart"/>
      <w:r w:rsidRPr="00ED1FCF">
        <w:rPr>
          <w:rFonts w:ascii="宋体" w:hint="eastAsia"/>
        </w:rPr>
        <w:t>微服务</w:t>
      </w:r>
      <w:proofErr w:type="gramEnd"/>
      <w:r w:rsidRPr="00ED1FCF">
        <w:rPr>
          <w:rFonts w:ascii="宋体" w:hint="eastAsia"/>
        </w:rPr>
        <w:t>提供数据存储支持</w:t>
      </w:r>
    </w:p>
    <w:p w14:paraId="6C60A1D9" w14:textId="791317BF" w:rsidR="00D7448D" w:rsidRPr="00ED1FCF" w:rsidRDefault="00860A07">
      <w:pPr>
        <w:rPr>
          <w:rFonts w:ascii="宋体"/>
        </w:rPr>
      </w:pPr>
      <w:r w:rsidRPr="00ED1FCF">
        <w:rPr>
          <w:rFonts w:ascii="宋体"/>
        </w:rPr>
        <w:tab/>
        <w:t>3.</w:t>
      </w:r>
      <w:r w:rsidRPr="00860A07">
        <w:rPr>
          <w:rFonts w:hint="eastAsia"/>
        </w:rPr>
        <w:t xml:space="preserve"> </w:t>
      </w:r>
      <w:r w:rsidRPr="00ED1FCF">
        <w:rPr>
          <w:rFonts w:ascii="宋体" w:hint="eastAsia"/>
        </w:rPr>
        <w:t>安装有</w:t>
      </w:r>
      <w:r w:rsidRPr="00ED1FCF">
        <w:rPr>
          <w:rFonts w:ascii="宋体"/>
        </w:rPr>
        <w:t xml:space="preserve"> Go </w:t>
      </w:r>
      <w:r w:rsidRPr="00ED1FCF">
        <w:rPr>
          <w:rFonts w:ascii="宋体" w:hint="eastAsia"/>
        </w:rPr>
        <w:t>开发环境的操作系统</w:t>
      </w:r>
    </w:p>
    <w:p w14:paraId="522DE20A" w14:textId="77777777" w:rsidR="00D7448D" w:rsidRPr="00ED1FCF" w:rsidRDefault="00D7448D">
      <w:pPr>
        <w:rPr>
          <w:rFonts w:ascii="宋体"/>
          <w:b/>
        </w:rPr>
      </w:pPr>
    </w:p>
    <w:p w14:paraId="45457C2A" w14:textId="77777777" w:rsidR="00D7448D" w:rsidRDefault="00D7448D" w:rsidP="00F544FC">
      <w:pPr>
        <w:pStyle w:val="a7"/>
        <w:rPr>
          <w:rFonts w:hint="eastAsia"/>
        </w:rPr>
      </w:pPr>
      <w:bookmarkStart w:id="7" w:name="_Toc193190452"/>
      <w:r>
        <w:rPr>
          <w:rFonts w:hint="eastAsia"/>
        </w:rPr>
        <w:t>三、实验原理</w:t>
      </w:r>
      <w:bookmarkEnd w:id="7"/>
    </w:p>
    <w:p w14:paraId="15B92BA1" w14:textId="77777777" w:rsidR="00D7448D" w:rsidRDefault="00D7448D">
      <w:pPr>
        <w:rPr>
          <w:rFonts w:ascii="宋体"/>
          <w:b/>
          <w:sz w:val="32"/>
          <w:szCs w:val="32"/>
        </w:rPr>
      </w:pPr>
      <w:r>
        <w:rPr>
          <w:rFonts w:ascii="宋体" w:hAnsi="宋体"/>
          <w:b/>
          <w:sz w:val="32"/>
          <w:szCs w:val="32"/>
        </w:rPr>
        <w:t xml:space="preserve"> </w:t>
      </w:r>
    </w:p>
    <w:p w14:paraId="7BCB8731" w14:textId="77777777" w:rsidR="00D7448D" w:rsidRPr="00ED1FCF" w:rsidRDefault="00710AA4">
      <w:pPr>
        <w:rPr>
          <w:rFonts w:ascii="宋体"/>
          <w:b/>
          <w:sz w:val="22"/>
        </w:rPr>
      </w:pPr>
      <w:r w:rsidRPr="00ED1FCF">
        <w:rPr>
          <w:rFonts w:hint="eastAsia"/>
        </w:rPr>
        <w:lastRenderedPageBreak/>
        <w:t>本实验基于</w:t>
      </w:r>
      <w:r w:rsidRPr="00ED1FCF">
        <w:t>Golang</w:t>
      </w:r>
      <w:r w:rsidRPr="00ED1FCF">
        <w:rPr>
          <w:rFonts w:hint="eastAsia"/>
        </w:rPr>
        <w:t>的</w:t>
      </w:r>
      <w:r w:rsidRPr="00ED1FCF">
        <w:t>Gin</w:t>
      </w:r>
      <w:r w:rsidRPr="00ED1FCF">
        <w:rPr>
          <w:rFonts w:hint="eastAsia"/>
        </w:rPr>
        <w:t>框架实现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间的通信，主要利用</w:t>
      </w:r>
      <w:r w:rsidRPr="00ED1FCF">
        <w:t>RESTful API</w:t>
      </w:r>
      <w:r w:rsidRPr="00ED1FCF">
        <w:rPr>
          <w:rFonts w:hint="eastAsia"/>
        </w:rPr>
        <w:t>的设计理念来构建高效、可扩展的服务接口。在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架构中，各个服务通常</w:t>
      </w:r>
      <w:proofErr w:type="gramStart"/>
      <w:r w:rsidRPr="00ED1FCF">
        <w:rPr>
          <w:rFonts w:hint="eastAsia"/>
        </w:rPr>
        <w:t>独立部署</w:t>
      </w:r>
      <w:proofErr w:type="gramEnd"/>
      <w:r w:rsidRPr="00ED1FCF">
        <w:rPr>
          <w:rFonts w:hint="eastAsia"/>
        </w:rPr>
        <w:t>并通过网络进行通信。</w:t>
      </w:r>
      <w:r w:rsidRPr="00ED1FCF">
        <w:t>RESTful API</w:t>
      </w:r>
      <w:r w:rsidRPr="00ED1FCF">
        <w:rPr>
          <w:rFonts w:hint="eastAsia"/>
        </w:rPr>
        <w:t>作为一种轻量级的通信协议，使用标准的</w:t>
      </w:r>
      <w:r w:rsidRPr="00ED1FCF">
        <w:t>HTTP</w:t>
      </w:r>
      <w:r w:rsidRPr="00ED1FCF">
        <w:rPr>
          <w:rFonts w:hint="eastAsia"/>
        </w:rPr>
        <w:t>方法（如</w:t>
      </w:r>
      <w:r w:rsidRPr="00ED1FCF">
        <w:t>GET</w:t>
      </w:r>
      <w:r w:rsidRPr="00ED1FCF">
        <w:rPr>
          <w:rFonts w:hint="eastAsia"/>
        </w:rPr>
        <w:t>）对资源（</w:t>
      </w:r>
      <w:proofErr w:type="spellStart"/>
      <w:r w:rsidRPr="00ED1FCF">
        <w:t>mysql</w:t>
      </w:r>
      <w:proofErr w:type="spellEnd"/>
      <w:r w:rsidRPr="00ED1FCF">
        <w:rPr>
          <w:rFonts w:hint="eastAsia"/>
        </w:rPr>
        <w:t>数据库表）进行操作，使得不同服务之间可以无缝对接。本实验将展示如何使用</w:t>
      </w:r>
      <w:r w:rsidRPr="00ED1FCF">
        <w:t>Gin</w:t>
      </w:r>
      <w:r w:rsidRPr="00ED1FCF">
        <w:rPr>
          <w:rFonts w:hint="eastAsia"/>
        </w:rPr>
        <w:t>框架创建</w:t>
      </w:r>
      <w:r w:rsidRPr="00ED1FCF">
        <w:t>RESTful API</w:t>
      </w:r>
      <w:r w:rsidRPr="00ED1FCF">
        <w:rPr>
          <w:rFonts w:hint="eastAsia"/>
        </w:rPr>
        <w:t>端点，并通过这些端点实现数据的查询操作。</w:t>
      </w:r>
    </w:p>
    <w:p w14:paraId="4A0E5C7C" w14:textId="77777777" w:rsidR="00D7448D" w:rsidRDefault="00D7448D">
      <w:pPr>
        <w:rPr>
          <w:rFonts w:ascii="宋体"/>
          <w:b/>
          <w:sz w:val="32"/>
          <w:szCs w:val="32"/>
        </w:rPr>
      </w:pPr>
    </w:p>
    <w:p w14:paraId="23FEDA4A" w14:textId="77777777" w:rsidR="00D7448D" w:rsidRDefault="00D7448D">
      <w:pPr>
        <w:rPr>
          <w:rFonts w:ascii="宋体"/>
          <w:b/>
          <w:sz w:val="32"/>
          <w:szCs w:val="32"/>
        </w:rPr>
      </w:pPr>
    </w:p>
    <w:p w14:paraId="6E4FB310" w14:textId="29298436" w:rsidR="00D7448D" w:rsidRDefault="00D7448D" w:rsidP="00F544FC">
      <w:pPr>
        <w:pStyle w:val="a7"/>
        <w:rPr>
          <w:rFonts w:hint="eastAsia"/>
        </w:rPr>
      </w:pPr>
      <w:bookmarkStart w:id="8" w:name="_Toc193190453"/>
      <w:r>
        <w:rPr>
          <w:rFonts w:hint="eastAsia"/>
        </w:rPr>
        <w:t>四、实验内容与步骤</w:t>
      </w:r>
      <w:bookmarkEnd w:id="8"/>
    </w:p>
    <w:p w14:paraId="7BC0CE27" w14:textId="3A6DA899" w:rsidR="00860A07" w:rsidRPr="00ED1FCF" w:rsidRDefault="00860A07" w:rsidP="00860A07">
      <w:pPr>
        <w:ind w:firstLine="420"/>
        <w:rPr>
          <w:rFonts w:ascii="宋体"/>
        </w:rPr>
      </w:pPr>
      <w:r w:rsidRPr="00ED1FCF">
        <w:rPr>
          <w:rFonts w:ascii="宋体" w:hint="eastAsia"/>
        </w:rPr>
        <w:t>1.实现基本的项目建立：搭建基于</w:t>
      </w:r>
      <w:r w:rsidRPr="00ED1FCF">
        <w:rPr>
          <w:rFonts w:ascii="宋体"/>
        </w:rPr>
        <w:t xml:space="preserve"> Gin </w:t>
      </w:r>
      <w:r w:rsidRPr="00ED1FCF">
        <w:rPr>
          <w:rFonts w:ascii="宋体" w:hint="eastAsia"/>
        </w:rPr>
        <w:t>框架的项目基础结构，包含创建项目目录、初始化</w:t>
      </w:r>
      <w:r w:rsidRPr="00ED1FCF">
        <w:rPr>
          <w:rFonts w:ascii="宋体"/>
        </w:rPr>
        <w:t xml:space="preserve"> Go </w:t>
      </w:r>
      <w:r w:rsidRPr="00ED1FCF">
        <w:rPr>
          <w:rFonts w:ascii="宋体" w:hint="eastAsia"/>
        </w:rPr>
        <w:t>模块等操作。</w:t>
      </w:r>
    </w:p>
    <w:p w14:paraId="06A0C824" w14:textId="0A338D64" w:rsidR="00D7448D" w:rsidRPr="00ED1FCF" w:rsidRDefault="00860A07" w:rsidP="003F5FAB">
      <w:pPr>
        <w:ind w:firstLine="420"/>
        <w:rPr>
          <w:rFonts w:ascii="宋体"/>
          <w:b/>
          <w:sz w:val="22"/>
        </w:rPr>
      </w:pPr>
      <w:r w:rsidRPr="00ED1FCF">
        <w:rPr>
          <w:rFonts w:ascii="宋体" w:hint="eastAsia"/>
        </w:rPr>
        <w:t>2.编写用户服务代码：在项目中编写用户相关的服务代码，实现获取用户信息和用户列表的功能。定义路由，如/user/list用于获取用户列表，/user/info/:</w:t>
      </w:r>
      <w:proofErr w:type="spellStart"/>
      <w:r w:rsidRPr="00ED1FCF">
        <w:rPr>
          <w:rFonts w:ascii="宋体" w:hint="eastAsia"/>
        </w:rPr>
        <w:t>user_id</w:t>
      </w:r>
      <w:proofErr w:type="spellEnd"/>
      <w:r w:rsidRPr="00ED1FCF">
        <w:rPr>
          <w:rFonts w:ascii="宋体" w:hint="eastAsia"/>
        </w:rPr>
        <w:t>用于获取指定用户信息；在控制器（如</w:t>
      </w:r>
      <w:proofErr w:type="spellStart"/>
      <w:r w:rsidRPr="00ED1FCF">
        <w:rPr>
          <w:rFonts w:ascii="宋体" w:hint="eastAsia"/>
        </w:rPr>
        <w:t>user_ctl.go</w:t>
      </w:r>
      <w:proofErr w:type="spellEnd"/>
      <w:r w:rsidRPr="00ED1FCF">
        <w:rPr>
          <w:rFonts w:ascii="宋体" w:hint="eastAsia"/>
        </w:rPr>
        <w:t>）和逻辑层（如</w:t>
      </w:r>
      <w:proofErr w:type="spellStart"/>
      <w:r w:rsidRPr="00ED1FCF">
        <w:rPr>
          <w:rFonts w:ascii="宋体" w:hint="eastAsia"/>
        </w:rPr>
        <w:t>user_lgc.go</w:t>
      </w:r>
      <w:proofErr w:type="spellEnd"/>
      <w:r w:rsidRPr="00ED1FCF">
        <w:rPr>
          <w:rFonts w:ascii="宋体" w:hint="eastAsia"/>
        </w:rPr>
        <w:t>）编写相应代码处理请求；通过数据库操作（借助</w:t>
      </w:r>
      <w:proofErr w:type="spellStart"/>
      <w:r w:rsidRPr="00ED1FCF">
        <w:rPr>
          <w:rFonts w:ascii="宋体" w:hint="eastAsia"/>
        </w:rPr>
        <w:t>mysqldb</w:t>
      </w:r>
      <w:proofErr w:type="spellEnd"/>
      <w:r w:rsidRPr="00ED1FCF">
        <w:rPr>
          <w:rFonts w:ascii="宋体" w:hint="eastAsia"/>
        </w:rPr>
        <w:t>包）查询数据并返回给客户端。</w:t>
      </w:r>
    </w:p>
    <w:p w14:paraId="612AC8F2" w14:textId="77777777" w:rsidR="00D7448D" w:rsidRPr="00ED1FCF" w:rsidRDefault="00D7448D">
      <w:pPr>
        <w:rPr>
          <w:rFonts w:ascii="宋体"/>
          <w:b/>
          <w:sz w:val="22"/>
        </w:rPr>
      </w:pPr>
      <w:r w:rsidRPr="00ED1FCF">
        <w:rPr>
          <w:rFonts w:ascii="宋体"/>
          <w:b/>
          <w:sz w:val="22"/>
        </w:rPr>
        <w:br w:type="page"/>
      </w:r>
    </w:p>
    <w:p w14:paraId="416BCAC6" w14:textId="06B94389" w:rsidR="00D7448D" w:rsidRDefault="00D7448D" w:rsidP="00F544FC">
      <w:pPr>
        <w:pStyle w:val="a7"/>
        <w:rPr>
          <w:rFonts w:hint="eastAsia"/>
        </w:rPr>
      </w:pPr>
      <w:bookmarkStart w:id="9" w:name="_Toc193190454"/>
      <w:r>
        <w:rPr>
          <w:rFonts w:hint="eastAsia"/>
        </w:rPr>
        <w:t>五、实验结果与分析</w:t>
      </w:r>
      <w:bookmarkEnd w:id="9"/>
    </w:p>
    <w:p w14:paraId="0206A2F5" w14:textId="0AF06B92" w:rsidR="00512191" w:rsidRPr="00512191" w:rsidRDefault="00512191" w:rsidP="00F544FC">
      <w:pPr>
        <w:pStyle w:val="a5"/>
      </w:pPr>
      <w:r>
        <w:rPr>
          <w:rFonts w:hint="eastAsia"/>
        </w:rPr>
        <w:t>1.数据库内容</w:t>
      </w:r>
    </w:p>
    <w:p w14:paraId="0C60A009" w14:textId="62EB902B" w:rsidR="007E4AC1" w:rsidRPr="007E4AC1" w:rsidRDefault="007E4AC1">
      <w:pPr>
        <w:rPr>
          <w:rFonts w:ascii="宋体"/>
          <w:b/>
          <w:sz w:val="24"/>
          <w:szCs w:val="32"/>
        </w:rPr>
      </w:pPr>
    </w:p>
    <w:p w14:paraId="5F4EE61E" w14:textId="445B6A13" w:rsidR="00D7448D" w:rsidRDefault="00567ABB">
      <w:pPr>
        <w:rPr>
          <w:noProof/>
        </w:rPr>
      </w:pPr>
      <w:r>
        <w:rPr>
          <w:noProof/>
        </w:rPr>
        <w:pict w14:anchorId="2B178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233.45pt;visibility:visible;mso-wrap-style:square">
            <v:imagedata r:id="rId9" o:title=""/>
          </v:shape>
        </w:pict>
      </w:r>
    </w:p>
    <w:p w14:paraId="020130ED" w14:textId="69560F85" w:rsidR="00512191" w:rsidRPr="00512191" w:rsidRDefault="00512191" w:rsidP="00F544FC">
      <w:pPr>
        <w:pStyle w:val="a5"/>
      </w:pPr>
      <w:r>
        <w:t>2.</w:t>
      </w:r>
      <w:r>
        <w:rPr>
          <w:rFonts w:hint="eastAsia"/>
        </w:rPr>
        <w:t>浏览器数据查看</w:t>
      </w:r>
    </w:p>
    <w:p w14:paraId="3E3BA87A" w14:textId="77777777" w:rsidR="00512191" w:rsidRDefault="00567ABB" w:rsidP="00512191">
      <w:pPr>
        <w:rPr>
          <w:noProof/>
        </w:rPr>
      </w:pPr>
      <w:r>
        <w:rPr>
          <w:noProof/>
        </w:rPr>
        <w:pict w14:anchorId="401954FF">
          <v:shape id="_x0000_i1026" type="#_x0000_t75" style="width:414.55pt;height:224.75pt;visibility:visible;mso-wrap-style:square">
            <v:imagedata r:id="rId10" o:title=""/>
          </v:shape>
        </w:pict>
      </w:r>
      <w:r w:rsidR="00000FE9" w:rsidRPr="00000FE9">
        <w:rPr>
          <w:noProof/>
        </w:rPr>
        <w:t xml:space="preserve"> </w:t>
      </w:r>
    </w:p>
    <w:p w14:paraId="54016AAA" w14:textId="097D8E57" w:rsidR="00512191" w:rsidRPr="00512191" w:rsidRDefault="00F544FC" w:rsidP="00F544FC">
      <w:pPr>
        <w:pStyle w:val="a5"/>
      </w:pPr>
      <w:r>
        <w:t>3</w:t>
      </w:r>
      <w:r w:rsidR="00512191">
        <w:rPr>
          <w:rFonts w:hint="eastAsia"/>
        </w:rPr>
        <w:t>.浏览器数据查看列表</w:t>
      </w:r>
    </w:p>
    <w:p w14:paraId="7706BB59" w14:textId="77777777" w:rsidR="00F544FC" w:rsidRDefault="00567ABB" w:rsidP="00F544FC">
      <w:pPr>
        <w:ind w:left="420" w:hangingChars="200" w:hanging="420"/>
        <w:rPr>
          <w:noProof/>
        </w:rPr>
      </w:pPr>
      <w:r>
        <w:rPr>
          <w:noProof/>
        </w:rPr>
        <w:lastRenderedPageBreak/>
        <w:pict w14:anchorId="26DE8C29">
          <v:shape id="_x0000_i1027" type="#_x0000_t75" style="width:414.55pt;height:233.45pt;visibility:visible;mso-wrap-style:square">
            <v:imagedata r:id="rId11" o:title=""/>
          </v:shape>
        </w:pict>
      </w:r>
      <w:r w:rsidR="00000FE9" w:rsidRPr="000310BC">
        <w:rPr>
          <w:noProof/>
        </w:rPr>
        <w:t xml:space="preserve"> </w:t>
      </w:r>
    </w:p>
    <w:p w14:paraId="4A9B2F73" w14:textId="77777777" w:rsidR="00F544FC" w:rsidRDefault="00F544FC" w:rsidP="00F544FC">
      <w:pPr>
        <w:ind w:left="420" w:hangingChars="200" w:hanging="420"/>
        <w:rPr>
          <w:noProof/>
        </w:rPr>
      </w:pPr>
    </w:p>
    <w:p w14:paraId="025D653C" w14:textId="584E302E" w:rsidR="00512191" w:rsidRPr="00F544FC" w:rsidRDefault="00F544FC" w:rsidP="00F544FC">
      <w:pPr>
        <w:pStyle w:val="a5"/>
      </w:pPr>
      <w:r w:rsidRPr="00F544FC">
        <w:t>4</w:t>
      </w:r>
      <w:r w:rsidR="00512191" w:rsidRPr="00F544FC">
        <w:rPr>
          <w:rFonts w:hint="eastAsia"/>
        </w:rPr>
        <w:t>.终端运行实例展示</w:t>
      </w:r>
    </w:p>
    <w:p w14:paraId="36D2DDF5" w14:textId="3E3852C8" w:rsidR="00D7448D" w:rsidRPr="00512191" w:rsidRDefault="00567ABB">
      <w:pPr>
        <w:rPr>
          <w:noProof/>
        </w:rPr>
      </w:pPr>
      <w:r>
        <w:rPr>
          <w:noProof/>
        </w:rPr>
        <w:pict w14:anchorId="42B3CC59">
          <v:shape id="_x0000_i1028" type="#_x0000_t75" style="width:414.55pt;height:224.75pt;visibility:visible;mso-wrap-style:square">
            <v:imagedata r:id="rId12" o:title=""/>
          </v:shape>
        </w:pict>
      </w:r>
      <w:r>
        <w:rPr>
          <w:noProof/>
        </w:rPr>
        <w:lastRenderedPageBreak/>
        <w:pict w14:anchorId="06B348CE">
          <v:shape id="_x0000_i1029" type="#_x0000_t75" style="width:414.55pt;height:224.75pt;visibility:visible;mso-wrap-style:square">
            <v:imagedata r:id="rId13" o:title=""/>
          </v:shape>
        </w:pict>
      </w:r>
    </w:p>
    <w:p w14:paraId="5299C610" w14:textId="77777777" w:rsidR="00D7448D" w:rsidRDefault="00567ABB">
      <w:pPr>
        <w:rPr>
          <w:rFonts w:ascii="宋体"/>
          <w:b/>
          <w:sz w:val="32"/>
          <w:szCs w:val="32"/>
        </w:rPr>
      </w:pPr>
      <w:r>
        <w:rPr>
          <w:noProof/>
        </w:rPr>
        <w:pict w14:anchorId="26FCAB7A">
          <v:shape id="_x0000_i1030" type="#_x0000_t75" style="width:414.55pt;height:224.75pt;visibility:visible;mso-wrap-style:square">
            <v:imagedata r:id="rId14" o:title=""/>
          </v:shape>
        </w:pict>
      </w:r>
    </w:p>
    <w:p w14:paraId="7F66AC8F" w14:textId="5D7BE8E3" w:rsidR="00D7448D" w:rsidRDefault="00D7448D">
      <w:pPr>
        <w:rPr>
          <w:rFonts w:ascii="宋体"/>
          <w:b/>
          <w:sz w:val="32"/>
          <w:szCs w:val="32"/>
        </w:rPr>
      </w:pPr>
    </w:p>
    <w:p w14:paraId="3D3F37F2" w14:textId="6B1CB38E" w:rsidR="00D7448D" w:rsidRPr="003E0FAA" w:rsidRDefault="00D7448D" w:rsidP="00F544FC">
      <w:pPr>
        <w:pStyle w:val="a7"/>
        <w:rPr>
          <w:rFonts w:hint="eastAsia"/>
        </w:rPr>
      </w:pPr>
      <w:bookmarkStart w:id="10" w:name="_Toc193190455"/>
      <w:r>
        <w:rPr>
          <w:rFonts w:hint="eastAsia"/>
        </w:rPr>
        <w:t>六、结论与体会</w:t>
      </w:r>
      <w:bookmarkEnd w:id="10"/>
    </w:p>
    <w:p w14:paraId="7FC5B4D2" w14:textId="77777777" w:rsidR="00DA5687" w:rsidRDefault="00DA5687" w:rsidP="00DA5687">
      <w:pPr>
        <w:rPr>
          <w:rFonts w:ascii="宋体"/>
          <w:bCs/>
          <w:sz w:val="28"/>
          <w:szCs w:val="28"/>
        </w:rPr>
      </w:pPr>
    </w:p>
    <w:p w14:paraId="3D668C14" w14:textId="5D938798" w:rsidR="00860A07" w:rsidRPr="00ED1FCF" w:rsidRDefault="00860A07" w:rsidP="00ED1FCF">
      <w:pPr>
        <w:ind w:firstLineChars="200" w:firstLine="420"/>
        <w:rPr>
          <w:rFonts w:ascii="宋体"/>
        </w:rPr>
      </w:pPr>
      <w:r w:rsidRPr="00ED1FCF">
        <w:rPr>
          <w:rFonts w:ascii="宋体" w:hint="eastAsia"/>
        </w:rPr>
        <w:t>通过本次实验，我深入掌握了</w:t>
      </w:r>
      <w:r w:rsidRPr="00ED1FCF">
        <w:rPr>
          <w:rFonts w:ascii="宋体"/>
        </w:rPr>
        <w:t xml:space="preserve"> RESTful API </w:t>
      </w:r>
      <w:r w:rsidRPr="00ED1FCF">
        <w:rPr>
          <w:rFonts w:ascii="宋体" w:hint="eastAsia"/>
        </w:rPr>
        <w:t>的核心概念与设计原则，学会运用</w:t>
      </w:r>
      <w:r w:rsidRPr="00ED1FCF">
        <w:rPr>
          <w:rFonts w:ascii="宋体"/>
        </w:rPr>
        <w:t xml:space="preserve"> Gin </w:t>
      </w:r>
      <w:r w:rsidRPr="00ED1FCF">
        <w:rPr>
          <w:rFonts w:ascii="宋体" w:hint="eastAsia"/>
        </w:rPr>
        <w:t>框架快速搭建</w:t>
      </w:r>
      <w:r w:rsidRPr="00ED1FCF">
        <w:rPr>
          <w:rFonts w:ascii="宋体"/>
        </w:rPr>
        <w:t xml:space="preserve"> RESTful </w:t>
      </w:r>
      <w:r w:rsidRPr="00ED1FCF">
        <w:rPr>
          <w:rFonts w:ascii="宋体" w:hint="eastAsia"/>
        </w:rPr>
        <w:t>服务，实践了</w:t>
      </w:r>
      <w:proofErr w:type="gramStart"/>
      <w:r w:rsidRPr="00ED1FCF">
        <w:rPr>
          <w:rFonts w:ascii="宋体" w:hint="eastAsia"/>
        </w:rPr>
        <w:t>微服务</w:t>
      </w:r>
      <w:proofErr w:type="gramEnd"/>
      <w:r w:rsidRPr="00ED1FCF">
        <w:rPr>
          <w:rFonts w:ascii="宋体" w:hint="eastAsia"/>
        </w:rPr>
        <w:t>间基于</w:t>
      </w:r>
      <w:r w:rsidRPr="00ED1FCF">
        <w:rPr>
          <w:rFonts w:ascii="宋体"/>
        </w:rPr>
        <w:t xml:space="preserve"> HTTP </w:t>
      </w:r>
      <w:r w:rsidRPr="00ED1FCF">
        <w:rPr>
          <w:rFonts w:ascii="宋体" w:hint="eastAsia"/>
        </w:rPr>
        <w:t>的通信机制。在实验过程中，虽然遇到了类型转换等问题，但通过不断调试和优化，提升了解决实际问题的能力。</w:t>
      </w:r>
    </w:p>
    <w:p w14:paraId="6C7A3023" w14:textId="07FE2F3A" w:rsidR="00D7448D" w:rsidRPr="00ED1FCF" w:rsidRDefault="00860A07">
      <w:pPr>
        <w:rPr>
          <w:rFonts w:ascii="宋体"/>
        </w:rPr>
      </w:pPr>
      <w:r w:rsidRPr="00ED1FCF">
        <w:rPr>
          <w:rFonts w:ascii="宋体" w:hint="eastAsia"/>
        </w:rPr>
        <w:t>同时，对</w:t>
      </w:r>
      <w:proofErr w:type="gramStart"/>
      <w:r w:rsidRPr="00ED1FCF">
        <w:rPr>
          <w:rFonts w:ascii="宋体" w:hint="eastAsia"/>
        </w:rPr>
        <w:t>微服务</w:t>
      </w:r>
      <w:proofErr w:type="gramEnd"/>
      <w:r w:rsidRPr="00ED1FCF">
        <w:rPr>
          <w:rFonts w:ascii="宋体" w:hint="eastAsia"/>
        </w:rPr>
        <w:t>架构和</w:t>
      </w:r>
      <w:r w:rsidRPr="00ED1FCF">
        <w:rPr>
          <w:rFonts w:ascii="宋体"/>
        </w:rPr>
        <w:t xml:space="preserve"> Gin </w:t>
      </w:r>
      <w:r w:rsidRPr="00ED1FCF">
        <w:rPr>
          <w:rFonts w:ascii="宋体" w:hint="eastAsia"/>
        </w:rPr>
        <w:t>框架有了更深刻的理解，认识到安全和性能优化在实际开发中的重要性。后续我将进一步探索</w:t>
      </w:r>
      <w:r w:rsidRPr="00ED1FCF">
        <w:rPr>
          <w:rFonts w:ascii="宋体"/>
        </w:rPr>
        <w:t xml:space="preserve"> JWT </w:t>
      </w:r>
      <w:r w:rsidRPr="00ED1FCF">
        <w:rPr>
          <w:rFonts w:ascii="宋体" w:hint="eastAsia"/>
        </w:rPr>
        <w:t>身份验证等安全措施以及响应缓存等性能优化技术，完善项目功能，提高开发水平。</w:t>
      </w:r>
    </w:p>
    <w:p w14:paraId="26959059" w14:textId="77777777" w:rsidR="00D7448D" w:rsidRPr="008720A0" w:rsidRDefault="00D7448D">
      <w:pPr>
        <w:rPr>
          <w:rFonts w:ascii="宋体"/>
          <w:bCs/>
          <w:sz w:val="28"/>
          <w:szCs w:val="28"/>
        </w:rPr>
      </w:pPr>
    </w:p>
    <w:p w14:paraId="52CF73E2" w14:textId="77777777" w:rsidR="00D7448D" w:rsidRDefault="00D7448D" w:rsidP="00F544FC">
      <w:pPr>
        <w:pStyle w:val="a7"/>
        <w:rPr>
          <w:rFonts w:hint="eastAsia"/>
        </w:rPr>
      </w:pPr>
      <w:bookmarkStart w:id="11" w:name="_Toc193190456"/>
      <w:r>
        <w:rPr>
          <w:rFonts w:hint="eastAsia"/>
        </w:rPr>
        <w:lastRenderedPageBreak/>
        <w:t>七、教师评语</w:t>
      </w:r>
      <w:bookmarkEnd w:id="11"/>
    </w:p>
    <w:p w14:paraId="7B9D7EDD" w14:textId="77777777" w:rsidR="00D7448D" w:rsidRDefault="00D7448D"/>
    <w:p w14:paraId="04FB2B5B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32BB00B3" w14:textId="7BB44F7B" w:rsidR="003E0FAA" w:rsidRDefault="003E0FAA" w:rsidP="003E0FAA">
      <w:pPr>
        <w:pStyle w:val="a3"/>
      </w:pPr>
      <w:bookmarkStart w:id="12" w:name="_Toc193190457"/>
      <w:r>
        <w:rPr>
          <w:rFonts w:hint="eastAsia"/>
        </w:rPr>
        <w:t>实验报告（第</w:t>
      </w:r>
      <w:r>
        <w:rPr>
          <w:u w:val="single"/>
        </w:rPr>
        <w:t xml:space="preserve"> 2 </w:t>
      </w:r>
      <w:r>
        <w:rPr>
          <w:rFonts w:hint="eastAsia"/>
        </w:rPr>
        <w:t>次）</w:t>
      </w:r>
      <w:bookmarkEnd w:id="12"/>
    </w:p>
    <w:p w14:paraId="4B16A72C" w14:textId="43F7D757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proofErr w:type="gramStart"/>
      <w:r w:rsidR="007E4AC1" w:rsidRPr="007E4AC1">
        <w:rPr>
          <w:rFonts w:hint="eastAsia"/>
          <w:bCs/>
          <w:sz w:val="28"/>
          <w:szCs w:val="28"/>
          <w:u w:val="single"/>
        </w:rPr>
        <w:t>微服务</w:t>
      </w:r>
      <w:proofErr w:type="gramEnd"/>
      <w:r w:rsidR="007E4AC1" w:rsidRPr="007E4AC1">
        <w:rPr>
          <w:rFonts w:hint="eastAsia"/>
          <w:bCs/>
          <w:sz w:val="28"/>
          <w:szCs w:val="28"/>
          <w:u w:val="single"/>
        </w:rPr>
        <w:t>之间的通信</w:t>
      </w:r>
      <w:r w:rsidR="007E4AC1" w:rsidRPr="007E4AC1">
        <w:rPr>
          <w:rFonts w:hint="eastAsia"/>
          <w:bCs/>
          <w:sz w:val="28"/>
          <w:szCs w:val="28"/>
          <w:u w:val="single"/>
        </w:rPr>
        <w:t>GRPC</w:t>
      </w:r>
      <w:r>
        <w:rPr>
          <w:bCs/>
          <w:sz w:val="28"/>
          <w:szCs w:val="28"/>
          <w:u w:val="single"/>
        </w:rPr>
        <w:t xml:space="preserve">  </w:t>
      </w:r>
      <w:r>
        <w:rPr>
          <w:rFonts w:ascii="宋体" w:hAnsi="宋体"/>
          <w:bCs/>
          <w:sz w:val="32"/>
          <w:szCs w:val="32"/>
        </w:rPr>
        <w:t xml:space="preserve">     </w:t>
      </w:r>
    </w:p>
    <w:p w14:paraId="3F181C26" w14:textId="0D14388E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2025.03.18   </w:t>
      </w:r>
    </w:p>
    <w:p w14:paraId="1AFCBD7E" w14:textId="20A12A06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21F9D">
        <w:rPr>
          <w:rFonts w:hint="eastAsia"/>
          <w:bCs/>
          <w:sz w:val="28"/>
          <w:szCs w:val="28"/>
          <w:u w:val="single"/>
        </w:rPr>
        <w:t>独立完成</w:t>
      </w:r>
      <w:r>
        <w:rPr>
          <w:bCs/>
          <w:sz w:val="28"/>
          <w:szCs w:val="28"/>
          <w:u w:val="single"/>
        </w:rPr>
        <w:t xml:space="preserve">      </w:t>
      </w:r>
    </w:p>
    <w:p w14:paraId="6CFE3C86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7064D1E5" w14:textId="77777777" w:rsidR="003E0FAA" w:rsidRDefault="003E0FAA" w:rsidP="00F544FC">
      <w:pPr>
        <w:pStyle w:val="a7"/>
        <w:rPr>
          <w:rFonts w:hint="eastAsia"/>
        </w:rPr>
      </w:pPr>
      <w:bookmarkStart w:id="13" w:name="_Toc193190458"/>
      <w:r>
        <w:rPr>
          <w:rFonts w:hint="eastAsia"/>
        </w:rPr>
        <w:t>一、实验目的</w:t>
      </w:r>
      <w:bookmarkEnd w:id="13"/>
    </w:p>
    <w:p w14:paraId="3F3B66D9" w14:textId="77777777" w:rsidR="00B0541A" w:rsidRPr="00ED1FCF" w:rsidRDefault="00B0541A" w:rsidP="00B0541A">
      <w:pPr>
        <w:ind w:leftChars="200" w:left="420"/>
      </w:pPr>
      <w:r w:rsidRPr="00ED1FCF">
        <w:t>1.</w:t>
      </w:r>
      <w:r w:rsidRPr="00ED1FCF">
        <w:rPr>
          <w:rFonts w:hint="eastAsia"/>
        </w:rPr>
        <w:t>掌握</w:t>
      </w:r>
      <w:r w:rsidRPr="00ED1FCF">
        <w:t>GRPC</w:t>
      </w:r>
      <w:r w:rsidRPr="00ED1FCF">
        <w:rPr>
          <w:rFonts w:hint="eastAsia"/>
        </w:rPr>
        <w:t>的基本原理：理解</w:t>
      </w:r>
      <w:r w:rsidRPr="00ED1FCF">
        <w:t xml:space="preserve"> GRPC </w:t>
      </w:r>
      <w:r w:rsidRPr="00ED1FCF">
        <w:rPr>
          <w:rFonts w:hint="eastAsia"/>
        </w:rPr>
        <w:t>的概念、原理、应用场景。理解</w:t>
      </w:r>
      <w:proofErr w:type="spellStart"/>
      <w:r w:rsidRPr="00ED1FCF">
        <w:t>gRPC</w:t>
      </w:r>
      <w:proofErr w:type="spellEnd"/>
      <w:r w:rsidRPr="00ED1FCF">
        <w:rPr>
          <w:rFonts w:hint="eastAsia"/>
        </w:rPr>
        <w:t>的核心思想，包括其基于</w:t>
      </w:r>
      <w:r w:rsidRPr="00ED1FCF">
        <w:t>HTTP/2</w:t>
      </w:r>
      <w:r w:rsidRPr="00ED1FCF">
        <w:rPr>
          <w:rFonts w:hint="eastAsia"/>
        </w:rPr>
        <w:t>协议、使用</w:t>
      </w:r>
      <w:r w:rsidRPr="00ED1FCF">
        <w:t>Protocol Buffers</w:t>
      </w:r>
      <w:r w:rsidRPr="00ED1FCF">
        <w:rPr>
          <w:rFonts w:hint="eastAsia"/>
        </w:rPr>
        <w:t>作为接口定义语言（</w:t>
      </w:r>
      <w:r w:rsidRPr="00ED1FCF">
        <w:t>IDL</w:t>
      </w:r>
      <w:r w:rsidRPr="00ED1FCF">
        <w:rPr>
          <w:rFonts w:hint="eastAsia"/>
        </w:rPr>
        <w:t>）的特点。学习</w:t>
      </w:r>
      <w:proofErr w:type="spellStart"/>
      <w:r w:rsidRPr="00ED1FCF">
        <w:t>gRPC</w:t>
      </w:r>
      <w:proofErr w:type="spellEnd"/>
      <w:r w:rsidRPr="00ED1FCF">
        <w:rPr>
          <w:rFonts w:hint="eastAsia"/>
        </w:rPr>
        <w:t>相较于传统</w:t>
      </w:r>
      <w:r w:rsidRPr="00ED1FCF">
        <w:t>RESTful API</w:t>
      </w:r>
      <w:r w:rsidRPr="00ED1FCF">
        <w:rPr>
          <w:rFonts w:hint="eastAsia"/>
        </w:rPr>
        <w:t>在性能、效率和跨语言支持方面的优势，特别是在处理复杂数据结构和高并发场景下的表现。</w:t>
      </w:r>
    </w:p>
    <w:p w14:paraId="64E571D7" w14:textId="77777777" w:rsidR="00B0541A" w:rsidRPr="00ED1FCF" w:rsidRDefault="00B0541A" w:rsidP="00B0541A">
      <w:pPr>
        <w:ind w:leftChars="200" w:left="420"/>
      </w:pPr>
      <w:r w:rsidRPr="00ED1FCF">
        <w:t>2.</w:t>
      </w:r>
      <w:r w:rsidRPr="00ED1FCF">
        <w:rPr>
          <w:rFonts w:hint="eastAsia"/>
        </w:rPr>
        <w:t>熟悉</w:t>
      </w:r>
      <w:r w:rsidRPr="00ED1FCF">
        <w:t>Protocol Buffers</w:t>
      </w:r>
      <w:r w:rsidRPr="00ED1FCF">
        <w:rPr>
          <w:rFonts w:hint="eastAsia"/>
        </w:rPr>
        <w:t>协议语言：通过实际操作，掌握如何使用</w:t>
      </w:r>
      <w:r w:rsidRPr="00ED1FCF">
        <w:t>Protocol Buffers</w:t>
      </w:r>
      <w:r w:rsidRPr="00ED1FCF">
        <w:rPr>
          <w:rFonts w:hint="eastAsia"/>
        </w:rPr>
        <w:t>定义服务接口和消息格式，并生成对应的语言代码（如</w:t>
      </w:r>
      <w:r w:rsidRPr="00ED1FCF">
        <w:t>Golang</w:t>
      </w:r>
      <w:r w:rsidRPr="00ED1FCF">
        <w:rPr>
          <w:rFonts w:hint="eastAsia"/>
        </w:rPr>
        <w:t>）。学习如何配置和启动</w:t>
      </w:r>
      <w:r w:rsidRPr="00ED1FCF">
        <w:t>GRPC</w:t>
      </w:r>
      <w:r w:rsidRPr="00ED1FCF">
        <w:rPr>
          <w:rFonts w:hint="eastAsia"/>
        </w:rPr>
        <w:t>服务器，编写客户端代码进行服务调用，以及如何处理错误和异常情况。</w:t>
      </w:r>
    </w:p>
    <w:p w14:paraId="309F99B3" w14:textId="514D2B3B" w:rsidR="003E0FAA" w:rsidRPr="00ED1FCF" w:rsidRDefault="00B0541A" w:rsidP="00B0541A">
      <w:pPr>
        <w:ind w:leftChars="200" w:left="420"/>
        <w:rPr>
          <w:rFonts w:ascii="宋体"/>
          <w:b/>
          <w:sz w:val="22"/>
        </w:rPr>
      </w:pPr>
      <w:r w:rsidRPr="00ED1FCF">
        <w:t>3.</w:t>
      </w:r>
      <w:r w:rsidRPr="00ED1FCF">
        <w:rPr>
          <w:rFonts w:hint="eastAsia"/>
        </w:rPr>
        <w:t>熟悉</w:t>
      </w:r>
      <w:r w:rsidRPr="00ED1FCF">
        <w:t>GRPC</w:t>
      </w:r>
      <w:r w:rsidRPr="00ED1FCF">
        <w:rPr>
          <w:rFonts w:hint="eastAsia"/>
        </w:rPr>
        <w:t>通信开发流程：通过实验，更加深刻体会</w:t>
      </w:r>
      <w:proofErr w:type="gramStart"/>
      <w:r w:rsidRPr="00ED1FCF">
        <w:rPr>
          <w:rFonts w:hint="eastAsia"/>
        </w:rPr>
        <w:t>微服务</w:t>
      </w:r>
      <w:proofErr w:type="gramEnd"/>
      <w:r w:rsidRPr="00ED1FCF">
        <w:rPr>
          <w:rFonts w:hint="eastAsia"/>
        </w:rPr>
        <w:t>之间的通信</w:t>
      </w:r>
      <w:proofErr w:type="spellStart"/>
      <w:r w:rsidRPr="00ED1FCF">
        <w:t>grpc</w:t>
      </w:r>
      <w:proofErr w:type="spellEnd"/>
      <w:r w:rsidRPr="00ED1FCF">
        <w:rPr>
          <w:rFonts w:hint="eastAsia"/>
        </w:rPr>
        <w:t>的开发流程。</w:t>
      </w:r>
    </w:p>
    <w:p w14:paraId="75D84862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055DC813" w14:textId="77777777" w:rsidR="003E0FAA" w:rsidRDefault="003E0FAA" w:rsidP="00F544FC">
      <w:pPr>
        <w:pStyle w:val="a7"/>
        <w:rPr>
          <w:rFonts w:hint="eastAsia"/>
        </w:rPr>
      </w:pPr>
      <w:bookmarkStart w:id="14" w:name="_Toc193190459"/>
      <w:r>
        <w:rPr>
          <w:rFonts w:hint="eastAsia"/>
        </w:rPr>
        <w:t>二、实验仪器设备或材料</w:t>
      </w:r>
      <w:bookmarkEnd w:id="14"/>
    </w:p>
    <w:p w14:paraId="08A8AC44" w14:textId="77777777" w:rsidR="00B0541A" w:rsidRPr="00ED1FCF" w:rsidRDefault="00B0541A" w:rsidP="00B0541A">
      <w:pPr>
        <w:ind w:leftChars="200" w:left="420"/>
        <w:rPr>
          <w:rFonts w:ascii="宋体"/>
        </w:rPr>
      </w:pPr>
      <w:r w:rsidRPr="00ED1FCF">
        <w:rPr>
          <w:rFonts w:ascii="宋体" w:hint="eastAsia"/>
        </w:rPr>
        <w:t>1.计算机：运行Windows、Linux或macOS操作系统的计算机。</w:t>
      </w:r>
    </w:p>
    <w:p w14:paraId="49E557C9" w14:textId="77777777" w:rsidR="00B0541A" w:rsidRPr="00ED1FCF" w:rsidRDefault="00B0541A" w:rsidP="00B0541A">
      <w:pPr>
        <w:ind w:leftChars="200" w:left="420"/>
        <w:rPr>
          <w:rFonts w:ascii="宋体"/>
        </w:rPr>
      </w:pPr>
      <w:r w:rsidRPr="00ED1FCF">
        <w:rPr>
          <w:rFonts w:ascii="宋体" w:hint="eastAsia"/>
        </w:rPr>
        <w:t>2.Go语言环境：已安装并配置好Go语言环境，包括GOPATH、GOROOT等环境变量的设置。</w:t>
      </w:r>
    </w:p>
    <w:p w14:paraId="7E65A4DD" w14:textId="77777777" w:rsidR="00B0541A" w:rsidRPr="00ED1FCF" w:rsidRDefault="00B0541A" w:rsidP="00B0541A">
      <w:pPr>
        <w:ind w:leftChars="200" w:left="420"/>
        <w:rPr>
          <w:rFonts w:ascii="宋体"/>
        </w:rPr>
      </w:pPr>
      <w:r w:rsidRPr="00ED1FCF">
        <w:rPr>
          <w:rFonts w:ascii="宋体" w:hint="eastAsia"/>
        </w:rPr>
        <w:t>3.文本编辑器或IDE：GoLand等，用于编写Go代码。</w:t>
      </w:r>
    </w:p>
    <w:p w14:paraId="1C72B33D" w14:textId="77777777" w:rsidR="00B0541A" w:rsidRPr="00ED1FCF" w:rsidRDefault="00B0541A" w:rsidP="00B0541A">
      <w:pPr>
        <w:ind w:leftChars="200" w:left="420"/>
        <w:rPr>
          <w:rFonts w:ascii="宋体"/>
        </w:rPr>
      </w:pPr>
      <w:r w:rsidRPr="00ED1FCF">
        <w:rPr>
          <w:rFonts w:ascii="宋体" w:hint="eastAsia"/>
        </w:rPr>
        <w:t>4.MySQL环境：用于存储</w:t>
      </w:r>
      <w:proofErr w:type="spellStart"/>
      <w:r w:rsidRPr="00ED1FCF">
        <w:rPr>
          <w:rFonts w:ascii="宋体" w:hint="eastAsia"/>
        </w:rPr>
        <w:t>Casbin</w:t>
      </w:r>
      <w:proofErr w:type="spellEnd"/>
      <w:r w:rsidRPr="00ED1FCF">
        <w:rPr>
          <w:rFonts w:ascii="宋体" w:hint="eastAsia"/>
        </w:rPr>
        <w:t>策略。</w:t>
      </w:r>
    </w:p>
    <w:p w14:paraId="07E10498" w14:textId="7752F5DC" w:rsidR="003E0FAA" w:rsidRPr="00ED1FCF" w:rsidRDefault="00B0541A" w:rsidP="00B0541A">
      <w:pPr>
        <w:ind w:leftChars="200" w:left="420"/>
        <w:rPr>
          <w:rFonts w:ascii="宋体"/>
          <w:b/>
          <w:sz w:val="22"/>
        </w:rPr>
      </w:pPr>
      <w:r w:rsidRPr="00ED1FCF">
        <w:rPr>
          <w:rFonts w:ascii="宋体"/>
        </w:rPr>
        <w:t xml:space="preserve">5.Protobuf </w:t>
      </w:r>
      <w:r w:rsidRPr="00ED1FCF">
        <w:rPr>
          <w:rFonts w:ascii="宋体" w:hint="eastAsia"/>
        </w:rPr>
        <w:t>序列化协议语言：已安装好，并安装好生成</w:t>
      </w:r>
      <w:proofErr w:type="spellStart"/>
      <w:r w:rsidRPr="00ED1FCF">
        <w:rPr>
          <w:rFonts w:ascii="宋体" w:hint="eastAsia"/>
        </w:rPr>
        <w:t>golang</w:t>
      </w:r>
      <w:proofErr w:type="spellEnd"/>
      <w:r w:rsidRPr="00ED1FCF">
        <w:rPr>
          <w:rFonts w:ascii="宋体" w:hint="eastAsia"/>
        </w:rPr>
        <w:t>语言的工具。</w:t>
      </w:r>
    </w:p>
    <w:p w14:paraId="5E79FBBC" w14:textId="77777777" w:rsidR="003E0FAA" w:rsidRDefault="003E0FAA" w:rsidP="00F544FC">
      <w:pPr>
        <w:pStyle w:val="a7"/>
        <w:rPr>
          <w:rFonts w:hint="eastAsia"/>
        </w:rPr>
      </w:pPr>
      <w:bookmarkStart w:id="15" w:name="_Toc193190460"/>
      <w:r>
        <w:rPr>
          <w:rFonts w:hint="eastAsia"/>
        </w:rPr>
        <w:t>三、实验原理</w:t>
      </w:r>
      <w:bookmarkEnd w:id="15"/>
    </w:p>
    <w:p w14:paraId="7A50FEBD" w14:textId="77777777" w:rsidR="00B0541A" w:rsidRPr="00ED1FCF" w:rsidRDefault="003E0FAA" w:rsidP="00B0541A">
      <w:pPr>
        <w:ind w:leftChars="200" w:left="420"/>
        <w:rPr>
          <w:rFonts w:ascii="宋体" w:hAnsi="宋体" w:hint="eastAsia"/>
        </w:rPr>
      </w:pPr>
      <w:r w:rsidRPr="00ED1FCF">
        <w:rPr>
          <w:rFonts w:ascii="宋体" w:hAnsi="宋体" w:hint="eastAsia"/>
        </w:rPr>
        <w:t xml:space="preserve"> </w:t>
      </w:r>
      <w:r w:rsidR="00B0541A" w:rsidRPr="00ED1FCF">
        <w:rPr>
          <w:rFonts w:ascii="宋体" w:hAnsi="宋体" w:hint="eastAsia"/>
        </w:rPr>
        <w:t>1.GRPC基础架构</w:t>
      </w:r>
    </w:p>
    <w:p w14:paraId="104981F0" w14:textId="77777777" w:rsidR="00B0541A" w:rsidRPr="00ED1FCF" w:rsidRDefault="00B0541A" w:rsidP="00B0541A">
      <w:pPr>
        <w:ind w:leftChars="200" w:left="420"/>
        <w:rPr>
          <w:rFonts w:ascii="宋体" w:hAnsi="宋体" w:hint="eastAsia"/>
        </w:rPr>
      </w:pPr>
      <w:r w:rsidRPr="00ED1FCF">
        <w:rPr>
          <w:rFonts w:ascii="宋体" w:hAnsi="宋体" w:hint="eastAsia"/>
        </w:rPr>
        <w:t>GRPC是一种高效的远程过程调用（RPC）框架，它基于HTTP/2协议，并使用Protocol Buffers作为接口定义语言（IDL）。GRPC支持多种编程语言，使得跨语言开发变得非常方便。在本实验中，我们将使用Golang来实现客户端和服务端。</w:t>
      </w:r>
    </w:p>
    <w:p w14:paraId="6F0A8F9A" w14:textId="77777777" w:rsidR="00B0541A" w:rsidRPr="00ED1FCF" w:rsidRDefault="00B0541A" w:rsidP="00B0541A">
      <w:pPr>
        <w:ind w:leftChars="200" w:left="420"/>
        <w:rPr>
          <w:rFonts w:ascii="宋体" w:hAnsi="宋体" w:hint="eastAsia"/>
        </w:rPr>
      </w:pPr>
    </w:p>
    <w:p w14:paraId="033408BA" w14:textId="77777777" w:rsidR="00B0541A" w:rsidRPr="00ED1FCF" w:rsidRDefault="00B0541A" w:rsidP="00B0541A">
      <w:pPr>
        <w:ind w:leftChars="200" w:left="420"/>
        <w:rPr>
          <w:rFonts w:ascii="宋体" w:hAnsi="宋体" w:hint="eastAsia"/>
        </w:rPr>
      </w:pPr>
      <w:r w:rsidRPr="00ED1FCF">
        <w:rPr>
          <w:rFonts w:ascii="宋体" w:hAnsi="宋体" w:hint="eastAsia"/>
        </w:rPr>
        <w:t>2.HTTP/2：GRPC利用HTTP/2的优势，如多路复用、头部压缩和服务器推送，从而提供更高效的网络传输。</w:t>
      </w:r>
    </w:p>
    <w:p w14:paraId="08BB34D5" w14:textId="7E3F6BC2" w:rsidR="003E0FAA" w:rsidRPr="00ED1FCF" w:rsidRDefault="00B0541A" w:rsidP="00B0541A">
      <w:pPr>
        <w:ind w:leftChars="200" w:left="420"/>
        <w:rPr>
          <w:rFonts w:ascii="宋体"/>
        </w:rPr>
      </w:pPr>
      <w:r w:rsidRPr="00ED1FCF">
        <w:rPr>
          <w:rFonts w:ascii="宋体" w:hAnsi="宋体" w:hint="eastAsia"/>
        </w:rPr>
        <w:t>3.Protocol Buffers：用于定义服务接口和消息格式。Protocol Buffers生成的代码可以自动处理序列化和反序列化，简化了数据传输的过程。</w:t>
      </w:r>
    </w:p>
    <w:p w14:paraId="7445939A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2C3C6ABD" w14:textId="5AABD98C" w:rsidR="003E0FAA" w:rsidRDefault="003E0FAA" w:rsidP="003E0FAA">
      <w:pPr>
        <w:rPr>
          <w:rFonts w:ascii="宋体"/>
          <w:b/>
          <w:sz w:val="32"/>
          <w:szCs w:val="32"/>
        </w:rPr>
      </w:pPr>
    </w:p>
    <w:p w14:paraId="0DC5B923" w14:textId="755C2F0E" w:rsidR="00331232" w:rsidRDefault="00331232" w:rsidP="003E0FAA">
      <w:pPr>
        <w:rPr>
          <w:rFonts w:ascii="宋体"/>
          <w:b/>
          <w:sz w:val="32"/>
          <w:szCs w:val="32"/>
        </w:rPr>
      </w:pPr>
    </w:p>
    <w:p w14:paraId="6C8626E4" w14:textId="718EEDF0" w:rsidR="00331232" w:rsidRDefault="00331232" w:rsidP="003E0FAA">
      <w:pPr>
        <w:rPr>
          <w:rFonts w:ascii="宋体"/>
          <w:b/>
          <w:sz w:val="32"/>
          <w:szCs w:val="32"/>
        </w:rPr>
      </w:pPr>
    </w:p>
    <w:p w14:paraId="134B0CCC" w14:textId="77777777" w:rsidR="00331232" w:rsidRDefault="00331232" w:rsidP="003E0FAA">
      <w:pPr>
        <w:rPr>
          <w:rFonts w:ascii="宋体"/>
          <w:b/>
          <w:sz w:val="32"/>
          <w:szCs w:val="32"/>
        </w:rPr>
      </w:pPr>
    </w:p>
    <w:p w14:paraId="24D7AECD" w14:textId="77777777" w:rsidR="003E0FAA" w:rsidRDefault="003E0FAA" w:rsidP="00F544FC">
      <w:pPr>
        <w:pStyle w:val="a7"/>
        <w:rPr>
          <w:rFonts w:hint="eastAsia"/>
        </w:rPr>
      </w:pPr>
      <w:bookmarkStart w:id="16" w:name="_Toc193190461"/>
      <w:r>
        <w:rPr>
          <w:rFonts w:hint="eastAsia"/>
        </w:rPr>
        <w:t>四、实验内容与步骤</w:t>
      </w:r>
      <w:bookmarkEnd w:id="16"/>
    </w:p>
    <w:p w14:paraId="5A1406D7" w14:textId="57E3430F" w:rsidR="00331232" w:rsidRDefault="00331232" w:rsidP="009207F8">
      <w:pPr>
        <w:pStyle w:val="a5"/>
      </w:pPr>
      <w:r>
        <w:rPr>
          <w:rFonts w:hint="eastAsia"/>
        </w:rPr>
        <w:t>1</w:t>
      </w:r>
      <w:r>
        <w:t>.</w:t>
      </w:r>
      <w:r w:rsidRPr="00331232">
        <w:rPr>
          <w:rFonts w:hint="eastAsia"/>
        </w:rPr>
        <w:t>下载proto win版本</w:t>
      </w:r>
    </w:p>
    <w:p w14:paraId="25181239" w14:textId="6F4D4E6C" w:rsidR="00331232" w:rsidRDefault="00567ABB" w:rsidP="003E0FAA">
      <w:pPr>
        <w:ind w:firstLine="420"/>
        <w:rPr>
          <w:rFonts w:ascii="宋体"/>
          <w:bCs/>
          <w:sz w:val="28"/>
          <w:szCs w:val="28"/>
        </w:rPr>
      </w:pPr>
      <w:r>
        <w:rPr>
          <w:noProof/>
        </w:rPr>
        <w:pict w14:anchorId="212A500A">
          <v:shape id="_x0000_i1031" type="#_x0000_t75" style="width:415.65pt;height:137.45pt;visibility:visible;mso-wrap-style:square">
            <v:imagedata r:id="rId15" o:title=""/>
          </v:shape>
        </w:pict>
      </w:r>
    </w:p>
    <w:p w14:paraId="0159B5A9" w14:textId="38095BD0" w:rsidR="003E0FAA" w:rsidRDefault="00331232" w:rsidP="009207F8">
      <w:pPr>
        <w:pStyle w:val="a5"/>
      </w:pPr>
      <w:r>
        <w:t>2</w:t>
      </w:r>
      <w:r w:rsidR="003E0FAA">
        <w:rPr>
          <w:rFonts w:hint="eastAsia"/>
        </w:rPr>
        <w:t>.</w:t>
      </w:r>
      <w:r>
        <w:rPr>
          <w:rFonts w:hint="eastAsia"/>
        </w:rPr>
        <w:t>建立相关包，并创建</w:t>
      </w:r>
      <w:proofErr w:type="spellStart"/>
      <w:r>
        <w:rPr>
          <w:rFonts w:hint="eastAsia"/>
        </w:rPr>
        <w:t>Hello</w:t>
      </w:r>
      <w:r>
        <w:t>.proto</w:t>
      </w:r>
      <w:proofErr w:type="spellEnd"/>
    </w:p>
    <w:p w14:paraId="31D12B3F" w14:textId="579A6F47" w:rsidR="00331232" w:rsidRPr="00860A07" w:rsidRDefault="00567ABB" w:rsidP="00331232">
      <w:pPr>
        <w:rPr>
          <w:rFonts w:ascii="宋体"/>
          <w:bCs/>
          <w:sz w:val="28"/>
          <w:szCs w:val="28"/>
        </w:rPr>
      </w:pPr>
      <w:r>
        <w:rPr>
          <w:noProof/>
        </w:rPr>
        <w:pict w14:anchorId="264C4908">
          <v:shape id="图片 1" o:spid="_x0000_i1032" type="#_x0000_t75" style="width:415.65pt;height:159.8pt;visibility:visible;mso-wrap-style:square">
            <v:imagedata r:id="rId16" o:title=""/>
          </v:shape>
        </w:pict>
      </w:r>
    </w:p>
    <w:p w14:paraId="699AB6EF" w14:textId="62642BF8" w:rsidR="003E0FAA" w:rsidRDefault="00331232" w:rsidP="009207F8">
      <w:pPr>
        <w:pStyle w:val="a5"/>
      </w:pPr>
      <w:r>
        <w:t>3</w:t>
      </w:r>
      <w:r w:rsidR="003E0FAA">
        <w:rPr>
          <w:rFonts w:hint="eastAsia"/>
        </w:rPr>
        <w:t>.</w:t>
      </w:r>
      <w:r>
        <w:rPr>
          <w:rFonts w:hint="eastAsia"/>
        </w:rPr>
        <w:t>创建go</w:t>
      </w:r>
      <w:r>
        <w:t>.mod</w:t>
      </w:r>
      <w:r>
        <w:rPr>
          <w:rFonts w:hint="eastAsia"/>
        </w:rPr>
        <w:t>并根据获取导入包所需的包文件</w:t>
      </w:r>
    </w:p>
    <w:p w14:paraId="2B025371" w14:textId="286D8393" w:rsidR="00331232" w:rsidRDefault="00567ABB" w:rsidP="00331232">
      <w:pPr>
        <w:rPr>
          <w:rFonts w:ascii="宋体"/>
          <w:b/>
          <w:sz w:val="32"/>
          <w:szCs w:val="32"/>
        </w:rPr>
      </w:pPr>
      <w:r>
        <w:rPr>
          <w:noProof/>
        </w:rPr>
        <w:lastRenderedPageBreak/>
        <w:pict w14:anchorId="7B954463">
          <v:shape id="_x0000_i1033" type="#_x0000_t75" style="width:415.65pt;height:160.9pt;visibility:visible;mso-wrap-style:square">
            <v:imagedata r:id="rId17" o:title=""/>
          </v:shape>
        </w:pict>
      </w:r>
    </w:p>
    <w:p w14:paraId="340071B9" w14:textId="2538EC51" w:rsidR="00331232" w:rsidRDefault="00331232" w:rsidP="009207F8">
      <w:pPr>
        <w:pStyle w:val="a5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创建</w:t>
      </w:r>
      <w:proofErr w:type="spellStart"/>
      <w:r w:rsidRPr="00331232">
        <w:t>HelloClient</w:t>
      </w:r>
      <w:r>
        <w:t>.go</w:t>
      </w:r>
      <w:proofErr w:type="spellEnd"/>
      <w:r>
        <w:rPr>
          <w:rFonts w:hint="eastAsia"/>
        </w:rPr>
        <w:t>和</w:t>
      </w:r>
      <w:proofErr w:type="spellStart"/>
      <w:r w:rsidR="002C4AD3">
        <w:t>Hello</w:t>
      </w:r>
      <w:r w:rsidR="002C4AD3">
        <w:rPr>
          <w:rFonts w:hint="eastAsia"/>
        </w:rPr>
        <w:t>Server</w:t>
      </w:r>
      <w:r w:rsidR="002C4AD3">
        <w:t>.go</w:t>
      </w:r>
      <w:proofErr w:type="spellEnd"/>
    </w:p>
    <w:p w14:paraId="7AAD47E8" w14:textId="614DB9A2" w:rsidR="00331232" w:rsidRDefault="00567ABB" w:rsidP="002C4AD3">
      <w:pPr>
        <w:rPr>
          <w:rFonts w:ascii="宋体"/>
          <w:bCs/>
          <w:sz w:val="28"/>
          <w:szCs w:val="28"/>
        </w:rPr>
      </w:pPr>
      <w:r>
        <w:rPr>
          <w:noProof/>
        </w:rPr>
        <w:pict w14:anchorId="2D25E238">
          <v:shape id="_x0000_i1034" type="#_x0000_t75" style="width:414.55pt;height:224.75pt;visibility:visible;mso-wrap-style:square">
            <v:imagedata r:id="rId18" o:title=""/>
          </v:shape>
        </w:pict>
      </w:r>
      <w:r>
        <w:rPr>
          <w:noProof/>
        </w:rPr>
        <w:pict w14:anchorId="22AD99F9">
          <v:shape id="_x0000_i1035" type="#_x0000_t75" style="width:414.55pt;height:183.8pt;visibility:visible;mso-wrap-style:square">
            <v:imagedata r:id="rId19" o:title=""/>
          </v:shape>
        </w:pict>
      </w:r>
    </w:p>
    <w:p w14:paraId="6F68E4E9" w14:textId="0BD3D9EA" w:rsidR="003E0FAA" w:rsidRPr="002C4AD3" w:rsidRDefault="003E0FAA" w:rsidP="002C4AD3">
      <w:pPr>
        <w:rPr>
          <w:rFonts w:ascii="宋体"/>
          <w:bCs/>
          <w:sz w:val="28"/>
          <w:szCs w:val="28"/>
        </w:rPr>
      </w:pPr>
    </w:p>
    <w:p w14:paraId="2622AE24" w14:textId="77777777" w:rsidR="003E0FAA" w:rsidRDefault="003E0FAA" w:rsidP="003E0FAA">
      <w:pPr>
        <w:rPr>
          <w:rFonts w:ascii="宋体"/>
          <w:b/>
          <w:sz w:val="32"/>
          <w:szCs w:val="32"/>
        </w:rPr>
      </w:pPr>
      <w:r>
        <w:rPr>
          <w:rFonts w:ascii="宋体"/>
          <w:b/>
          <w:sz w:val="32"/>
          <w:szCs w:val="32"/>
        </w:rPr>
        <w:br w:type="page"/>
      </w:r>
    </w:p>
    <w:p w14:paraId="1B7F5959" w14:textId="77777777" w:rsidR="003E0FAA" w:rsidRDefault="003E0FAA" w:rsidP="00F544FC">
      <w:pPr>
        <w:pStyle w:val="a7"/>
        <w:rPr>
          <w:rFonts w:hint="eastAsia"/>
        </w:rPr>
      </w:pPr>
      <w:bookmarkStart w:id="17" w:name="_Toc193190462"/>
      <w:r>
        <w:rPr>
          <w:rFonts w:hint="eastAsia"/>
        </w:rPr>
        <w:t>五、实验结果与分析</w:t>
      </w:r>
      <w:bookmarkEnd w:id="17"/>
    </w:p>
    <w:p w14:paraId="16FFD1A6" w14:textId="7C3CB795" w:rsidR="003E0FAA" w:rsidRDefault="002C4AD3" w:rsidP="009207F8">
      <w:pPr>
        <w:pStyle w:val="a5"/>
      </w:pPr>
      <w:r>
        <w:t>1.</w:t>
      </w:r>
      <w:r>
        <w:rPr>
          <w:rFonts w:hint="eastAsia"/>
        </w:rPr>
        <w:t>启动服务</w:t>
      </w:r>
    </w:p>
    <w:p w14:paraId="405BCB49" w14:textId="07441860" w:rsidR="002C4AD3" w:rsidRDefault="00567ABB" w:rsidP="002C4AD3">
      <w:pPr>
        <w:rPr>
          <w:noProof/>
        </w:rPr>
      </w:pPr>
      <w:r>
        <w:rPr>
          <w:noProof/>
        </w:rPr>
        <w:pict w14:anchorId="362A13BD">
          <v:shape id="_x0000_i1036" type="#_x0000_t75" style="width:415.65pt;height:74.2pt;visibility:visible;mso-wrap-style:square">
            <v:imagedata r:id="rId20" o:title=""/>
          </v:shape>
        </w:pict>
      </w:r>
    </w:p>
    <w:p w14:paraId="6DBFF02F" w14:textId="417B7DF1" w:rsidR="002C4AD3" w:rsidRDefault="002C4AD3" w:rsidP="009207F8">
      <w:pPr>
        <w:pStyle w:val="a5"/>
      </w:pPr>
      <w:r>
        <w:t>2.</w:t>
      </w:r>
      <w:r>
        <w:rPr>
          <w:rFonts w:hint="eastAsia"/>
        </w:rPr>
        <w:t>启动客户端</w:t>
      </w:r>
    </w:p>
    <w:p w14:paraId="399B5154" w14:textId="0199B09B" w:rsidR="002C4AD3" w:rsidRDefault="00567ABB" w:rsidP="002C4AD3">
      <w:pPr>
        <w:rPr>
          <w:rFonts w:ascii="宋体"/>
          <w:sz w:val="28"/>
          <w:szCs w:val="32"/>
        </w:rPr>
      </w:pPr>
      <w:r>
        <w:rPr>
          <w:noProof/>
        </w:rPr>
        <w:pict w14:anchorId="30532AB2">
          <v:shape id="_x0000_i1037" type="#_x0000_t75" style="width:415.1pt;height:99.8pt;visibility:visible;mso-wrap-style:square">
            <v:imagedata r:id="rId21" o:title=""/>
          </v:shape>
        </w:pict>
      </w:r>
    </w:p>
    <w:p w14:paraId="776E3282" w14:textId="5154E900" w:rsidR="002C4AD3" w:rsidRDefault="002C4AD3" w:rsidP="009207F8">
      <w:pPr>
        <w:pStyle w:val="a5"/>
      </w:pPr>
      <w:r>
        <w:t>3.</w:t>
      </w:r>
      <w:r>
        <w:rPr>
          <w:rFonts w:hint="eastAsia"/>
        </w:rPr>
        <w:t>返回服务端查看内容</w:t>
      </w:r>
    </w:p>
    <w:p w14:paraId="510EF8F8" w14:textId="02C1E98B" w:rsidR="002C4AD3" w:rsidRPr="002C4AD3" w:rsidRDefault="00567ABB" w:rsidP="002C4AD3">
      <w:pPr>
        <w:rPr>
          <w:rFonts w:ascii="宋体"/>
          <w:sz w:val="28"/>
          <w:szCs w:val="32"/>
        </w:rPr>
      </w:pPr>
      <w:r>
        <w:rPr>
          <w:noProof/>
        </w:rPr>
        <w:pict w14:anchorId="7C1D152A">
          <v:shape id="_x0000_i1038" type="#_x0000_t75" style="width:415.1pt;height:103.1pt;visibility:visible;mso-wrap-style:square">
            <v:imagedata r:id="rId22" o:title=""/>
          </v:shape>
        </w:pict>
      </w:r>
    </w:p>
    <w:p w14:paraId="6F1A97A2" w14:textId="48BF8AEB" w:rsidR="003E0FAA" w:rsidRDefault="003E0FAA" w:rsidP="003E0FAA">
      <w:pPr>
        <w:rPr>
          <w:rFonts w:ascii="宋体"/>
          <w:b/>
          <w:sz w:val="32"/>
          <w:szCs w:val="32"/>
        </w:rPr>
      </w:pPr>
    </w:p>
    <w:p w14:paraId="01D37AA3" w14:textId="0018D7CB" w:rsidR="003E0FAA" w:rsidRDefault="003E0FAA" w:rsidP="003E0FAA">
      <w:pPr>
        <w:rPr>
          <w:rFonts w:ascii="宋体"/>
          <w:b/>
          <w:sz w:val="32"/>
          <w:szCs w:val="32"/>
        </w:rPr>
      </w:pPr>
    </w:p>
    <w:p w14:paraId="29146D39" w14:textId="77777777" w:rsidR="003E0FAA" w:rsidRDefault="003E0FAA" w:rsidP="00F544FC">
      <w:pPr>
        <w:pStyle w:val="a7"/>
        <w:rPr>
          <w:rFonts w:hint="eastAsia"/>
        </w:rPr>
      </w:pPr>
      <w:bookmarkStart w:id="18" w:name="_Toc193190463"/>
      <w:r>
        <w:rPr>
          <w:rFonts w:hint="eastAsia"/>
        </w:rPr>
        <w:t>六、结论与体会</w:t>
      </w:r>
      <w:bookmarkEnd w:id="18"/>
    </w:p>
    <w:p w14:paraId="0FAEEB6B" w14:textId="77777777" w:rsidR="003E0FAA" w:rsidRDefault="003E0FAA" w:rsidP="003E0FAA">
      <w:pPr>
        <w:rPr>
          <w:rFonts w:ascii="宋体"/>
          <w:bCs/>
          <w:sz w:val="28"/>
          <w:szCs w:val="28"/>
        </w:rPr>
      </w:pPr>
    </w:p>
    <w:p w14:paraId="4BC5AD81" w14:textId="77777777" w:rsidR="00F160D3" w:rsidRPr="00ED1FCF" w:rsidRDefault="00CA1797" w:rsidP="00ED1FCF">
      <w:pPr>
        <w:ind w:firstLineChars="200" w:firstLine="420"/>
        <w:rPr>
          <w:rFonts w:ascii="宋体"/>
        </w:rPr>
      </w:pPr>
      <w:r w:rsidRPr="00ED1FCF">
        <w:rPr>
          <w:rFonts w:ascii="宋体" w:hint="eastAsia"/>
        </w:rPr>
        <w:t>本次关于</w:t>
      </w:r>
      <w:proofErr w:type="gramStart"/>
      <w:r w:rsidRPr="00ED1FCF">
        <w:rPr>
          <w:rFonts w:ascii="宋体" w:hint="eastAsia"/>
        </w:rPr>
        <w:t>微服务</w:t>
      </w:r>
      <w:proofErr w:type="gramEnd"/>
      <w:r w:rsidRPr="00ED1FCF">
        <w:rPr>
          <w:rFonts w:ascii="宋体" w:hint="eastAsia"/>
        </w:rPr>
        <w:t>之间通信</w:t>
      </w:r>
      <w:r w:rsidRPr="00ED1FCF">
        <w:rPr>
          <w:rFonts w:ascii="宋体"/>
        </w:rPr>
        <w:t xml:space="preserve"> GRPC </w:t>
      </w:r>
      <w:r w:rsidRPr="00ED1FCF">
        <w:rPr>
          <w:rFonts w:ascii="宋体" w:hint="eastAsia"/>
        </w:rPr>
        <w:t>的实验，让我收获满满。我深入理解了</w:t>
      </w:r>
      <w:r w:rsidRPr="00ED1FCF">
        <w:rPr>
          <w:rFonts w:ascii="宋体"/>
        </w:rPr>
        <w:t xml:space="preserve"> GRPC </w:t>
      </w:r>
      <w:r w:rsidRPr="00ED1FCF">
        <w:rPr>
          <w:rFonts w:ascii="宋体" w:hint="eastAsia"/>
        </w:rPr>
        <w:t>基于</w:t>
      </w:r>
      <w:r w:rsidRPr="00ED1FCF">
        <w:rPr>
          <w:rFonts w:ascii="宋体"/>
        </w:rPr>
        <w:t xml:space="preserve"> HTTP/2 </w:t>
      </w:r>
      <w:r w:rsidRPr="00ED1FCF">
        <w:rPr>
          <w:rFonts w:ascii="宋体" w:hint="eastAsia"/>
        </w:rPr>
        <w:t>协议和使用</w:t>
      </w:r>
      <w:r w:rsidRPr="00ED1FCF">
        <w:rPr>
          <w:rFonts w:ascii="宋体"/>
        </w:rPr>
        <w:t xml:space="preserve"> Protocol Buffers </w:t>
      </w:r>
      <w:r w:rsidRPr="00ED1FCF">
        <w:rPr>
          <w:rFonts w:ascii="宋体" w:hint="eastAsia"/>
        </w:rPr>
        <w:t>作为接口定义语言的原理，以及其在性能、跨语言支持方面的优势。在实践过程中，学会了使用</w:t>
      </w:r>
      <w:r w:rsidRPr="00ED1FCF">
        <w:rPr>
          <w:rFonts w:ascii="宋体"/>
        </w:rPr>
        <w:t xml:space="preserve"> Protocol Buffers </w:t>
      </w:r>
      <w:r w:rsidRPr="00ED1FCF">
        <w:rPr>
          <w:rFonts w:ascii="宋体" w:hint="eastAsia"/>
        </w:rPr>
        <w:t>定义服务接口和消息格式，并能成功搭建</w:t>
      </w:r>
      <w:r w:rsidRPr="00ED1FCF">
        <w:rPr>
          <w:rFonts w:ascii="宋体"/>
        </w:rPr>
        <w:t xml:space="preserve"> GRPC </w:t>
      </w:r>
      <w:r w:rsidRPr="00ED1FCF">
        <w:rPr>
          <w:rFonts w:ascii="宋体" w:hint="eastAsia"/>
        </w:rPr>
        <w:t>服务器和客户端进行通信。</w:t>
      </w:r>
    </w:p>
    <w:p w14:paraId="055EBAB4" w14:textId="6535608B" w:rsidR="003E0FAA" w:rsidRPr="00ED1FCF" w:rsidRDefault="00CA1797" w:rsidP="00ED1FCF">
      <w:pPr>
        <w:ind w:firstLineChars="200" w:firstLine="420"/>
        <w:rPr>
          <w:rFonts w:ascii="宋体"/>
        </w:rPr>
      </w:pPr>
      <w:r w:rsidRPr="00ED1FCF">
        <w:rPr>
          <w:rFonts w:ascii="宋体" w:hint="eastAsia"/>
        </w:rPr>
        <w:t>不过，在配置环境和处理代码细节时遇到了一些难题，比如</w:t>
      </w:r>
      <w:r w:rsidRPr="00ED1FCF">
        <w:rPr>
          <w:rFonts w:ascii="宋体"/>
        </w:rPr>
        <w:t xml:space="preserve"> proto </w:t>
      </w:r>
      <w:r w:rsidRPr="00ED1FCF">
        <w:rPr>
          <w:rFonts w:ascii="宋体" w:hint="eastAsia"/>
        </w:rPr>
        <w:t>文件的配置问题，但这也锻炼了我的问题解决能力。后续我会继续深入研究</w:t>
      </w:r>
      <w:r w:rsidRPr="00ED1FCF">
        <w:rPr>
          <w:rFonts w:ascii="宋体"/>
        </w:rPr>
        <w:t xml:space="preserve"> </w:t>
      </w:r>
      <w:r w:rsidRPr="00ED1FCF">
        <w:rPr>
          <w:rFonts w:ascii="宋体" w:hint="eastAsia"/>
        </w:rPr>
        <w:t>GRPC，探索其在更复杂场景下的应用，提升自己的开发技能。</w:t>
      </w:r>
    </w:p>
    <w:p w14:paraId="178D20E1" w14:textId="77777777" w:rsidR="00F3575A" w:rsidRDefault="00F3575A" w:rsidP="003E0FAA">
      <w:pPr>
        <w:rPr>
          <w:rFonts w:ascii="宋体"/>
          <w:bCs/>
          <w:sz w:val="28"/>
          <w:szCs w:val="28"/>
        </w:rPr>
      </w:pPr>
    </w:p>
    <w:p w14:paraId="1E2D38F3" w14:textId="77777777" w:rsidR="003E0FAA" w:rsidRDefault="003E0FAA" w:rsidP="00F544FC">
      <w:pPr>
        <w:pStyle w:val="a7"/>
        <w:rPr>
          <w:rFonts w:hint="eastAsia"/>
        </w:rPr>
      </w:pPr>
      <w:bookmarkStart w:id="19" w:name="_Toc193190464"/>
      <w:r>
        <w:rPr>
          <w:rFonts w:hint="eastAsia"/>
        </w:rPr>
        <w:t>七、教师评语</w:t>
      </w:r>
      <w:bookmarkEnd w:id="19"/>
    </w:p>
    <w:p w14:paraId="47EE8689" w14:textId="77777777" w:rsidR="003E0FAA" w:rsidRDefault="003E0FAA" w:rsidP="003E0FAA"/>
    <w:p w14:paraId="24AC21D1" w14:textId="77777777" w:rsidR="003E0FAA" w:rsidRDefault="003E0FAA" w:rsidP="003E0FAA"/>
    <w:p w14:paraId="6418D55A" w14:textId="47213636" w:rsidR="00D7448D" w:rsidRDefault="00D7448D"/>
    <w:p w14:paraId="7AD983E3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05A5A496" w14:textId="4F5A1BAB" w:rsidR="003E0FAA" w:rsidRDefault="003E0FAA" w:rsidP="003E0FAA">
      <w:pPr>
        <w:pStyle w:val="a3"/>
      </w:pPr>
      <w:bookmarkStart w:id="20" w:name="_Toc193190465"/>
      <w:r>
        <w:rPr>
          <w:rFonts w:hint="eastAsia"/>
        </w:rPr>
        <w:t>实验报告（第</w:t>
      </w:r>
      <w:r>
        <w:rPr>
          <w:u w:val="single"/>
        </w:rPr>
        <w:t xml:space="preserve"> 3 </w:t>
      </w:r>
      <w:r>
        <w:rPr>
          <w:rFonts w:hint="eastAsia"/>
        </w:rPr>
        <w:t>次）</w:t>
      </w:r>
      <w:bookmarkEnd w:id="20"/>
    </w:p>
    <w:p w14:paraId="3EA7D18E" w14:textId="16149DA4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B003E5" w:rsidRPr="00B003E5">
        <w:rPr>
          <w:rFonts w:hint="eastAsia"/>
          <w:bCs/>
          <w:sz w:val="28"/>
          <w:szCs w:val="28"/>
          <w:u w:val="single"/>
        </w:rPr>
        <w:t>基于</w:t>
      </w:r>
      <w:r w:rsidR="00B003E5" w:rsidRPr="00B003E5">
        <w:rPr>
          <w:rFonts w:hint="eastAsia"/>
          <w:bCs/>
          <w:sz w:val="28"/>
          <w:szCs w:val="28"/>
          <w:u w:val="single"/>
        </w:rPr>
        <w:t>Redis</w:t>
      </w:r>
      <w:r w:rsidR="00B003E5" w:rsidRPr="00B003E5">
        <w:rPr>
          <w:rFonts w:hint="eastAsia"/>
          <w:bCs/>
          <w:sz w:val="28"/>
          <w:szCs w:val="28"/>
          <w:u w:val="single"/>
        </w:rPr>
        <w:t>实现分布式锁</w:t>
      </w:r>
      <w:r w:rsidRPr="00ED1FCF">
        <w:rPr>
          <w:rFonts w:ascii="宋体" w:hAnsi="宋体"/>
          <w:sz w:val="32"/>
        </w:rPr>
        <w:t xml:space="preserve">  </w:t>
      </w:r>
    </w:p>
    <w:p w14:paraId="471EFDDE" w14:textId="2FF06C27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B003E5">
        <w:rPr>
          <w:bCs/>
          <w:sz w:val="28"/>
          <w:szCs w:val="28"/>
          <w:u w:val="single"/>
        </w:rPr>
        <w:t>04.01</w:t>
      </w:r>
      <w:r>
        <w:rPr>
          <w:bCs/>
          <w:sz w:val="28"/>
          <w:szCs w:val="28"/>
          <w:u w:val="single"/>
        </w:rPr>
        <w:t xml:space="preserve">   </w:t>
      </w:r>
    </w:p>
    <w:p w14:paraId="0AFDF9DB" w14:textId="3571EA43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21F9D">
        <w:rPr>
          <w:rFonts w:hint="eastAsia"/>
          <w:bCs/>
          <w:sz w:val="28"/>
          <w:szCs w:val="28"/>
          <w:u w:val="single"/>
        </w:rPr>
        <w:t>独立完成</w:t>
      </w:r>
      <w:r>
        <w:rPr>
          <w:bCs/>
          <w:sz w:val="28"/>
          <w:szCs w:val="28"/>
          <w:u w:val="single"/>
        </w:rPr>
        <w:t xml:space="preserve">      </w:t>
      </w:r>
    </w:p>
    <w:p w14:paraId="4C66EF9E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24036EEB" w14:textId="77777777" w:rsidR="003E0FAA" w:rsidRDefault="003E0FAA" w:rsidP="007670B6">
      <w:pPr>
        <w:pStyle w:val="a7"/>
        <w:rPr>
          <w:rFonts w:hint="eastAsia"/>
        </w:rPr>
      </w:pPr>
      <w:bookmarkStart w:id="21" w:name="_Toc193190466"/>
      <w:r>
        <w:rPr>
          <w:rFonts w:hint="eastAsia"/>
        </w:rPr>
        <w:t>一、实验目的</w:t>
      </w:r>
      <w:bookmarkEnd w:id="21"/>
    </w:p>
    <w:p w14:paraId="32C30424" w14:textId="7CBD37E8" w:rsidR="003E0FAA" w:rsidRPr="00ED1FCF" w:rsidRDefault="003E0FAA" w:rsidP="003E0FAA">
      <w:pPr>
        <w:ind w:firstLine="420"/>
      </w:pPr>
      <w:r w:rsidRPr="00C21F9D">
        <w:rPr>
          <w:rFonts w:hint="eastAsia"/>
          <w:bCs/>
          <w:szCs w:val="22"/>
        </w:rPr>
        <w:t>1.</w:t>
      </w:r>
      <w:r w:rsidRPr="00C21F9D">
        <w:rPr>
          <w:bCs/>
          <w:szCs w:val="22"/>
        </w:rPr>
        <w:t xml:space="preserve"> </w:t>
      </w:r>
      <w:r w:rsidR="00B003E5" w:rsidRPr="00C21F9D">
        <w:rPr>
          <w:rFonts w:hint="eastAsia"/>
          <w:bCs/>
          <w:szCs w:val="22"/>
        </w:rPr>
        <w:t>掌握分布式锁的基本概念与作用：理解分布式锁在多实例、多线程环境中的重要性，特别是在高并发场景下确保数据一致性和操作的原子性。学习分布式</w:t>
      </w:r>
      <w:proofErr w:type="gramStart"/>
      <w:r w:rsidR="00B003E5" w:rsidRPr="00C21F9D">
        <w:rPr>
          <w:rFonts w:hint="eastAsia"/>
          <w:bCs/>
          <w:szCs w:val="22"/>
        </w:rPr>
        <w:t>锁如何</w:t>
      </w:r>
      <w:proofErr w:type="gramEnd"/>
      <w:r w:rsidR="00B003E5" w:rsidRPr="00C21F9D">
        <w:rPr>
          <w:rFonts w:hint="eastAsia"/>
          <w:bCs/>
          <w:szCs w:val="22"/>
        </w:rPr>
        <w:t>防止多个客户端同时访问共享资源，避免竞争条件和数据不一致问题。</w:t>
      </w:r>
    </w:p>
    <w:p w14:paraId="7E829997" w14:textId="3EF33BD4" w:rsidR="003E0FAA" w:rsidRPr="00ED1FCF" w:rsidRDefault="003E0FAA" w:rsidP="003E0FAA">
      <w:pPr>
        <w:ind w:firstLine="420"/>
      </w:pPr>
      <w:r w:rsidRPr="00C21F9D">
        <w:rPr>
          <w:rFonts w:hint="eastAsia"/>
          <w:bCs/>
          <w:szCs w:val="22"/>
        </w:rPr>
        <w:t>2.</w:t>
      </w:r>
      <w:r w:rsidRPr="00C21F9D">
        <w:rPr>
          <w:bCs/>
          <w:szCs w:val="22"/>
        </w:rPr>
        <w:t xml:space="preserve"> </w:t>
      </w:r>
      <w:r w:rsidR="00B003E5" w:rsidRPr="00C21F9D">
        <w:rPr>
          <w:rFonts w:hint="eastAsia"/>
          <w:bCs/>
          <w:szCs w:val="22"/>
        </w:rPr>
        <w:t>熟悉</w:t>
      </w:r>
      <w:r w:rsidR="00B003E5" w:rsidRPr="00C21F9D">
        <w:rPr>
          <w:rFonts w:hint="eastAsia"/>
          <w:bCs/>
          <w:szCs w:val="22"/>
        </w:rPr>
        <w:t>Redis</w:t>
      </w:r>
      <w:r w:rsidR="00B003E5" w:rsidRPr="00C21F9D">
        <w:rPr>
          <w:rFonts w:hint="eastAsia"/>
          <w:bCs/>
          <w:szCs w:val="22"/>
        </w:rPr>
        <w:t>作为分布式锁的实现机制：学习如何使用</w:t>
      </w:r>
      <w:r w:rsidR="00B003E5" w:rsidRPr="00C21F9D">
        <w:rPr>
          <w:rFonts w:hint="eastAsia"/>
          <w:bCs/>
          <w:szCs w:val="22"/>
        </w:rPr>
        <w:t>Redis</w:t>
      </w:r>
      <w:r w:rsidR="00B003E5" w:rsidRPr="00C21F9D">
        <w:rPr>
          <w:rFonts w:hint="eastAsia"/>
          <w:bCs/>
          <w:szCs w:val="22"/>
        </w:rPr>
        <w:t>提供的命令（如</w:t>
      </w:r>
      <w:r w:rsidR="00B003E5" w:rsidRPr="00C21F9D">
        <w:rPr>
          <w:rFonts w:hint="eastAsia"/>
          <w:bCs/>
          <w:szCs w:val="22"/>
        </w:rPr>
        <w:t>`SET`</w:t>
      </w:r>
      <w:r w:rsidR="00B003E5" w:rsidRPr="00C21F9D">
        <w:rPr>
          <w:rFonts w:hint="eastAsia"/>
          <w:bCs/>
          <w:szCs w:val="22"/>
        </w:rPr>
        <w:t>、</w:t>
      </w:r>
      <w:r w:rsidR="00B003E5" w:rsidRPr="00C21F9D">
        <w:rPr>
          <w:rFonts w:hint="eastAsia"/>
          <w:bCs/>
          <w:szCs w:val="22"/>
        </w:rPr>
        <w:t>`EXPIRE`</w:t>
      </w:r>
      <w:r w:rsidR="00B003E5" w:rsidRPr="00C21F9D">
        <w:rPr>
          <w:rFonts w:hint="eastAsia"/>
          <w:bCs/>
          <w:szCs w:val="22"/>
        </w:rPr>
        <w:t>、</w:t>
      </w:r>
      <w:r w:rsidR="00B003E5" w:rsidRPr="00C21F9D">
        <w:rPr>
          <w:rFonts w:hint="eastAsia"/>
          <w:bCs/>
          <w:szCs w:val="22"/>
        </w:rPr>
        <w:t>`GET`</w:t>
      </w:r>
      <w:r w:rsidR="00B003E5" w:rsidRPr="00C21F9D">
        <w:rPr>
          <w:rFonts w:hint="eastAsia"/>
          <w:bCs/>
          <w:szCs w:val="22"/>
        </w:rPr>
        <w:t>等）来实现一个简单的分布式锁。理解</w:t>
      </w:r>
      <w:r w:rsidR="00B003E5" w:rsidRPr="00C21F9D">
        <w:rPr>
          <w:rFonts w:hint="eastAsia"/>
          <w:bCs/>
          <w:szCs w:val="22"/>
        </w:rPr>
        <w:t>Redis</w:t>
      </w:r>
      <w:r w:rsidR="00B003E5" w:rsidRPr="00C21F9D">
        <w:rPr>
          <w:rFonts w:hint="eastAsia"/>
          <w:bCs/>
          <w:szCs w:val="22"/>
        </w:rPr>
        <w:t>作为分布式锁的优势，如高性能、低延迟以及其广泛的应用场景。</w:t>
      </w:r>
    </w:p>
    <w:p w14:paraId="734B1EC1" w14:textId="1BE42FD1" w:rsidR="003E0FAA" w:rsidRPr="00ED1FCF" w:rsidRDefault="003E0FAA" w:rsidP="003E0FAA">
      <w:pPr>
        <w:ind w:firstLine="420"/>
      </w:pPr>
      <w:r w:rsidRPr="00C21F9D">
        <w:rPr>
          <w:rFonts w:hint="eastAsia"/>
          <w:bCs/>
          <w:szCs w:val="22"/>
        </w:rPr>
        <w:t>3.</w:t>
      </w:r>
      <w:r w:rsidRPr="00C21F9D">
        <w:rPr>
          <w:bCs/>
          <w:szCs w:val="22"/>
        </w:rPr>
        <w:t xml:space="preserve"> </w:t>
      </w:r>
      <w:r w:rsidR="00B003E5" w:rsidRPr="00C21F9D">
        <w:rPr>
          <w:rFonts w:hint="eastAsia"/>
          <w:bCs/>
          <w:szCs w:val="22"/>
        </w:rPr>
        <w:t>实践分布式锁的加锁和解锁操作：通过实际编程练习，掌握如何在</w:t>
      </w:r>
      <w:r w:rsidR="00B003E5" w:rsidRPr="00C21F9D">
        <w:rPr>
          <w:rFonts w:hint="eastAsia"/>
          <w:bCs/>
          <w:szCs w:val="22"/>
        </w:rPr>
        <w:t>Golang</w:t>
      </w:r>
      <w:r w:rsidR="00B003E5" w:rsidRPr="00C21F9D">
        <w:rPr>
          <w:rFonts w:hint="eastAsia"/>
          <w:bCs/>
          <w:szCs w:val="22"/>
        </w:rPr>
        <w:t>中使用</w:t>
      </w:r>
      <w:r w:rsidR="00B003E5" w:rsidRPr="00C21F9D">
        <w:rPr>
          <w:rFonts w:hint="eastAsia"/>
          <w:bCs/>
          <w:szCs w:val="22"/>
        </w:rPr>
        <w:t>Redis</w:t>
      </w:r>
      <w:r w:rsidR="00B003E5" w:rsidRPr="00C21F9D">
        <w:rPr>
          <w:rFonts w:hint="eastAsia"/>
          <w:bCs/>
          <w:szCs w:val="22"/>
        </w:rPr>
        <w:t>客户端库（如</w:t>
      </w:r>
      <w:r w:rsidR="00B003E5" w:rsidRPr="00C21F9D">
        <w:rPr>
          <w:rFonts w:hint="eastAsia"/>
          <w:bCs/>
          <w:szCs w:val="22"/>
        </w:rPr>
        <w:t>`go-</w:t>
      </w:r>
      <w:proofErr w:type="spellStart"/>
      <w:r w:rsidR="00B003E5" w:rsidRPr="00C21F9D">
        <w:rPr>
          <w:rFonts w:hint="eastAsia"/>
          <w:bCs/>
          <w:szCs w:val="22"/>
        </w:rPr>
        <w:t>redis</w:t>
      </w:r>
      <w:proofErr w:type="spellEnd"/>
      <w:r w:rsidR="00B003E5" w:rsidRPr="00C21F9D">
        <w:rPr>
          <w:rFonts w:hint="eastAsia"/>
          <w:bCs/>
          <w:szCs w:val="22"/>
        </w:rPr>
        <w:t>`</w:t>
      </w:r>
      <w:r w:rsidR="00B003E5" w:rsidRPr="00C21F9D">
        <w:rPr>
          <w:rFonts w:hint="eastAsia"/>
          <w:bCs/>
          <w:szCs w:val="22"/>
        </w:rPr>
        <w:t>或</w:t>
      </w:r>
      <w:r w:rsidR="00B003E5" w:rsidRPr="00C21F9D">
        <w:rPr>
          <w:rFonts w:hint="eastAsia"/>
          <w:bCs/>
          <w:szCs w:val="22"/>
        </w:rPr>
        <w:t>`</w:t>
      </w:r>
      <w:proofErr w:type="spellStart"/>
      <w:r w:rsidR="00B003E5" w:rsidRPr="00C21F9D">
        <w:rPr>
          <w:rFonts w:hint="eastAsia"/>
          <w:bCs/>
          <w:szCs w:val="22"/>
        </w:rPr>
        <w:t>redigo</w:t>
      </w:r>
      <w:proofErr w:type="spellEnd"/>
      <w:r w:rsidR="00B003E5" w:rsidRPr="00C21F9D">
        <w:rPr>
          <w:rFonts w:hint="eastAsia"/>
          <w:bCs/>
          <w:szCs w:val="22"/>
        </w:rPr>
        <w:t>`</w:t>
      </w:r>
      <w:r w:rsidR="00B003E5" w:rsidRPr="00C21F9D">
        <w:rPr>
          <w:rFonts w:hint="eastAsia"/>
          <w:bCs/>
          <w:szCs w:val="22"/>
        </w:rPr>
        <w:t>）进行加锁和解锁操作。学习如何设置合理的超时时间，防止死锁，并处理锁的续期和释放逻辑。</w:t>
      </w:r>
    </w:p>
    <w:p w14:paraId="6BD547A0" w14:textId="77777777" w:rsidR="00B003E5" w:rsidRPr="00C21F9D" w:rsidRDefault="003E0FAA" w:rsidP="00B003E5">
      <w:pPr>
        <w:ind w:firstLine="420"/>
        <w:rPr>
          <w:bCs/>
          <w:szCs w:val="22"/>
        </w:rPr>
      </w:pPr>
      <w:r w:rsidRPr="00C21F9D">
        <w:rPr>
          <w:rFonts w:hint="eastAsia"/>
          <w:bCs/>
          <w:szCs w:val="22"/>
        </w:rPr>
        <w:t>4.</w:t>
      </w:r>
      <w:r w:rsidRPr="00C21F9D">
        <w:rPr>
          <w:bCs/>
          <w:szCs w:val="22"/>
        </w:rPr>
        <w:t xml:space="preserve"> </w:t>
      </w:r>
      <w:r w:rsidR="00B003E5" w:rsidRPr="00C21F9D">
        <w:rPr>
          <w:rFonts w:hint="eastAsia"/>
          <w:bCs/>
          <w:szCs w:val="22"/>
        </w:rPr>
        <w:t>优化分布式锁的性能与可靠性：探讨如何优化分布式锁的性能和可靠性，包括但不限于减少锁冲突、提高锁获取的成功率、合理配置锁的过期时间和重试策略等。学习如何监控和调试分布式锁的运行状态，确保系统的稳定性和高效性。</w:t>
      </w:r>
    </w:p>
    <w:p w14:paraId="198B72B5" w14:textId="697F76AC" w:rsidR="003E0FAA" w:rsidRPr="00ED1FCF" w:rsidRDefault="00B003E5" w:rsidP="00ED1FCF">
      <w:pPr>
        <w:ind w:firstLine="420"/>
      </w:pPr>
      <w:r w:rsidRPr="00C21F9D">
        <w:rPr>
          <w:rFonts w:hint="eastAsia"/>
          <w:bCs/>
          <w:szCs w:val="22"/>
        </w:rPr>
        <w:t>5.</w:t>
      </w:r>
      <w:r w:rsidRPr="00C21F9D">
        <w:rPr>
          <w:rFonts w:hint="eastAsia"/>
          <w:bCs/>
          <w:szCs w:val="22"/>
        </w:rPr>
        <w:t>增加实战经验：选择常见的抢红包功能来运用实验分布式锁，增加实战经验。</w:t>
      </w:r>
    </w:p>
    <w:p w14:paraId="15BC4014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71F30D30" w14:textId="77777777" w:rsidR="003E0FAA" w:rsidRDefault="003E0FAA" w:rsidP="007670B6">
      <w:pPr>
        <w:pStyle w:val="a7"/>
        <w:rPr>
          <w:rFonts w:hint="eastAsia"/>
        </w:rPr>
      </w:pPr>
      <w:bookmarkStart w:id="22" w:name="_Toc193190467"/>
      <w:r>
        <w:rPr>
          <w:rFonts w:hint="eastAsia"/>
        </w:rPr>
        <w:t>二、实验仪器设备或材料</w:t>
      </w:r>
      <w:bookmarkEnd w:id="22"/>
    </w:p>
    <w:p w14:paraId="3680AD97" w14:textId="3ACBBC54" w:rsidR="00B003E5" w:rsidRPr="00B003E5" w:rsidRDefault="003E0FAA" w:rsidP="00B003E5">
      <w:pPr>
        <w:rPr>
          <w:rFonts w:ascii="宋体"/>
          <w:bCs/>
          <w:sz w:val="28"/>
          <w:szCs w:val="28"/>
        </w:rPr>
      </w:pPr>
      <w:r w:rsidRPr="00860A07">
        <w:rPr>
          <w:rFonts w:ascii="宋体"/>
          <w:bCs/>
          <w:sz w:val="28"/>
          <w:szCs w:val="28"/>
        </w:rPr>
        <w:tab/>
      </w:r>
      <w:r w:rsidR="00B003E5" w:rsidRPr="00B003E5">
        <w:rPr>
          <w:rFonts w:ascii="宋体" w:hint="eastAsia"/>
          <w:bCs/>
          <w:sz w:val="28"/>
          <w:szCs w:val="28"/>
        </w:rPr>
        <w:t>1.计算机：运行Windows、Linux或macOS操作系统的计算机。</w:t>
      </w:r>
    </w:p>
    <w:p w14:paraId="0190380D" w14:textId="77777777" w:rsidR="00B003E5" w:rsidRPr="00B003E5" w:rsidRDefault="00B003E5" w:rsidP="00B003E5">
      <w:pPr>
        <w:ind w:firstLine="420"/>
        <w:rPr>
          <w:rFonts w:ascii="宋体"/>
          <w:bCs/>
          <w:sz w:val="28"/>
          <w:szCs w:val="28"/>
        </w:rPr>
      </w:pPr>
      <w:r w:rsidRPr="00B003E5">
        <w:rPr>
          <w:rFonts w:ascii="宋体" w:hint="eastAsia"/>
          <w:bCs/>
          <w:sz w:val="28"/>
          <w:szCs w:val="28"/>
        </w:rPr>
        <w:t>2.Go语言环境：已安装并配置好Go语言环境，包括GOPATH、GOROOT等环境变量的设置。</w:t>
      </w:r>
    </w:p>
    <w:p w14:paraId="14C2F50F" w14:textId="77777777" w:rsidR="00B003E5" w:rsidRPr="00B003E5" w:rsidRDefault="00B003E5" w:rsidP="00B003E5">
      <w:pPr>
        <w:ind w:firstLine="420"/>
        <w:rPr>
          <w:rFonts w:ascii="宋体"/>
          <w:bCs/>
          <w:sz w:val="28"/>
          <w:szCs w:val="28"/>
        </w:rPr>
      </w:pPr>
      <w:r w:rsidRPr="00B003E5">
        <w:rPr>
          <w:rFonts w:ascii="宋体" w:hint="eastAsia"/>
          <w:bCs/>
          <w:sz w:val="28"/>
          <w:szCs w:val="28"/>
        </w:rPr>
        <w:t>3.文本编辑器或IDE：如VS Code、GoLand等，用于编写Go代码。</w:t>
      </w:r>
    </w:p>
    <w:p w14:paraId="16400BFB" w14:textId="77777777" w:rsidR="00B003E5" w:rsidRPr="00B003E5" w:rsidRDefault="00B003E5" w:rsidP="00B003E5">
      <w:pPr>
        <w:ind w:firstLine="420"/>
        <w:rPr>
          <w:rFonts w:ascii="宋体"/>
          <w:bCs/>
          <w:sz w:val="28"/>
          <w:szCs w:val="28"/>
        </w:rPr>
      </w:pPr>
      <w:r w:rsidRPr="00B003E5">
        <w:rPr>
          <w:rFonts w:ascii="宋体" w:hint="eastAsia"/>
          <w:bCs/>
          <w:sz w:val="28"/>
          <w:szCs w:val="28"/>
        </w:rPr>
        <w:t xml:space="preserve">4.网络连接：用于下载依赖库。 </w:t>
      </w:r>
    </w:p>
    <w:p w14:paraId="32185EC2" w14:textId="77777777" w:rsidR="00B003E5" w:rsidRPr="00B003E5" w:rsidRDefault="00B003E5" w:rsidP="00B003E5">
      <w:pPr>
        <w:ind w:firstLine="420"/>
        <w:rPr>
          <w:rFonts w:ascii="宋体"/>
          <w:bCs/>
          <w:sz w:val="28"/>
          <w:szCs w:val="28"/>
        </w:rPr>
      </w:pPr>
      <w:r w:rsidRPr="00B003E5">
        <w:rPr>
          <w:rFonts w:ascii="宋体" w:hint="eastAsia"/>
          <w:bCs/>
          <w:sz w:val="28"/>
          <w:szCs w:val="28"/>
        </w:rPr>
        <w:t>5.Redis：用于设置分布式锁。</w:t>
      </w:r>
    </w:p>
    <w:p w14:paraId="002650F7" w14:textId="23219088" w:rsidR="003E0FAA" w:rsidRPr="00ED1FCF" w:rsidRDefault="00B003E5" w:rsidP="00ED1FCF">
      <w:pPr>
        <w:ind w:firstLine="420"/>
        <w:rPr>
          <w:rFonts w:ascii="宋体"/>
          <w:b/>
          <w:sz w:val="32"/>
        </w:rPr>
      </w:pPr>
      <w:r w:rsidRPr="00B003E5">
        <w:rPr>
          <w:rFonts w:ascii="宋体" w:hint="eastAsia"/>
          <w:bCs/>
          <w:sz w:val="28"/>
          <w:szCs w:val="28"/>
        </w:rPr>
        <w:t>6.Mysql数据库：用于实现</w:t>
      </w:r>
      <w:proofErr w:type="gramStart"/>
      <w:r w:rsidRPr="00B003E5">
        <w:rPr>
          <w:rFonts w:ascii="宋体" w:hint="eastAsia"/>
          <w:bCs/>
          <w:sz w:val="28"/>
          <w:szCs w:val="28"/>
        </w:rPr>
        <w:t>分布式锁表数据</w:t>
      </w:r>
      <w:proofErr w:type="gramEnd"/>
      <w:r w:rsidRPr="00B003E5">
        <w:rPr>
          <w:rFonts w:ascii="宋体" w:hint="eastAsia"/>
          <w:bCs/>
          <w:sz w:val="28"/>
          <w:szCs w:val="28"/>
        </w:rPr>
        <w:t>。</w:t>
      </w:r>
    </w:p>
    <w:p w14:paraId="116D243A" w14:textId="77777777" w:rsidR="00B003E5" w:rsidRPr="00B003E5" w:rsidRDefault="00B003E5" w:rsidP="00B003E5">
      <w:pPr>
        <w:ind w:firstLine="420"/>
        <w:rPr>
          <w:rFonts w:ascii="宋体"/>
          <w:b/>
          <w:sz w:val="32"/>
          <w:szCs w:val="32"/>
        </w:rPr>
      </w:pPr>
    </w:p>
    <w:p w14:paraId="58FCC914" w14:textId="77777777" w:rsidR="003E0FAA" w:rsidRDefault="003E0FAA" w:rsidP="007670B6">
      <w:pPr>
        <w:pStyle w:val="a7"/>
        <w:rPr>
          <w:rFonts w:hint="eastAsia"/>
        </w:rPr>
      </w:pPr>
      <w:bookmarkStart w:id="23" w:name="_Toc193190468"/>
      <w:r>
        <w:rPr>
          <w:rFonts w:hint="eastAsia"/>
        </w:rPr>
        <w:t>三、实验原理</w:t>
      </w:r>
      <w:bookmarkEnd w:id="23"/>
    </w:p>
    <w:p w14:paraId="3FD4EBEE" w14:textId="57B60073" w:rsidR="00B003E5" w:rsidRPr="00C21F9D" w:rsidRDefault="00B003E5" w:rsidP="00B003E5">
      <w:pPr>
        <w:rPr>
          <w:rFonts w:ascii="宋体"/>
          <w:bCs/>
          <w:szCs w:val="21"/>
        </w:rPr>
      </w:pPr>
      <w:r w:rsidRPr="00C21F9D">
        <w:rPr>
          <w:rFonts w:ascii="宋体" w:hAnsi="宋体"/>
          <w:b/>
          <w:sz w:val="22"/>
          <w:szCs w:val="22"/>
        </w:rPr>
        <w:tab/>
      </w:r>
      <w:r w:rsidRPr="00C21F9D">
        <w:rPr>
          <w:rFonts w:ascii="宋体" w:hint="eastAsia"/>
          <w:bCs/>
          <w:szCs w:val="21"/>
        </w:rPr>
        <w:t>1、互斥访问：使用Redis的`SET`命令为共享资源设置一个唯一的锁标识（如随机字符串），确保同一时刻只有一个客户端能够持有锁。通过设置键的过期时间，防止死锁。</w:t>
      </w:r>
    </w:p>
    <w:p w14:paraId="666BED7D" w14:textId="77777777" w:rsidR="00B003E5" w:rsidRPr="00C21F9D" w:rsidRDefault="00B003E5" w:rsidP="00B003E5">
      <w:pPr>
        <w:ind w:firstLine="420"/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2、锁的获取与释放：</w:t>
      </w:r>
    </w:p>
    <w:p w14:paraId="5582C10E" w14:textId="77777777" w:rsidR="00B003E5" w:rsidRPr="00C21F9D" w:rsidRDefault="00B003E5" w:rsidP="00B003E5">
      <w:pPr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 xml:space="preserve">加锁：使用`SET </w:t>
      </w:r>
      <w:proofErr w:type="spellStart"/>
      <w:r w:rsidRPr="00C21F9D">
        <w:rPr>
          <w:rFonts w:ascii="宋体" w:hint="eastAsia"/>
          <w:bCs/>
          <w:szCs w:val="21"/>
        </w:rPr>
        <w:t>resource_name</w:t>
      </w:r>
      <w:proofErr w:type="spellEnd"/>
      <w:r w:rsidRPr="00C21F9D">
        <w:rPr>
          <w:rFonts w:ascii="宋体" w:hint="eastAsia"/>
          <w:bCs/>
          <w:szCs w:val="21"/>
        </w:rPr>
        <w:t xml:space="preserve"> </w:t>
      </w:r>
      <w:proofErr w:type="spellStart"/>
      <w:r w:rsidRPr="00C21F9D">
        <w:rPr>
          <w:rFonts w:ascii="宋体" w:hint="eastAsia"/>
          <w:bCs/>
          <w:szCs w:val="21"/>
        </w:rPr>
        <w:t>unique_value</w:t>
      </w:r>
      <w:proofErr w:type="spellEnd"/>
      <w:r w:rsidRPr="00C21F9D">
        <w:rPr>
          <w:rFonts w:ascii="宋体" w:hint="eastAsia"/>
          <w:bCs/>
          <w:szCs w:val="21"/>
        </w:rPr>
        <w:t xml:space="preserve"> NX PX timeout`命令尝试获取锁。</w:t>
      </w:r>
      <w:proofErr w:type="gramStart"/>
      <w:r w:rsidRPr="00C21F9D">
        <w:rPr>
          <w:rFonts w:ascii="宋体" w:hint="eastAsia"/>
          <w:bCs/>
          <w:szCs w:val="21"/>
        </w:rPr>
        <w:t>如果键</w:t>
      </w:r>
      <w:proofErr w:type="gramEnd"/>
      <w:r w:rsidRPr="00C21F9D">
        <w:rPr>
          <w:rFonts w:ascii="宋体" w:hint="eastAsia"/>
          <w:bCs/>
          <w:szCs w:val="21"/>
        </w:rPr>
        <w:t>不存在且成功设置，则表示获取锁成功。</w:t>
      </w:r>
    </w:p>
    <w:p w14:paraId="14351E77" w14:textId="77777777" w:rsidR="00B003E5" w:rsidRPr="00C21F9D" w:rsidRDefault="00B003E5" w:rsidP="00B003E5">
      <w:pPr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解锁：使用`DEL`命令删除键以释放锁。为了避免误删其他客户端的锁，通常需要先检查锁的值是否匹配，可以通过Lua脚本原子性地完成检查和删除操作。</w:t>
      </w:r>
    </w:p>
    <w:p w14:paraId="54DE6FAE" w14:textId="77777777" w:rsidR="00B003E5" w:rsidRPr="00C21F9D" w:rsidRDefault="00B003E5" w:rsidP="00B003E5">
      <w:pPr>
        <w:ind w:firstLine="420"/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3、过期时间与续期：</w:t>
      </w:r>
    </w:p>
    <w:p w14:paraId="746F45BE" w14:textId="77777777" w:rsidR="00B003E5" w:rsidRPr="00C21F9D" w:rsidRDefault="00B003E5" w:rsidP="00B003E5">
      <w:pPr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设置合理的过期时间（TTL），以确保即使持有锁的客户端崩溃或网络故障，锁也会自动释放。对于长时间运行的任务，可以定期续期锁的过期时间。</w:t>
      </w:r>
    </w:p>
    <w:p w14:paraId="6BD37A90" w14:textId="77777777" w:rsidR="00B003E5" w:rsidRPr="00C21F9D" w:rsidRDefault="00B003E5" w:rsidP="00B003E5">
      <w:pPr>
        <w:ind w:firstLine="420"/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4、</w:t>
      </w:r>
      <w:proofErr w:type="gramStart"/>
      <w:r w:rsidRPr="00C21F9D">
        <w:rPr>
          <w:rFonts w:ascii="宋体" w:hint="eastAsia"/>
          <w:bCs/>
          <w:szCs w:val="21"/>
        </w:rPr>
        <w:t>容错与</w:t>
      </w:r>
      <w:proofErr w:type="gramEnd"/>
      <w:r w:rsidRPr="00C21F9D">
        <w:rPr>
          <w:rFonts w:ascii="宋体" w:hint="eastAsia"/>
          <w:bCs/>
          <w:szCs w:val="21"/>
        </w:rPr>
        <w:t>监控：</w:t>
      </w:r>
    </w:p>
    <w:p w14:paraId="10094407" w14:textId="7C0C85CF" w:rsidR="003E0FAA" w:rsidRPr="00ED1FCF" w:rsidRDefault="00B003E5" w:rsidP="003E0FAA">
      <w:pPr>
        <w:rPr>
          <w:rFonts w:ascii="宋体"/>
        </w:rPr>
      </w:pPr>
      <w:r w:rsidRPr="00C21F9D">
        <w:rPr>
          <w:rFonts w:ascii="宋体" w:hint="eastAsia"/>
          <w:bCs/>
          <w:szCs w:val="21"/>
        </w:rPr>
        <w:t>通过合理配置锁的超时时间和重试策略，确保系统的容错能力。同时，可以通过日志记录和监控工具跟踪锁的状态，及时发现和解决问题。</w:t>
      </w:r>
    </w:p>
    <w:p w14:paraId="29D0CC28" w14:textId="63A65480" w:rsidR="00B003E5" w:rsidRPr="00C21F9D" w:rsidRDefault="003B5FF2" w:rsidP="00B003E5">
      <w:pPr>
        <w:rPr>
          <w:rFonts w:ascii="宋体"/>
          <w:b/>
          <w:sz w:val="22"/>
          <w:szCs w:val="22"/>
        </w:rPr>
      </w:pPr>
      <w:r w:rsidRPr="00C21F9D">
        <w:rPr>
          <w:rFonts w:ascii="宋体"/>
          <w:b/>
          <w:sz w:val="22"/>
          <w:szCs w:val="22"/>
        </w:rPr>
        <w:br w:type="page"/>
      </w:r>
    </w:p>
    <w:p w14:paraId="4E8376F1" w14:textId="77777777" w:rsidR="003E0FAA" w:rsidRDefault="003E0FAA" w:rsidP="007670B6">
      <w:pPr>
        <w:pStyle w:val="a7"/>
        <w:rPr>
          <w:rFonts w:hint="eastAsia"/>
        </w:rPr>
      </w:pPr>
      <w:bookmarkStart w:id="24" w:name="_Toc193190469"/>
      <w:r>
        <w:rPr>
          <w:rFonts w:hint="eastAsia"/>
        </w:rPr>
        <w:t>四、实验内容与步骤</w:t>
      </w:r>
      <w:bookmarkEnd w:id="24"/>
    </w:p>
    <w:p w14:paraId="2476D072" w14:textId="701F1BE1" w:rsidR="003E0FAA" w:rsidRPr="00ED1FCF" w:rsidRDefault="003E0FAA" w:rsidP="00ED1FCF">
      <w:pPr>
        <w:pStyle w:val="a5"/>
        <w:rPr>
          <w:sz w:val="28"/>
        </w:rPr>
      </w:pPr>
      <w:r>
        <w:rPr>
          <w:rFonts w:hint="eastAsia"/>
        </w:rPr>
        <w:t>1.</w:t>
      </w:r>
      <w:r w:rsidR="003B5FF2">
        <w:rPr>
          <w:rFonts w:hint="eastAsia"/>
        </w:rPr>
        <w:t>确定Redis、MySQL等服务的正常启动</w:t>
      </w:r>
    </w:p>
    <w:p w14:paraId="6AF4616F" w14:textId="6B4A4DC5" w:rsidR="003B5FF2" w:rsidRPr="003B5FF2" w:rsidRDefault="00567ABB" w:rsidP="003B5FF2">
      <w:r>
        <w:rPr>
          <w:noProof/>
        </w:rPr>
        <w:pict w14:anchorId="421DFE11">
          <v:shape id="_x0000_i1039" type="#_x0000_t75" style="width:415.1pt;height:270.55pt;visibility:visible;mso-wrap-style:square">
            <v:imagedata r:id="rId23" o:title=""/>
          </v:shape>
        </w:pict>
      </w:r>
      <w:r>
        <w:rPr>
          <w:noProof/>
        </w:rPr>
        <w:pict w14:anchorId="283E4BEE">
          <v:shape id="_x0000_i1040" type="#_x0000_t75" style="width:415.65pt;height:94.9pt;visibility:visible;mso-wrap-style:square">
            <v:imagedata r:id="rId24" o:title=""/>
          </v:shape>
        </w:pict>
      </w:r>
      <w:r>
        <w:rPr>
          <w:noProof/>
        </w:rPr>
        <w:pict w14:anchorId="6FDA7E99">
          <v:shape id="_x0000_i1041" type="#_x0000_t75" style="width:415.65pt;height:98.2pt;visibility:visible;mso-wrap-style:square">
            <v:imagedata r:id="rId25" o:title=""/>
          </v:shape>
        </w:pict>
      </w:r>
    </w:p>
    <w:p w14:paraId="7D277788" w14:textId="77777777" w:rsidR="003E0FAA" w:rsidRPr="00ED1FCF" w:rsidRDefault="003E0FAA" w:rsidP="00ED1FCF">
      <w:pPr>
        <w:pStyle w:val="a5"/>
        <w:rPr>
          <w:b/>
          <w:sz w:val="32"/>
        </w:rPr>
      </w:pPr>
      <w:r w:rsidRPr="00ED1FCF">
        <w:rPr>
          <w:sz w:val="28"/>
        </w:rPr>
        <w:t>2.</w:t>
      </w:r>
      <w:r w:rsidRPr="00ED1FCF">
        <w:t xml:space="preserve"> </w:t>
      </w:r>
      <w:r w:rsidR="003B5FF2">
        <w:rPr>
          <w:rFonts w:hint="eastAsia"/>
        </w:rPr>
        <w:t>移植之前实验的建立相关包，并创建相关文件</w:t>
      </w:r>
    </w:p>
    <w:p w14:paraId="1E2F1C3B" w14:textId="4E15409A" w:rsidR="003B5FF2" w:rsidRDefault="003B5FF2" w:rsidP="003B5FF2">
      <w:r>
        <w:tab/>
      </w:r>
      <w:proofErr w:type="spellStart"/>
      <w:r>
        <w:t>C</w:t>
      </w:r>
      <w:r>
        <w:rPr>
          <w:rFonts w:hint="eastAsia"/>
        </w:rPr>
        <w:t>onfig.yaml</w:t>
      </w:r>
      <w:proofErr w:type="spellEnd"/>
    </w:p>
    <w:p w14:paraId="0A63D48F" w14:textId="5F3D6E0A" w:rsidR="003B5FF2" w:rsidRDefault="00567ABB" w:rsidP="003B5FF2">
      <w:pPr>
        <w:rPr>
          <w:noProof/>
        </w:rPr>
      </w:pPr>
      <w:r>
        <w:rPr>
          <w:noProof/>
        </w:rPr>
        <w:lastRenderedPageBreak/>
        <w:pict w14:anchorId="232F2E0C">
          <v:shape id="_x0000_i1042" type="#_x0000_t75" style="width:415.1pt;height:202.35pt;visibility:visible;mso-wrap-style:square">
            <v:imagedata r:id="rId26" o:title=""/>
          </v:shape>
        </w:pict>
      </w:r>
    </w:p>
    <w:p w14:paraId="1DFC9DBE" w14:textId="77777777" w:rsidR="003B5FF2" w:rsidRDefault="003B5FF2" w:rsidP="003B5FF2">
      <w:pPr>
        <w:rPr>
          <w:noProof/>
        </w:rPr>
      </w:pPr>
    </w:p>
    <w:p w14:paraId="464FABDC" w14:textId="34B74EB9" w:rsidR="003B5FF2" w:rsidRDefault="003B5FF2" w:rsidP="003B5FF2">
      <w:pPr>
        <w:rPr>
          <w:noProof/>
        </w:rPr>
      </w:pPr>
      <w:r>
        <w:rPr>
          <w:noProof/>
        </w:rPr>
        <w:tab/>
      </w:r>
      <w:r w:rsidRPr="003B5FF2">
        <w:rPr>
          <w:noProof/>
        </w:rPr>
        <w:t>redis_server\api\v1\redpack_ctl.go</w:t>
      </w:r>
    </w:p>
    <w:p w14:paraId="296004F1" w14:textId="76DF0FBF" w:rsidR="003B5FF2" w:rsidRDefault="00567ABB" w:rsidP="003B5FF2">
      <w:pPr>
        <w:rPr>
          <w:noProof/>
        </w:rPr>
      </w:pPr>
      <w:r>
        <w:rPr>
          <w:noProof/>
        </w:rPr>
        <w:pict w14:anchorId="03B33F28">
          <v:shape id="_x0000_i1043" type="#_x0000_t75" style="width:415.1pt;height:205.65pt;visibility:visible;mso-wrap-style:square">
            <v:imagedata r:id="rId27" o:title=""/>
          </v:shape>
        </w:pict>
      </w:r>
    </w:p>
    <w:p w14:paraId="65DEA889" w14:textId="77777777" w:rsidR="003B5FF2" w:rsidRDefault="003B5FF2" w:rsidP="003B5FF2"/>
    <w:p w14:paraId="47F671F8" w14:textId="296D9DC5" w:rsidR="003B5FF2" w:rsidRDefault="003B5FF2" w:rsidP="003B5FF2">
      <w:pPr>
        <w:ind w:firstLine="420"/>
      </w:pPr>
      <w:proofErr w:type="spellStart"/>
      <w:r w:rsidRPr="003B5FF2">
        <w:t>redis_server</w:t>
      </w:r>
      <w:proofErr w:type="spellEnd"/>
      <w:r w:rsidRPr="003B5FF2">
        <w:t>\</w:t>
      </w:r>
      <w:proofErr w:type="spellStart"/>
      <w:r w:rsidRPr="003B5FF2">
        <w:t>cmd</w:t>
      </w:r>
      <w:proofErr w:type="spellEnd"/>
      <w:r w:rsidRPr="003B5FF2">
        <w:t>\</w:t>
      </w:r>
      <w:proofErr w:type="spellStart"/>
      <w:r w:rsidRPr="003B5FF2">
        <w:t>main.go</w:t>
      </w:r>
      <w:proofErr w:type="spellEnd"/>
    </w:p>
    <w:p w14:paraId="287780FB" w14:textId="59A87A0E" w:rsidR="003B5FF2" w:rsidRDefault="00567ABB" w:rsidP="003B5FF2">
      <w:pPr>
        <w:jc w:val="center"/>
        <w:rPr>
          <w:noProof/>
        </w:rPr>
      </w:pPr>
      <w:r>
        <w:rPr>
          <w:noProof/>
        </w:rPr>
        <w:pict w14:anchorId="05E2BF06">
          <v:shape id="_x0000_i1044" type="#_x0000_t75" style="width:363.25pt;height:204.55pt;visibility:visible;mso-wrap-style:square">
            <v:imagedata r:id="rId28" o:title=""/>
          </v:shape>
        </w:pict>
      </w:r>
    </w:p>
    <w:p w14:paraId="5765742B" w14:textId="77777777" w:rsidR="003B5FF2" w:rsidRDefault="003B5FF2" w:rsidP="003B5FF2">
      <w:pPr>
        <w:jc w:val="left"/>
        <w:rPr>
          <w:noProof/>
        </w:rPr>
      </w:pPr>
    </w:p>
    <w:p w14:paraId="410E0F36" w14:textId="3317208B" w:rsidR="003B5FF2" w:rsidRDefault="00FD0E72" w:rsidP="00FD0E72">
      <w:pPr>
        <w:ind w:firstLine="420"/>
        <w:jc w:val="left"/>
        <w:rPr>
          <w:noProof/>
        </w:rPr>
      </w:pPr>
      <w:r w:rsidRPr="00FD0E72">
        <w:rPr>
          <w:noProof/>
        </w:rPr>
        <w:t>redis_server\internal\produce_redpack\produce_redpack.go</w:t>
      </w:r>
    </w:p>
    <w:p w14:paraId="78086CC0" w14:textId="01C73760" w:rsidR="00FD0E72" w:rsidRDefault="00567ABB" w:rsidP="00FD0E72">
      <w:pPr>
        <w:jc w:val="left"/>
        <w:rPr>
          <w:noProof/>
        </w:rPr>
      </w:pPr>
      <w:r>
        <w:rPr>
          <w:noProof/>
        </w:rPr>
        <w:pict w14:anchorId="4D708250">
          <v:shape id="_x0000_i1045" type="#_x0000_t75" style="width:415.65pt;height:214.9pt;visibility:visible;mso-wrap-style:square">
            <v:imagedata r:id="rId29" o:title=""/>
          </v:shape>
        </w:pict>
      </w:r>
    </w:p>
    <w:p w14:paraId="30F08CF5" w14:textId="77777777" w:rsidR="003B5FF2" w:rsidRDefault="003B5FF2" w:rsidP="003B5FF2">
      <w:pPr>
        <w:jc w:val="left"/>
      </w:pPr>
    </w:p>
    <w:p w14:paraId="23E28B1A" w14:textId="76CFCE96" w:rsidR="003B5FF2" w:rsidRDefault="003B5FF2" w:rsidP="007646D7">
      <w:pPr>
        <w:pStyle w:val="a5"/>
      </w:pPr>
      <w:r>
        <w:rPr>
          <w:rFonts w:hint="eastAsia"/>
        </w:rPr>
        <w:t>3.</w:t>
      </w:r>
      <w:r w:rsidR="00FD0E72">
        <w:rPr>
          <w:rFonts w:hint="eastAsia"/>
        </w:rPr>
        <w:t>添加测试包test，用于创建红包和自动抢红包</w:t>
      </w:r>
    </w:p>
    <w:p w14:paraId="222EC55C" w14:textId="0DDF174B" w:rsidR="00FD0E72" w:rsidRDefault="00FD0E72" w:rsidP="00FD0E72">
      <w:r>
        <w:tab/>
      </w:r>
      <w:proofErr w:type="spellStart"/>
      <w:r w:rsidRPr="00FD0E72">
        <w:t>redis_server</w:t>
      </w:r>
      <w:proofErr w:type="spellEnd"/>
      <w:r w:rsidRPr="00FD0E72">
        <w:t>\test\</w:t>
      </w:r>
      <w:proofErr w:type="spellStart"/>
      <w:r w:rsidRPr="00FD0E72">
        <w:t>auto_grab_redpack.go</w:t>
      </w:r>
      <w:proofErr w:type="spellEnd"/>
    </w:p>
    <w:p w14:paraId="3F1D3729" w14:textId="73FA7A99" w:rsidR="00FD0E72" w:rsidRDefault="00567ABB" w:rsidP="00FD0E72">
      <w:r>
        <w:rPr>
          <w:noProof/>
        </w:rPr>
        <w:pict w14:anchorId="20EB4A26">
          <v:shape id="_x0000_i1046" type="#_x0000_t75" style="width:415.1pt;height:171.25pt;visibility:visible;mso-wrap-style:square">
            <v:imagedata r:id="rId30" o:title=""/>
          </v:shape>
        </w:pict>
      </w:r>
    </w:p>
    <w:p w14:paraId="1ACBA28A" w14:textId="77777777" w:rsidR="00FD0E72" w:rsidRDefault="00FD0E72" w:rsidP="00FD0E72"/>
    <w:p w14:paraId="44538AB6" w14:textId="192710A0" w:rsidR="00FD0E72" w:rsidRDefault="00FD0E72" w:rsidP="00FD0E72">
      <w:r>
        <w:tab/>
      </w:r>
      <w:proofErr w:type="spellStart"/>
      <w:r w:rsidRPr="00FD0E72">
        <w:t>redis_server</w:t>
      </w:r>
      <w:proofErr w:type="spellEnd"/>
      <w:r w:rsidRPr="00FD0E72">
        <w:t>\test\</w:t>
      </w:r>
      <w:proofErr w:type="spellStart"/>
      <w:r w:rsidRPr="00FD0E72">
        <w:t>create_redpack_test.go</w:t>
      </w:r>
      <w:proofErr w:type="spellEnd"/>
    </w:p>
    <w:p w14:paraId="366ABF15" w14:textId="0993D19C" w:rsidR="00FD0E72" w:rsidRDefault="00567ABB" w:rsidP="00FD0E72">
      <w:pPr>
        <w:rPr>
          <w:noProof/>
        </w:rPr>
      </w:pPr>
      <w:r>
        <w:rPr>
          <w:noProof/>
        </w:rPr>
        <w:lastRenderedPageBreak/>
        <w:pict w14:anchorId="58170819">
          <v:shape id="_x0000_i1047" type="#_x0000_t75" style="width:415.65pt;height:256.9pt;visibility:visible;mso-wrap-style:square">
            <v:imagedata r:id="rId31" o:title=""/>
          </v:shape>
        </w:pict>
      </w:r>
    </w:p>
    <w:p w14:paraId="78D4E7B2" w14:textId="77777777" w:rsidR="00FD0E72" w:rsidRDefault="00FD0E72" w:rsidP="00FD0E72">
      <w:pPr>
        <w:rPr>
          <w:noProof/>
        </w:rPr>
      </w:pPr>
    </w:p>
    <w:p w14:paraId="442FC1AC" w14:textId="3B05BFD0" w:rsidR="00FD0E72" w:rsidRDefault="00FD0E72" w:rsidP="00FD0E72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初始化</w:t>
      </w:r>
      <w:r>
        <w:rPr>
          <w:rFonts w:hint="eastAsia"/>
          <w:noProof/>
        </w:rPr>
        <w:t>Redis</w:t>
      </w:r>
      <w:r>
        <w:rPr>
          <w:rFonts w:hint="eastAsia"/>
          <w:noProof/>
        </w:rPr>
        <w:t>连接</w:t>
      </w:r>
      <w:r>
        <w:rPr>
          <w:rFonts w:hint="eastAsia"/>
          <w:noProof/>
        </w:rPr>
        <w:t xml:space="preserve"> </w:t>
      </w:r>
      <w:r w:rsidRPr="00FD0E72">
        <w:rPr>
          <w:noProof/>
        </w:rPr>
        <w:t>redis_server\pkg\redisdb\Redisdb.go</w:t>
      </w:r>
    </w:p>
    <w:p w14:paraId="68A7F533" w14:textId="58D6BE58" w:rsidR="00FD0E72" w:rsidRDefault="00567ABB" w:rsidP="00FD0E72">
      <w:r>
        <w:rPr>
          <w:noProof/>
        </w:rPr>
        <w:pict w14:anchorId="031B081E">
          <v:shape id="_x0000_i1048" type="#_x0000_t75" style="width:415.1pt;height:226.35pt;visibility:visible;mso-wrap-style:square">
            <v:imagedata r:id="rId32" o:title=""/>
          </v:shape>
        </w:pict>
      </w:r>
    </w:p>
    <w:p w14:paraId="77C968A9" w14:textId="77777777" w:rsidR="00FD0E72" w:rsidRDefault="00FD0E72" w:rsidP="00FD0E72"/>
    <w:p w14:paraId="6FBFED31" w14:textId="2EA591DB" w:rsidR="00FD0E72" w:rsidRDefault="00FD0E72" w:rsidP="00FD0E72">
      <w:pPr>
        <w:ind w:firstLine="420"/>
      </w:pPr>
      <w:r w:rsidRPr="00FD0E72">
        <w:rPr>
          <w:rFonts w:hint="eastAsia"/>
          <w:sz w:val="24"/>
          <w:szCs w:val="32"/>
        </w:rPr>
        <w:t>初始化路由</w:t>
      </w:r>
      <w:r>
        <w:rPr>
          <w:rFonts w:hint="eastAsia"/>
        </w:rPr>
        <w:t xml:space="preserve"> </w:t>
      </w:r>
      <w:proofErr w:type="spellStart"/>
      <w:r w:rsidRPr="00FD0E72">
        <w:t>redis_server</w:t>
      </w:r>
      <w:proofErr w:type="spellEnd"/>
      <w:r w:rsidRPr="00FD0E72">
        <w:t>\router\</w:t>
      </w:r>
      <w:proofErr w:type="spellStart"/>
      <w:r w:rsidRPr="00FD0E72">
        <w:t>redpack_router.go</w:t>
      </w:r>
      <w:proofErr w:type="spellEnd"/>
    </w:p>
    <w:p w14:paraId="77D448A7" w14:textId="109C7C50" w:rsidR="00FD0E72" w:rsidRDefault="00567ABB" w:rsidP="00FD0E72">
      <w:r>
        <w:rPr>
          <w:noProof/>
        </w:rPr>
        <w:lastRenderedPageBreak/>
        <w:pict w14:anchorId="12548E9B">
          <v:shape id="_x0000_i1049" type="#_x0000_t75" style="width:415.1pt;height:198.55pt;visibility:visible;mso-wrap-style:square">
            <v:imagedata r:id="rId33" o:title=""/>
          </v:shape>
        </w:pict>
      </w:r>
    </w:p>
    <w:p w14:paraId="5DD61FAB" w14:textId="46031E4F" w:rsidR="00FD0E72" w:rsidRDefault="00FD0E72" w:rsidP="007646D7">
      <w:pPr>
        <w:pStyle w:val="a5"/>
      </w:pPr>
      <w:r>
        <w:rPr>
          <w:rFonts w:hint="eastAsia"/>
        </w:rPr>
        <w:t>4.以防万一，go mod tidy一下获取所需要的包</w:t>
      </w:r>
    </w:p>
    <w:p w14:paraId="44A3FFE0" w14:textId="434BA560" w:rsidR="00FD0E72" w:rsidRDefault="00567ABB" w:rsidP="00FD0E72">
      <w:pPr>
        <w:rPr>
          <w:noProof/>
        </w:rPr>
      </w:pPr>
      <w:r>
        <w:rPr>
          <w:noProof/>
        </w:rPr>
        <w:pict w14:anchorId="6D28B226">
          <v:shape id="_x0000_i1050" type="#_x0000_t75" style="width:415.65pt;height:180.55pt;visibility:visible;mso-wrap-style:square">
            <v:imagedata r:id="rId34" o:title=""/>
          </v:shape>
        </w:pict>
      </w:r>
    </w:p>
    <w:p w14:paraId="465ED75B" w14:textId="77777777" w:rsidR="00FD0E72" w:rsidRDefault="00FD0E72" w:rsidP="00FD0E72">
      <w:pPr>
        <w:rPr>
          <w:noProof/>
        </w:rPr>
      </w:pPr>
    </w:p>
    <w:p w14:paraId="0EE415B0" w14:textId="41511D5F" w:rsidR="00FD0E72" w:rsidRPr="00FD0E72" w:rsidRDefault="00FD0E72" w:rsidP="00FD0E72">
      <w:pPr>
        <w:ind w:firstLine="420"/>
        <w:rPr>
          <w:sz w:val="24"/>
          <w:szCs w:val="32"/>
        </w:rPr>
      </w:pPr>
      <w:r w:rsidRPr="00FD0E72">
        <w:rPr>
          <w:rFonts w:hint="eastAsia"/>
          <w:sz w:val="24"/>
          <w:szCs w:val="32"/>
        </w:rPr>
        <w:t>基本准备完毕</w:t>
      </w:r>
    </w:p>
    <w:p w14:paraId="6E219F9A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1AF4D940" w14:textId="77777777" w:rsidR="003E0FAA" w:rsidRDefault="003E0FAA" w:rsidP="003E0FAA">
      <w:pPr>
        <w:rPr>
          <w:rFonts w:ascii="宋体"/>
          <w:b/>
          <w:sz w:val="32"/>
          <w:szCs w:val="32"/>
        </w:rPr>
      </w:pPr>
      <w:r>
        <w:rPr>
          <w:rFonts w:ascii="宋体"/>
          <w:b/>
          <w:sz w:val="32"/>
          <w:szCs w:val="32"/>
        </w:rPr>
        <w:br w:type="page"/>
      </w:r>
    </w:p>
    <w:p w14:paraId="3E3F1AEE" w14:textId="77777777" w:rsidR="003E0FAA" w:rsidRDefault="003E0FAA" w:rsidP="007670B6">
      <w:pPr>
        <w:pStyle w:val="a7"/>
        <w:rPr>
          <w:rFonts w:hint="eastAsia"/>
        </w:rPr>
      </w:pPr>
      <w:bookmarkStart w:id="25" w:name="_Toc193190470"/>
      <w:r>
        <w:rPr>
          <w:rFonts w:hint="eastAsia"/>
        </w:rPr>
        <w:t>五、实验结果与分析</w:t>
      </w:r>
      <w:bookmarkEnd w:id="25"/>
    </w:p>
    <w:p w14:paraId="15F8FC86" w14:textId="77777777" w:rsidR="003E0FAA" w:rsidRPr="00ED1FCF" w:rsidRDefault="00980C96" w:rsidP="00ED1FCF">
      <w:pPr>
        <w:pStyle w:val="a5"/>
        <w:rPr>
          <w:b/>
          <w:sz w:val="32"/>
        </w:rPr>
      </w:pPr>
      <w:r>
        <w:rPr>
          <w:rFonts w:hint="eastAsia"/>
        </w:rPr>
        <w:t>1.启动服务（Redis</w:t>
      </w:r>
      <w:r w:rsidR="000111C2">
        <w:rPr>
          <w:rFonts w:hint="eastAsia"/>
        </w:rPr>
        <w:t>已设置为开机自</w:t>
      </w:r>
      <w:r>
        <w:rPr>
          <w:rFonts w:hint="eastAsia"/>
        </w:rPr>
        <w:t>启动，故无需</w:t>
      </w:r>
      <w:proofErr w:type="spellStart"/>
      <w:r w:rsidR="000111C2">
        <w:rPr>
          <w:rFonts w:hint="eastAsia"/>
        </w:rPr>
        <w:t>redis</w:t>
      </w:r>
      <w:proofErr w:type="spellEnd"/>
      <w:r w:rsidR="000111C2">
        <w:rPr>
          <w:rFonts w:hint="eastAsia"/>
        </w:rPr>
        <w:t>-server</w:t>
      </w:r>
      <w:r>
        <w:rPr>
          <w:rFonts w:hint="eastAsia"/>
        </w:rPr>
        <w:t>）</w:t>
      </w:r>
    </w:p>
    <w:p w14:paraId="44785496" w14:textId="3BB454F1" w:rsidR="00980C96" w:rsidRDefault="00567ABB" w:rsidP="00980C96">
      <w:r>
        <w:rPr>
          <w:noProof/>
        </w:rPr>
        <w:pict w14:anchorId="1AB63B96">
          <v:shape id="_x0000_i1051" type="#_x0000_t75" style="width:415.1pt;height:266.2pt;visibility:visible;mso-wrap-style:square">
            <v:imagedata r:id="rId35" o:title=""/>
          </v:shape>
        </w:pict>
      </w:r>
    </w:p>
    <w:p w14:paraId="760EB1DA" w14:textId="28C13DB5" w:rsidR="00980C96" w:rsidRDefault="00980C96" w:rsidP="007646D7">
      <w:pPr>
        <w:pStyle w:val="a5"/>
      </w:pPr>
      <w:r>
        <w:rPr>
          <w:rFonts w:hint="eastAsia"/>
        </w:rPr>
        <w:t>2.启动客户端</w:t>
      </w:r>
      <w:r w:rsidR="000111C2">
        <w:rPr>
          <w:rFonts w:hint="eastAsia"/>
        </w:rPr>
        <w:t>（go run .\</w:t>
      </w:r>
      <w:proofErr w:type="spellStart"/>
      <w:r w:rsidR="000111C2">
        <w:rPr>
          <w:rFonts w:hint="eastAsia"/>
        </w:rPr>
        <w:t>main.go</w:t>
      </w:r>
      <w:proofErr w:type="spellEnd"/>
      <w:r w:rsidR="000111C2">
        <w:rPr>
          <w:rFonts w:hint="eastAsia"/>
        </w:rPr>
        <w:t>）</w:t>
      </w:r>
    </w:p>
    <w:p w14:paraId="7BD3704E" w14:textId="727418CF" w:rsidR="00980C96" w:rsidRDefault="00567ABB" w:rsidP="00980C96">
      <w:r>
        <w:rPr>
          <w:noProof/>
        </w:rPr>
        <w:pict w14:anchorId="184AE676">
          <v:shape id="_x0000_i1052" type="#_x0000_t75" style="width:415.65pt;height:92.2pt;visibility:visible;mso-wrap-style:square">
            <v:imagedata r:id="rId36" o:title=""/>
          </v:shape>
        </w:pict>
      </w:r>
    </w:p>
    <w:p w14:paraId="3A587C65" w14:textId="5C13EDC4" w:rsidR="000111C2" w:rsidRDefault="000111C2" w:rsidP="007646D7">
      <w:pPr>
        <w:pStyle w:val="a5"/>
      </w:pPr>
      <w:r>
        <w:rPr>
          <w:rFonts w:hint="eastAsia"/>
        </w:rPr>
        <w:t>3.等待红包生成并模拟抢红包</w:t>
      </w:r>
    </w:p>
    <w:p w14:paraId="13B57372" w14:textId="71FCF0FD" w:rsidR="000111C2" w:rsidRDefault="00567ABB" w:rsidP="000111C2">
      <w:r>
        <w:rPr>
          <w:noProof/>
        </w:rPr>
        <w:pict w14:anchorId="68532509">
          <v:shape id="_x0000_i1053" type="#_x0000_t75" style="width:415.1pt;height:108pt;visibility:visible;mso-wrap-style:square">
            <v:imagedata r:id="rId37" o:title=""/>
          </v:shape>
        </w:pict>
      </w:r>
    </w:p>
    <w:p w14:paraId="1109B1BA" w14:textId="58C0779B" w:rsidR="00980C96" w:rsidRDefault="000111C2" w:rsidP="007646D7">
      <w:pPr>
        <w:pStyle w:val="a5"/>
      </w:pPr>
      <w:r>
        <w:rPr>
          <w:rFonts w:hint="eastAsia"/>
        </w:rPr>
        <w:t>4</w:t>
      </w:r>
      <w:r w:rsidR="00980C96">
        <w:rPr>
          <w:rFonts w:hint="eastAsia"/>
        </w:rPr>
        <w:t>.返回浏览器查看POST内容</w:t>
      </w:r>
      <w:r w:rsidRPr="000111C2">
        <w:rPr>
          <w:rFonts w:hint="eastAsia"/>
        </w:rPr>
        <w:t>（</w:t>
      </w:r>
      <w:r w:rsidRPr="000111C2">
        <w:t>http://127.0.0.1:8188/api/v1/redpack/</w:t>
      </w:r>
      <w:r w:rsidRPr="000111C2">
        <w:rPr>
          <w:rFonts w:hint="eastAsia"/>
        </w:rPr>
        <w:t>）</w:t>
      </w:r>
    </w:p>
    <w:p w14:paraId="7D1DC035" w14:textId="3E2A0254" w:rsidR="00980C96" w:rsidRPr="000111C2" w:rsidRDefault="00567ABB" w:rsidP="00980C96">
      <w:r>
        <w:rPr>
          <w:noProof/>
        </w:rPr>
        <w:lastRenderedPageBreak/>
        <w:pict w14:anchorId="4C810C48">
          <v:shape id="_x0000_i1054" type="#_x0000_t75" style="width:415.1pt;height:109.1pt;visibility:visible;mso-wrap-style:square">
            <v:imagedata r:id="rId38" o:title=""/>
          </v:shape>
        </w:pict>
      </w:r>
    </w:p>
    <w:p w14:paraId="5FC345BE" w14:textId="0FFE08CE" w:rsidR="00980C96" w:rsidRDefault="000111C2" w:rsidP="007646D7">
      <w:pPr>
        <w:pStyle w:val="a5"/>
      </w:pPr>
      <w:r>
        <w:rPr>
          <w:rFonts w:hint="eastAsia"/>
        </w:rPr>
        <w:t>5</w:t>
      </w:r>
      <w:r w:rsidR="00980C96">
        <w:rPr>
          <w:rFonts w:hint="eastAsia"/>
        </w:rPr>
        <w:t>.返回终端查看Gin调用实况</w:t>
      </w:r>
      <w:r w:rsidR="00DC3E86">
        <w:rPr>
          <w:rFonts w:hint="eastAsia"/>
        </w:rPr>
        <w:t>（favicon.ico 404为正常现象）</w:t>
      </w:r>
    </w:p>
    <w:p w14:paraId="00C3E572" w14:textId="4CFBE510" w:rsidR="00980C96" w:rsidRDefault="00567ABB" w:rsidP="00980C96">
      <w:pPr>
        <w:rPr>
          <w:noProof/>
        </w:rPr>
      </w:pPr>
      <w:r>
        <w:rPr>
          <w:noProof/>
        </w:rPr>
        <w:pict w14:anchorId="61FDC613">
          <v:shape id="_x0000_i1055" type="#_x0000_t75" style="width:415.1pt;height:146.75pt;visibility:visible;mso-wrap-style:square">
            <v:imagedata r:id="rId39" o:title=""/>
          </v:shape>
        </w:pict>
      </w:r>
    </w:p>
    <w:p w14:paraId="1A353AA0" w14:textId="3B942A0C" w:rsidR="000111C2" w:rsidRPr="00980C96" w:rsidRDefault="000111C2" w:rsidP="00980C96">
      <w:r>
        <w:tab/>
      </w:r>
      <w:r w:rsidRPr="000111C2">
        <w:rPr>
          <w:rFonts w:hint="eastAsia"/>
          <w:sz w:val="24"/>
          <w:szCs w:val="32"/>
        </w:rPr>
        <w:t>实验结束</w:t>
      </w:r>
    </w:p>
    <w:p w14:paraId="0BFC4EEA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696C1D41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73AB33EE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09F43231" w14:textId="77777777" w:rsidR="003E0FAA" w:rsidRDefault="003E0FAA" w:rsidP="007670B6">
      <w:pPr>
        <w:pStyle w:val="a7"/>
        <w:rPr>
          <w:rFonts w:hint="eastAsia"/>
        </w:rPr>
      </w:pPr>
      <w:bookmarkStart w:id="26" w:name="_Toc193190471"/>
      <w:r>
        <w:rPr>
          <w:rFonts w:hint="eastAsia"/>
        </w:rPr>
        <w:t>六、结论与体会</w:t>
      </w:r>
      <w:bookmarkEnd w:id="26"/>
    </w:p>
    <w:p w14:paraId="05A62224" w14:textId="77777777" w:rsidR="001E6128" w:rsidRPr="00C21F9D" w:rsidRDefault="001E6128" w:rsidP="001E6128">
      <w:pPr>
        <w:ind w:firstLineChars="200" w:firstLine="420"/>
        <w:rPr>
          <w:rFonts w:ascii="Segoe UI" w:hAnsi="Segoe UI" w:cs="Segoe UI"/>
          <w:color w:val="1C1F23"/>
          <w:kern w:val="0"/>
          <w:szCs w:val="21"/>
          <w:shd w:val="clear" w:color="auto" w:fill="FFFFFF"/>
        </w:rPr>
      </w:pP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通过本次实验，我成功掌握了分布式锁的核心概念与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Redis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实现机制。在实践中，利用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Redis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的命令和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Golang</w:t>
      </w: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的客户端</w:t>
      </w:r>
      <w:proofErr w:type="gramStart"/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库实现</w:t>
      </w:r>
      <w:proofErr w:type="gramEnd"/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了抢红包功能中的加锁与解锁操作，深刻理解了合理设置超时时间、处理锁续期和释放逻辑的重要性。</w:t>
      </w:r>
    </w:p>
    <w:p w14:paraId="783637AC" w14:textId="77777777" w:rsidR="003E0FAA" w:rsidRPr="00ED1FCF" w:rsidRDefault="001E6128" w:rsidP="00ED1FCF">
      <w:pPr>
        <w:ind w:firstLineChars="200" w:firstLine="420"/>
        <w:rPr>
          <w:rFonts w:ascii="宋体"/>
        </w:rPr>
      </w:pPr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同时，我也认识到优化分布式锁性能与可靠性的关键意义，如减少</w:t>
      </w:r>
      <w:proofErr w:type="gramStart"/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锁冲突</w:t>
      </w:r>
      <w:proofErr w:type="gramEnd"/>
      <w:r w:rsidRPr="00C21F9D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和提高锁获取成功率等。这次实验不仅提升了我的技术能力，还让我明白在分布式系统开发中，细节处理对系统稳定性和高效性的重要影响，为后续学习和项目实践积累了宝贵经验。</w:t>
      </w:r>
    </w:p>
    <w:p w14:paraId="5302B253" w14:textId="77777777" w:rsidR="003E0FAA" w:rsidRDefault="003E0FAA" w:rsidP="003E0FAA">
      <w:pPr>
        <w:rPr>
          <w:rFonts w:ascii="宋体"/>
          <w:bCs/>
          <w:sz w:val="28"/>
          <w:szCs w:val="28"/>
        </w:rPr>
      </w:pPr>
    </w:p>
    <w:p w14:paraId="29800946" w14:textId="77777777" w:rsidR="003E0FAA" w:rsidRDefault="003E0FAA" w:rsidP="007670B6">
      <w:pPr>
        <w:pStyle w:val="a7"/>
        <w:rPr>
          <w:rFonts w:hint="eastAsia"/>
        </w:rPr>
      </w:pPr>
      <w:bookmarkStart w:id="27" w:name="_Toc193190472"/>
      <w:r>
        <w:rPr>
          <w:rFonts w:hint="eastAsia"/>
        </w:rPr>
        <w:t>七、教师评语</w:t>
      </w:r>
      <w:bookmarkEnd w:id="27"/>
    </w:p>
    <w:p w14:paraId="2FF08438" w14:textId="77777777" w:rsidR="003E0FAA" w:rsidRDefault="003E0FAA" w:rsidP="003E0FAA"/>
    <w:p w14:paraId="390D1E41" w14:textId="77777777" w:rsidR="003E0FAA" w:rsidRDefault="003E0FAA" w:rsidP="003E0FAA"/>
    <w:p w14:paraId="474E6926" w14:textId="77777777" w:rsidR="003E0FAA" w:rsidRDefault="003E0FAA" w:rsidP="003E0FAA"/>
    <w:p w14:paraId="447F35C3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5F3E472A" w14:textId="4EE43DDF" w:rsidR="003E0FAA" w:rsidRDefault="003E0FAA" w:rsidP="003E0FAA">
      <w:pPr>
        <w:pStyle w:val="a3"/>
      </w:pPr>
      <w:bookmarkStart w:id="28" w:name="_Toc193190473"/>
      <w:r>
        <w:rPr>
          <w:rFonts w:hint="eastAsia"/>
        </w:rPr>
        <w:t>实验报告（第</w:t>
      </w:r>
      <w:r>
        <w:rPr>
          <w:u w:val="single"/>
        </w:rPr>
        <w:t xml:space="preserve"> 4 </w:t>
      </w:r>
      <w:r>
        <w:rPr>
          <w:rFonts w:hint="eastAsia"/>
        </w:rPr>
        <w:t>次）</w:t>
      </w:r>
      <w:bookmarkEnd w:id="28"/>
    </w:p>
    <w:p w14:paraId="733D017A" w14:textId="081698ED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F37237">
        <w:rPr>
          <w:rFonts w:hint="eastAsia"/>
          <w:bCs/>
          <w:sz w:val="28"/>
          <w:szCs w:val="28"/>
          <w:u w:val="single"/>
        </w:rPr>
        <w:t xml:space="preserve">  </w:t>
      </w:r>
      <w:r w:rsidR="00334F7D" w:rsidRPr="00334F7D">
        <w:rPr>
          <w:rFonts w:hint="eastAsia"/>
          <w:bCs/>
          <w:sz w:val="28"/>
          <w:szCs w:val="28"/>
          <w:u w:val="single"/>
        </w:rPr>
        <w:t>基于</w:t>
      </w:r>
      <w:proofErr w:type="spellStart"/>
      <w:r w:rsidR="00334F7D" w:rsidRPr="00334F7D">
        <w:rPr>
          <w:rFonts w:hint="eastAsia"/>
          <w:bCs/>
          <w:sz w:val="28"/>
          <w:szCs w:val="28"/>
          <w:u w:val="single"/>
        </w:rPr>
        <w:t>mysql</w:t>
      </w:r>
      <w:proofErr w:type="spellEnd"/>
      <w:r w:rsidR="00334F7D" w:rsidRPr="00334F7D">
        <w:rPr>
          <w:rFonts w:hint="eastAsia"/>
          <w:bCs/>
          <w:sz w:val="28"/>
          <w:szCs w:val="28"/>
          <w:u w:val="single"/>
        </w:rPr>
        <w:t>数据库分表实现</w:t>
      </w:r>
      <w:r w:rsidRPr="00ED1FCF">
        <w:rPr>
          <w:rFonts w:hint="eastAsia"/>
          <w:sz w:val="28"/>
          <w:u w:val="single"/>
        </w:rPr>
        <w:t xml:space="preserve">    </w:t>
      </w:r>
    </w:p>
    <w:p w14:paraId="066EA2C1" w14:textId="65F57976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F37237">
        <w:rPr>
          <w:bCs/>
          <w:sz w:val="28"/>
          <w:szCs w:val="28"/>
          <w:u w:val="single"/>
        </w:rPr>
        <w:t>0</w:t>
      </w:r>
      <w:r w:rsidR="00334F7D">
        <w:rPr>
          <w:rFonts w:hint="eastAsia"/>
          <w:bCs/>
          <w:sz w:val="28"/>
          <w:szCs w:val="28"/>
          <w:u w:val="single"/>
        </w:rPr>
        <w:t>4</w:t>
      </w:r>
      <w:r w:rsidR="00F37237">
        <w:rPr>
          <w:bCs/>
          <w:sz w:val="28"/>
          <w:szCs w:val="28"/>
          <w:u w:val="single"/>
        </w:rPr>
        <w:t>.</w:t>
      </w:r>
      <w:r w:rsidR="00334F7D">
        <w:rPr>
          <w:rFonts w:hint="eastAsia"/>
          <w:bCs/>
          <w:sz w:val="28"/>
          <w:szCs w:val="28"/>
          <w:u w:val="single"/>
        </w:rPr>
        <w:t>08</w:t>
      </w:r>
      <w:r>
        <w:rPr>
          <w:bCs/>
          <w:sz w:val="28"/>
          <w:szCs w:val="28"/>
          <w:u w:val="single"/>
        </w:rPr>
        <w:t xml:space="preserve">   </w:t>
      </w:r>
    </w:p>
    <w:p w14:paraId="5D667C49" w14:textId="15419B02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21F9D">
        <w:rPr>
          <w:rFonts w:hint="eastAsia"/>
          <w:bCs/>
          <w:sz w:val="28"/>
          <w:szCs w:val="28"/>
          <w:u w:val="single"/>
        </w:rPr>
        <w:t>独立完成</w:t>
      </w:r>
      <w:r>
        <w:rPr>
          <w:bCs/>
          <w:sz w:val="28"/>
          <w:szCs w:val="28"/>
          <w:u w:val="single"/>
        </w:rPr>
        <w:t xml:space="preserve">      </w:t>
      </w:r>
    </w:p>
    <w:p w14:paraId="3FBAE2DF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7F9E637E" w14:textId="77777777" w:rsidR="003E0FAA" w:rsidRDefault="003E0FAA" w:rsidP="007670B6">
      <w:pPr>
        <w:pStyle w:val="a7"/>
        <w:rPr>
          <w:rFonts w:hint="eastAsia"/>
        </w:rPr>
      </w:pPr>
      <w:bookmarkStart w:id="29" w:name="_Toc193190474"/>
      <w:r>
        <w:rPr>
          <w:rFonts w:hint="eastAsia"/>
        </w:rPr>
        <w:t>一、实验目的</w:t>
      </w:r>
      <w:bookmarkEnd w:id="29"/>
    </w:p>
    <w:p w14:paraId="7A5BDAD9" w14:textId="77777777" w:rsidR="003E0FAA" w:rsidRPr="00ED1FCF" w:rsidRDefault="003E0FAA" w:rsidP="003E0FAA">
      <w:pPr>
        <w:ind w:firstLine="420"/>
      </w:pPr>
      <w:r w:rsidRPr="00ED1FCF">
        <w:t xml:space="preserve">1. </w:t>
      </w:r>
      <w:r w:rsidR="00334F7D" w:rsidRPr="00C21F9D">
        <w:rPr>
          <w:rFonts w:hint="eastAsia"/>
          <w:bCs/>
          <w:szCs w:val="22"/>
        </w:rPr>
        <w:t>优化数据库性能：通过分表技术，将数据分散到不同的表中，减少单表数据量，从而提高查询性能和处理速度。</w:t>
      </w:r>
    </w:p>
    <w:p w14:paraId="433EE512" w14:textId="38F7C9D4" w:rsidR="00F37237" w:rsidRPr="00C21F9D" w:rsidRDefault="00F37237" w:rsidP="00F37237">
      <w:pPr>
        <w:ind w:firstLine="420"/>
        <w:rPr>
          <w:bCs/>
          <w:szCs w:val="22"/>
        </w:rPr>
      </w:pPr>
      <w:r w:rsidRPr="00C21F9D">
        <w:rPr>
          <w:rFonts w:hint="eastAsia"/>
          <w:bCs/>
          <w:szCs w:val="22"/>
        </w:rPr>
        <w:t>2.</w:t>
      </w:r>
      <w:r w:rsidRPr="00C21F9D">
        <w:rPr>
          <w:bCs/>
          <w:szCs w:val="22"/>
        </w:rPr>
        <w:t xml:space="preserve"> </w:t>
      </w:r>
      <w:r w:rsidR="00334F7D" w:rsidRPr="00C21F9D">
        <w:rPr>
          <w:rFonts w:hint="eastAsia"/>
          <w:bCs/>
          <w:szCs w:val="22"/>
        </w:rPr>
        <w:t>提高系统扩展性：分表能够更好地支持数据量增长，避免单一数据库表带来的性能瓶颈，增强系统的扩展性。</w:t>
      </w:r>
    </w:p>
    <w:p w14:paraId="5EE6C7C1" w14:textId="70E54E2C" w:rsidR="00F37237" w:rsidRPr="00C21F9D" w:rsidRDefault="00F37237" w:rsidP="00F37237">
      <w:pPr>
        <w:ind w:firstLine="420"/>
        <w:rPr>
          <w:bCs/>
          <w:szCs w:val="22"/>
        </w:rPr>
      </w:pPr>
      <w:r w:rsidRPr="00C21F9D">
        <w:rPr>
          <w:rFonts w:hint="eastAsia"/>
          <w:bCs/>
          <w:szCs w:val="22"/>
        </w:rPr>
        <w:t>3.</w:t>
      </w:r>
      <w:r w:rsidRPr="00C21F9D">
        <w:rPr>
          <w:bCs/>
          <w:szCs w:val="22"/>
        </w:rPr>
        <w:t xml:space="preserve"> </w:t>
      </w:r>
      <w:r w:rsidR="00334F7D" w:rsidRPr="00C21F9D">
        <w:rPr>
          <w:rFonts w:hint="eastAsia"/>
          <w:bCs/>
          <w:szCs w:val="22"/>
        </w:rPr>
        <w:t>分散数据存储负载：通过分表将数据分散到多个物理表或数据库，减少单一表的</w:t>
      </w:r>
      <w:r w:rsidR="00334F7D" w:rsidRPr="00C21F9D">
        <w:rPr>
          <w:rFonts w:hint="eastAsia"/>
          <w:bCs/>
          <w:szCs w:val="22"/>
        </w:rPr>
        <w:t>IO</w:t>
      </w:r>
      <w:r w:rsidR="00334F7D" w:rsidRPr="00C21F9D">
        <w:rPr>
          <w:rFonts w:hint="eastAsia"/>
          <w:bCs/>
          <w:szCs w:val="22"/>
        </w:rPr>
        <w:t>压力，提高系统的整体吞吐量。</w:t>
      </w:r>
    </w:p>
    <w:p w14:paraId="568A21F6" w14:textId="79AAF93A" w:rsidR="00F37237" w:rsidRPr="00C21F9D" w:rsidRDefault="00F37237" w:rsidP="00F37237">
      <w:pPr>
        <w:ind w:firstLine="420"/>
        <w:rPr>
          <w:bCs/>
          <w:szCs w:val="22"/>
        </w:rPr>
      </w:pPr>
      <w:r w:rsidRPr="00C21F9D">
        <w:rPr>
          <w:rFonts w:hint="eastAsia"/>
          <w:bCs/>
          <w:szCs w:val="22"/>
        </w:rPr>
        <w:t>4.</w:t>
      </w:r>
      <w:r w:rsidRPr="00C21F9D">
        <w:rPr>
          <w:bCs/>
          <w:szCs w:val="22"/>
        </w:rPr>
        <w:t xml:space="preserve"> </w:t>
      </w:r>
      <w:r w:rsidR="00334F7D" w:rsidRPr="00C21F9D">
        <w:rPr>
          <w:rFonts w:hint="eastAsia"/>
          <w:bCs/>
          <w:szCs w:val="22"/>
        </w:rPr>
        <w:t>降低数据库操作复杂度：通过合理的分表设计，可以降低对大数据表的操作复杂度，提升数据处理效率，</w:t>
      </w:r>
      <w:proofErr w:type="gramStart"/>
      <w:r w:rsidR="00334F7D" w:rsidRPr="00C21F9D">
        <w:rPr>
          <w:rFonts w:hint="eastAsia"/>
          <w:bCs/>
          <w:szCs w:val="22"/>
        </w:rPr>
        <w:t>避免全表扫描</w:t>
      </w:r>
      <w:proofErr w:type="gramEnd"/>
      <w:r w:rsidR="00334F7D" w:rsidRPr="00C21F9D">
        <w:rPr>
          <w:rFonts w:hint="eastAsia"/>
          <w:bCs/>
          <w:szCs w:val="22"/>
        </w:rPr>
        <w:t>带来的性能问题。</w:t>
      </w:r>
    </w:p>
    <w:p w14:paraId="0C45B4F5" w14:textId="2656EAA4" w:rsidR="00F37237" w:rsidRPr="00C21F9D" w:rsidRDefault="00F37237" w:rsidP="00F37237">
      <w:pPr>
        <w:ind w:firstLine="420"/>
        <w:rPr>
          <w:rFonts w:ascii="宋体"/>
          <w:bCs/>
          <w:szCs w:val="22"/>
        </w:rPr>
      </w:pPr>
      <w:r w:rsidRPr="00C21F9D">
        <w:rPr>
          <w:rFonts w:hint="eastAsia"/>
          <w:bCs/>
          <w:szCs w:val="22"/>
        </w:rPr>
        <w:t>5.</w:t>
      </w:r>
      <w:r w:rsidRPr="00C21F9D">
        <w:rPr>
          <w:rFonts w:ascii="宋体"/>
          <w:bCs/>
          <w:szCs w:val="22"/>
        </w:rPr>
        <w:t xml:space="preserve"> </w:t>
      </w:r>
      <w:r w:rsidR="00334F7D" w:rsidRPr="00C21F9D">
        <w:rPr>
          <w:rFonts w:ascii="宋体" w:hint="eastAsia"/>
          <w:bCs/>
          <w:szCs w:val="22"/>
        </w:rPr>
        <w:t>提高</w:t>
      </w:r>
      <w:proofErr w:type="gramStart"/>
      <w:r w:rsidR="00334F7D" w:rsidRPr="00C21F9D">
        <w:rPr>
          <w:rFonts w:ascii="宋体" w:hint="eastAsia"/>
          <w:bCs/>
          <w:szCs w:val="22"/>
        </w:rPr>
        <w:t>高</w:t>
      </w:r>
      <w:proofErr w:type="gramEnd"/>
      <w:r w:rsidR="00334F7D" w:rsidRPr="00C21F9D">
        <w:rPr>
          <w:rFonts w:ascii="宋体" w:hint="eastAsia"/>
          <w:bCs/>
          <w:szCs w:val="22"/>
        </w:rPr>
        <w:t>并发处理能力：分表能够使多个数据库实例或表同时处理不同的数据请求，减少</w:t>
      </w:r>
      <w:proofErr w:type="gramStart"/>
      <w:r w:rsidR="00334F7D" w:rsidRPr="00C21F9D">
        <w:rPr>
          <w:rFonts w:ascii="宋体" w:hint="eastAsia"/>
          <w:bCs/>
          <w:szCs w:val="22"/>
        </w:rPr>
        <w:t>单表锁竞争</w:t>
      </w:r>
      <w:proofErr w:type="gramEnd"/>
      <w:r w:rsidR="00334F7D" w:rsidRPr="00C21F9D">
        <w:rPr>
          <w:rFonts w:ascii="宋体" w:hint="eastAsia"/>
          <w:bCs/>
          <w:szCs w:val="22"/>
        </w:rPr>
        <w:t>，提高系统的并发处理能力。</w:t>
      </w:r>
    </w:p>
    <w:p w14:paraId="20F04551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3C9FF3E4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5F5C45E5" w14:textId="77777777" w:rsidR="003E0FAA" w:rsidRDefault="003E0FAA" w:rsidP="007670B6">
      <w:pPr>
        <w:pStyle w:val="a7"/>
        <w:rPr>
          <w:rFonts w:hint="eastAsia"/>
        </w:rPr>
      </w:pPr>
      <w:bookmarkStart w:id="30" w:name="_Toc193190475"/>
      <w:r>
        <w:rPr>
          <w:rFonts w:hint="eastAsia"/>
        </w:rPr>
        <w:t>二、实验仪器设备或材料</w:t>
      </w:r>
      <w:bookmarkEnd w:id="30"/>
    </w:p>
    <w:p w14:paraId="71F25AC0" w14:textId="77777777" w:rsidR="003E0FAA" w:rsidRPr="00ED1FCF" w:rsidRDefault="003E0FAA" w:rsidP="003E0FAA">
      <w:pPr>
        <w:rPr>
          <w:rFonts w:ascii="宋体"/>
        </w:rPr>
      </w:pPr>
      <w:r w:rsidRPr="00ED1FCF">
        <w:rPr>
          <w:rFonts w:ascii="宋体"/>
        </w:rPr>
        <w:tab/>
        <w:t>1.</w:t>
      </w:r>
      <w:r w:rsidRPr="00ED1FCF">
        <w:rPr>
          <w:sz w:val="15"/>
        </w:rPr>
        <w:t xml:space="preserve"> </w:t>
      </w:r>
      <w:r w:rsidR="00334F7D" w:rsidRPr="00C21F9D">
        <w:rPr>
          <w:rFonts w:hint="eastAsia"/>
          <w:bCs/>
        </w:rPr>
        <w:t>计算机：运行</w:t>
      </w:r>
      <w:r w:rsidR="00334F7D" w:rsidRPr="00C21F9D">
        <w:rPr>
          <w:rFonts w:hint="eastAsia"/>
          <w:bCs/>
        </w:rPr>
        <w:t>Windows</w:t>
      </w:r>
      <w:r w:rsidR="00334F7D" w:rsidRPr="00C21F9D">
        <w:rPr>
          <w:rFonts w:hint="eastAsia"/>
          <w:bCs/>
        </w:rPr>
        <w:t>、</w:t>
      </w:r>
      <w:r w:rsidR="00334F7D" w:rsidRPr="00C21F9D">
        <w:rPr>
          <w:rFonts w:hint="eastAsia"/>
          <w:bCs/>
        </w:rPr>
        <w:t>Linux</w:t>
      </w:r>
      <w:r w:rsidR="00334F7D" w:rsidRPr="00C21F9D">
        <w:rPr>
          <w:rFonts w:hint="eastAsia"/>
          <w:bCs/>
        </w:rPr>
        <w:t>或</w:t>
      </w:r>
      <w:r w:rsidR="00334F7D" w:rsidRPr="00C21F9D">
        <w:rPr>
          <w:rFonts w:hint="eastAsia"/>
          <w:bCs/>
        </w:rPr>
        <w:t>macOS</w:t>
      </w:r>
      <w:r w:rsidR="00334F7D" w:rsidRPr="00C21F9D">
        <w:rPr>
          <w:rFonts w:hint="eastAsia"/>
          <w:bCs/>
        </w:rPr>
        <w:t>操作系统的计算机。</w:t>
      </w:r>
    </w:p>
    <w:p w14:paraId="2F3F5323" w14:textId="0F485027" w:rsidR="00F37237" w:rsidRPr="00C21F9D" w:rsidRDefault="003E0FAA" w:rsidP="00F37237">
      <w:pPr>
        <w:rPr>
          <w:rFonts w:ascii="宋体"/>
          <w:bCs/>
          <w:szCs w:val="21"/>
        </w:rPr>
      </w:pPr>
      <w:r w:rsidRPr="00ED1FCF">
        <w:rPr>
          <w:rFonts w:ascii="宋体"/>
        </w:rPr>
        <w:tab/>
        <w:t>2.</w:t>
      </w:r>
      <w:r w:rsidRPr="00ED1FCF">
        <w:rPr>
          <w:sz w:val="16"/>
        </w:rPr>
        <w:t xml:space="preserve"> </w:t>
      </w:r>
      <w:r w:rsidR="00334F7D" w:rsidRPr="00C21F9D">
        <w:rPr>
          <w:rFonts w:hint="eastAsia"/>
        </w:rPr>
        <w:t>Go</w:t>
      </w:r>
      <w:r w:rsidR="00334F7D" w:rsidRPr="00C21F9D">
        <w:rPr>
          <w:rFonts w:hint="eastAsia"/>
        </w:rPr>
        <w:t>语言环境：已安装并配置好</w:t>
      </w:r>
      <w:r w:rsidR="00334F7D" w:rsidRPr="00C21F9D">
        <w:rPr>
          <w:rFonts w:hint="eastAsia"/>
        </w:rPr>
        <w:t>Go</w:t>
      </w:r>
      <w:r w:rsidR="00334F7D" w:rsidRPr="00C21F9D">
        <w:rPr>
          <w:rFonts w:hint="eastAsia"/>
        </w:rPr>
        <w:t>语言环境，包括</w:t>
      </w:r>
      <w:r w:rsidR="00334F7D" w:rsidRPr="00C21F9D">
        <w:rPr>
          <w:rFonts w:hint="eastAsia"/>
        </w:rPr>
        <w:t>GOPATH</w:t>
      </w:r>
      <w:r w:rsidR="00334F7D" w:rsidRPr="00C21F9D">
        <w:rPr>
          <w:rFonts w:hint="eastAsia"/>
        </w:rPr>
        <w:t>、</w:t>
      </w:r>
      <w:r w:rsidR="00334F7D" w:rsidRPr="00C21F9D">
        <w:rPr>
          <w:rFonts w:hint="eastAsia"/>
        </w:rPr>
        <w:t>GOROOT</w:t>
      </w:r>
      <w:r w:rsidR="00334F7D" w:rsidRPr="00C21F9D">
        <w:rPr>
          <w:rFonts w:hint="eastAsia"/>
        </w:rPr>
        <w:t>等环境变量的设置。</w:t>
      </w:r>
    </w:p>
    <w:p w14:paraId="5DB9AAC8" w14:textId="77777777" w:rsidR="00334F7D" w:rsidRPr="00C21F9D" w:rsidRDefault="003E0FAA" w:rsidP="00F37237">
      <w:pPr>
        <w:rPr>
          <w:rFonts w:ascii="宋体"/>
          <w:bCs/>
          <w:szCs w:val="21"/>
        </w:rPr>
      </w:pPr>
      <w:r w:rsidRPr="00ED1FCF">
        <w:rPr>
          <w:rFonts w:ascii="宋体"/>
        </w:rPr>
        <w:tab/>
        <w:t>3.</w:t>
      </w:r>
      <w:r w:rsidRPr="00ED1FCF">
        <w:rPr>
          <w:sz w:val="16"/>
        </w:rPr>
        <w:t xml:space="preserve"> </w:t>
      </w:r>
      <w:r w:rsidR="00334F7D" w:rsidRPr="00C21F9D">
        <w:rPr>
          <w:rFonts w:ascii="宋体" w:hint="eastAsia"/>
          <w:bCs/>
          <w:szCs w:val="21"/>
        </w:rPr>
        <w:t>文本编辑器或IDE：如VS Code、GoLand等，用于编写Go代码。</w:t>
      </w:r>
    </w:p>
    <w:p w14:paraId="57CDBB87" w14:textId="322BF87F" w:rsidR="00334F7D" w:rsidRPr="00C21F9D" w:rsidRDefault="00334F7D" w:rsidP="00F37237">
      <w:pPr>
        <w:rPr>
          <w:rFonts w:ascii="宋体"/>
          <w:bCs/>
          <w:szCs w:val="21"/>
        </w:rPr>
      </w:pPr>
      <w:r w:rsidRPr="00C21F9D">
        <w:rPr>
          <w:rFonts w:ascii="宋体"/>
          <w:bCs/>
          <w:szCs w:val="21"/>
        </w:rPr>
        <w:tab/>
      </w:r>
      <w:r w:rsidRPr="00C21F9D">
        <w:rPr>
          <w:rFonts w:ascii="宋体" w:hint="eastAsia"/>
          <w:bCs/>
          <w:szCs w:val="21"/>
        </w:rPr>
        <w:t>4.</w:t>
      </w:r>
      <w:r w:rsidRPr="00C21F9D">
        <w:rPr>
          <w:rFonts w:hint="eastAsia"/>
          <w:sz w:val="16"/>
          <w:szCs w:val="20"/>
        </w:rPr>
        <w:t xml:space="preserve"> </w:t>
      </w:r>
      <w:r w:rsidRPr="00C21F9D">
        <w:rPr>
          <w:rFonts w:ascii="宋体" w:hint="eastAsia"/>
          <w:bCs/>
          <w:szCs w:val="21"/>
        </w:rPr>
        <w:t>网络连接：用于下载相关库和依赖。</w:t>
      </w:r>
    </w:p>
    <w:p w14:paraId="32152E54" w14:textId="77777777" w:rsidR="003E0FAA" w:rsidRPr="00ED1FCF" w:rsidRDefault="00334F7D" w:rsidP="003E0FAA">
      <w:pPr>
        <w:rPr>
          <w:rFonts w:ascii="宋体"/>
        </w:rPr>
      </w:pPr>
      <w:r w:rsidRPr="00C21F9D">
        <w:rPr>
          <w:rFonts w:ascii="宋体"/>
          <w:bCs/>
          <w:szCs w:val="21"/>
        </w:rPr>
        <w:tab/>
      </w:r>
      <w:r w:rsidRPr="00C21F9D">
        <w:rPr>
          <w:rFonts w:ascii="宋体" w:hint="eastAsia"/>
          <w:bCs/>
          <w:szCs w:val="21"/>
        </w:rPr>
        <w:t>5.</w:t>
      </w:r>
      <w:r w:rsidRPr="00C21F9D">
        <w:rPr>
          <w:rFonts w:hint="eastAsia"/>
          <w:sz w:val="16"/>
          <w:szCs w:val="20"/>
        </w:rPr>
        <w:t xml:space="preserve"> </w:t>
      </w:r>
      <w:proofErr w:type="spellStart"/>
      <w:r w:rsidRPr="00C21F9D">
        <w:rPr>
          <w:rFonts w:ascii="宋体" w:hint="eastAsia"/>
          <w:bCs/>
          <w:szCs w:val="21"/>
        </w:rPr>
        <w:t>Mysql</w:t>
      </w:r>
      <w:proofErr w:type="spellEnd"/>
      <w:r w:rsidRPr="00C21F9D">
        <w:rPr>
          <w:rFonts w:ascii="宋体" w:hint="eastAsia"/>
          <w:bCs/>
          <w:szCs w:val="21"/>
        </w:rPr>
        <w:t>数据库：用于创建数据表、实验所需要的资源数据。</w:t>
      </w:r>
      <w:r w:rsidR="00F37237" w:rsidRPr="00C21F9D">
        <w:rPr>
          <w:rFonts w:hint="eastAsia"/>
          <w:sz w:val="16"/>
          <w:szCs w:val="20"/>
        </w:rPr>
        <w:t xml:space="preserve"> </w:t>
      </w:r>
    </w:p>
    <w:p w14:paraId="719F1AF6" w14:textId="77777777" w:rsidR="003E0FAA" w:rsidRPr="00ED1FCF" w:rsidRDefault="003E0FAA" w:rsidP="003E0FAA">
      <w:pPr>
        <w:rPr>
          <w:rFonts w:ascii="宋体"/>
          <w:b/>
          <w:sz w:val="22"/>
        </w:rPr>
      </w:pPr>
    </w:p>
    <w:p w14:paraId="7FDA5662" w14:textId="77777777" w:rsidR="003E0FAA" w:rsidRDefault="003E0FAA" w:rsidP="007670B6">
      <w:pPr>
        <w:pStyle w:val="a7"/>
        <w:rPr>
          <w:rFonts w:hint="eastAsia"/>
        </w:rPr>
      </w:pPr>
      <w:bookmarkStart w:id="31" w:name="_Toc193190476"/>
      <w:r>
        <w:rPr>
          <w:rFonts w:hint="eastAsia"/>
        </w:rPr>
        <w:t>三、实验原理</w:t>
      </w:r>
      <w:bookmarkEnd w:id="31"/>
    </w:p>
    <w:p w14:paraId="79C1FDA2" w14:textId="2E293121" w:rsidR="00F37237" w:rsidRPr="00C21F9D" w:rsidRDefault="00334F7D" w:rsidP="00334F7D">
      <w:pPr>
        <w:rPr>
          <w:rFonts w:ascii="宋体" w:hAnsi="宋体" w:hint="eastAsia"/>
          <w:bCs/>
          <w:szCs w:val="21"/>
        </w:rPr>
      </w:pPr>
      <w:r w:rsidRPr="00C21F9D">
        <w:rPr>
          <w:rFonts w:ascii="宋体" w:hAnsi="宋体"/>
          <w:bCs/>
          <w:szCs w:val="21"/>
        </w:rPr>
        <w:tab/>
      </w:r>
      <w:r w:rsidRPr="00C21F9D">
        <w:rPr>
          <w:rFonts w:ascii="宋体" w:hAnsi="宋体" w:hint="eastAsia"/>
          <w:bCs/>
          <w:szCs w:val="21"/>
        </w:rPr>
        <w:t>1.</w:t>
      </w:r>
      <w:r w:rsidRPr="00C21F9D">
        <w:rPr>
          <w:rFonts w:hint="eastAsia"/>
          <w:bCs/>
          <w:sz w:val="15"/>
          <w:szCs w:val="18"/>
        </w:rPr>
        <w:t xml:space="preserve"> </w:t>
      </w:r>
      <w:r w:rsidRPr="00C21F9D">
        <w:rPr>
          <w:rFonts w:ascii="宋体" w:hAnsi="宋体" w:hint="eastAsia"/>
          <w:bCs/>
          <w:szCs w:val="21"/>
        </w:rPr>
        <w:t>水平分表原理：将大表按某一字段（如ID、时间等）进行拆分，数据被分布到多个物理表中，每个表存储不同范围的数据，从而降低单个表的数据量，提高查询效率。</w:t>
      </w:r>
    </w:p>
    <w:p w14:paraId="7B4E7F81" w14:textId="6898D47A" w:rsidR="00334F7D" w:rsidRPr="00C21F9D" w:rsidRDefault="00334F7D" w:rsidP="00334F7D">
      <w:pPr>
        <w:rPr>
          <w:rFonts w:ascii="宋体" w:hAnsi="宋体" w:hint="eastAsia"/>
          <w:bCs/>
          <w:szCs w:val="21"/>
        </w:rPr>
      </w:pPr>
      <w:r w:rsidRPr="00C21F9D">
        <w:rPr>
          <w:rFonts w:ascii="宋体" w:hAnsi="宋体"/>
          <w:bCs/>
          <w:szCs w:val="21"/>
        </w:rPr>
        <w:tab/>
      </w:r>
      <w:r w:rsidRPr="00C21F9D">
        <w:rPr>
          <w:rFonts w:ascii="宋体" w:hAnsi="宋体" w:hint="eastAsia"/>
          <w:bCs/>
          <w:szCs w:val="21"/>
        </w:rPr>
        <w:t>2.</w:t>
      </w:r>
      <w:r w:rsidRPr="00C21F9D">
        <w:rPr>
          <w:rFonts w:hint="eastAsia"/>
          <w:sz w:val="16"/>
          <w:szCs w:val="20"/>
        </w:rPr>
        <w:t xml:space="preserve"> </w:t>
      </w:r>
      <w:r w:rsidRPr="00C21F9D">
        <w:rPr>
          <w:rFonts w:ascii="宋体" w:hAnsi="宋体" w:hint="eastAsia"/>
          <w:bCs/>
          <w:szCs w:val="21"/>
        </w:rPr>
        <w:t>垂直分表原理：将一个表中的不同列拆分到不同的表中，通常按照数据的访问频率或功能模块进行分割，优化表的读写性能。</w:t>
      </w:r>
    </w:p>
    <w:p w14:paraId="072F3521" w14:textId="4F792CFB" w:rsidR="00334F7D" w:rsidRPr="00C21F9D" w:rsidRDefault="00334F7D" w:rsidP="00334F7D">
      <w:pPr>
        <w:rPr>
          <w:rFonts w:ascii="宋体" w:hAnsi="宋体" w:hint="eastAsia"/>
          <w:bCs/>
          <w:szCs w:val="21"/>
        </w:rPr>
      </w:pPr>
      <w:r w:rsidRPr="00C21F9D">
        <w:rPr>
          <w:rFonts w:ascii="宋体" w:hAnsi="宋体"/>
          <w:bCs/>
          <w:szCs w:val="21"/>
        </w:rPr>
        <w:tab/>
      </w:r>
      <w:r w:rsidRPr="00C21F9D">
        <w:rPr>
          <w:rFonts w:ascii="宋体" w:hAnsi="宋体" w:hint="eastAsia"/>
          <w:bCs/>
          <w:szCs w:val="21"/>
        </w:rPr>
        <w:t>3.分表策略：可以根据不同的业务需求选择合适的分表策略，</w:t>
      </w:r>
      <w:proofErr w:type="gramStart"/>
      <w:r w:rsidRPr="00C21F9D">
        <w:rPr>
          <w:rFonts w:ascii="宋体" w:hAnsi="宋体" w:hint="eastAsia"/>
          <w:bCs/>
          <w:szCs w:val="21"/>
        </w:rPr>
        <w:t>如范围</w:t>
      </w:r>
      <w:proofErr w:type="gramEnd"/>
      <w:r w:rsidRPr="00C21F9D">
        <w:rPr>
          <w:rFonts w:ascii="宋体" w:hAnsi="宋体" w:hint="eastAsia"/>
          <w:bCs/>
          <w:szCs w:val="21"/>
        </w:rPr>
        <w:t>分表、哈希分表、</w:t>
      </w:r>
      <w:r w:rsidRPr="00C21F9D">
        <w:rPr>
          <w:rFonts w:ascii="宋体" w:hAnsi="宋体" w:hint="eastAsia"/>
          <w:bCs/>
          <w:szCs w:val="21"/>
        </w:rPr>
        <w:lastRenderedPageBreak/>
        <w:t>时间分表等。每种策略适用于不同的场景和数据特点。</w:t>
      </w:r>
    </w:p>
    <w:p w14:paraId="3915D767" w14:textId="77777777" w:rsidR="00334F7D" w:rsidRPr="00C21F9D" w:rsidRDefault="00334F7D" w:rsidP="00334F7D">
      <w:pPr>
        <w:ind w:firstLine="420"/>
        <w:rPr>
          <w:rFonts w:ascii="宋体" w:hAnsi="宋体" w:hint="eastAsia"/>
          <w:bCs/>
          <w:szCs w:val="21"/>
        </w:rPr>
      </w:pPr>
      <w:r w:rsidRPr="00C21F9D">
        <w:rPr>
          <w:rFonts w:ascii="宋体" w:hAnsi="宋体" w:hint="eastAsia"/>
          <w:bCs/>
          <w:szCs w:val="21"/>
        </w:rPr>
        <w:t>4.分布式数据库架构：分表可以在不同的物理数据库实例上实现，通过数据分片将数据分布到多个节点，提高数据访问速度和</w:t>
      </w:r>
      <w:proofErr w:type="gramStart"/>
      <w:r w:rsidRPr="00C21F9D">
        <w:rPr>
          <w:rFonts w:ascii="宋体" w:hAnsi="宋体" w:hint="eastAsia"/>
          <w:bCs/>
          <w:szCs w:val="21"/>
        </w:rPr>
        <w:t>可</w:t>
      </w:r>
      <w:proofErr w:type="gramEnd"/>
      <w:r w:rsidRPr="00C21F9D">
        <w:rPr>
          <w:rFonts w:ascii="宋体" w:hAnsi="宋体" w:hint="eastAsia"/>
          <w:bCs/>
          <w:szCs w:val="21"/>
        </w:rPr>
        <w:t>扩展性。</w:t>
      </w:r>
    </w:p>
    <w:p w14:paraId="4FF7345F" w14:textId="041BB187" w:rsidR="003E0FAA" w:rsidRPr="00ED1FCF" w:rsidRDefault="00334F7D" w:rsidP="00ED1FCF">
      <w:pPr>
        <w:ind w:firstLine="420"/>
        <w:rPr>
          <w:rFonts w:ascii="宋体"/>
          <w:b/>
          <w:sz w:val="22"/>
        </w:rPr>
      </w:pPr>
      <w:r w:rsidRPr="00C21F9D">
        <w:rPr>
          <w:rFonts w:ascii="宋体" w:hAnsi="宋体" w:hint="eastAsia"/>
          <w:bCs/>
          <w:szCs w:val="21"/>
        </w:rPr>
        <w:t>5.查询路由与合并：分表后，在进行查询时需要通过某些算法（如哈希算法、范围算法等）来确定数据存储在哪个表中，查询时需要对多个分表的结果进行合并处理。</w:t>
      </w:r>
    </w:p>
    <w:p w14:paraId="59A10FA1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12E17BA4" w14:textId="77777777" w:rsidR="003E0FAA" w:rsidRDefault="003E0FAA" w:rsidP="007670B6">
      <w:pPr>
        <w:pStyle w:val="a7"/>
        <w:rPr>
          <w:rFonts w:hint="eastAsia"/>
        </w:rPr>
      </w:pPr>
      <w:bookmarkStart w:id="32" w:name="_Toc193190477"/>
      <w:r>
        <w:rPr>
          <w:rFonts w:hint="eastAsia"/>
        </w:rPr>
        <w:t>四、实验内容与步骤</w:t>
      </w:r>
      <w:bookmarkEnd w:id="32"/>
    </w:p>
    <w:p w14:paraId="021F0E42" w14:textId="77777777" w:rsidR="00E80584" w:rsidRDefault="00E80584" w:rsidP="007646D7">
      <w:pPr>
        <w:pStyle w:val="a5"/>
      </w:pPr>
      <w:r>
        <w:rPr>
          <w:rFonts w:hint="eastAsia"/>
        </w:rPr>
        <w:t>1.确定Redis、MySQL等服务的正常启动</w:t>
      </w:r>
    </w:p>
    <w:p w14:paraId="7C72A38F" w14:textId="1E601334" w:rsidR="00E80584" w:rsidRPr="003B5FF2" w:rsidRDefault="00567ABB" w:rsidP="00E80584">
      <w:r>
        <w:rPr>
          <w:noProof/>
        </w:rPr>
        <w:pict w14:anchorId="626BBD41">
          <v:shape id="_x0000_i1056" type="#_x0000_t75" style="width:415.1pt;height:270.55pt;visibility:visible;mso-wrap-style:square">
            <v:imagedata r:id="rId23" o:title=""/>
          </v:shape>
        </w:pict>
      </w:r>
      <w:r>
        <w:rPr>
          <w:noProof/>
        </w:rPr>
        <w:pict w14:anchorId="5A484878">
          <v:shape id="_x0000_i1057" type="#_x0000_t75" style="width:415.65pt;height:94.9pt;visibility:visible;mso-wrap-style:square">
            <v:imagedata r:id="rId24" o:title=""/>
          </v:shape>
        </w:pict>
      </w:r>
      <w:r>
        <w:rPr>
          <w:noProof/>
        </w:rPr>
        <w:pict w14:anchorId="5AA52319">
          <v:shape id="_x0000_i1058" type="#_x0000_t75" style="width:415.1pt;height:123.8pt;visibility:visible;mso-wrap-style:square">
            <v:imagedata r:id="rId40" o:title=""/>
          </v:shape>
        </w:pict>
      </w:r>
    </w:p>
    <w:p w14:paraId="12BF68F2" w14:textId="77777777" w:rsidR="003E0FAA" w:rsidRPr="00ED1FCF" w:rsidRDefault="003E0FAA" w:rsidP="00ED1FCF">
      <w:pPr>
        <w:pStyle w:val="a5"/>
      </w:pPr>
      <w:r w:rsidRPr="00ED1FCF">
        <w:t xml:space="preserve">2. </w:t>
      </w:r>
      <w:r w:rsidR="00E80584">
        <w:rPr>
          <w:rFonts w:hint="eastAsia"/>
        </w:rPr>
        <w:t>移植之前实验的建立相关包，并创建相关文件</w:t>
      </w:r>
    </w:p>
    <w:p w14:paraId="072ADE77" w14:textId="77777777" w:rsidR="00E80584" w:rsidRDefault="00E80584" w:rsidP="00E80584">
      <w:r>
        <w:lastRenderedPageBreak/>
        <w:tab/>
      </w:r>
      <w:proofErr w:type="spellStart"/>
      <w:r>
        <w:t>C</w:t>
      </w:r>
      <w:r>
        <w:rPr>
          <w:rFonts w:hint="eastAsia"/>
        </w:rPr>
        <w:t>onfig.yaml</w:t>
      </w:r>
      <w:proofErr w:type="spellEnd"/>
    </w:p>
    <w:p w14:paraId="52E86CA3" w14:textId="426ECB71" w:rsidR="00E80584" w:rsidRDefault="00567ABB" w:rsidP="00E80584">
      <w:pPr>
        <w:rPr>
          <w:noProof/>
        </w:rPr>
      </w:pPr>
      <w:r>
        <w:rPr>
          <w:noProof/>
        </w:rPr>
        <w:pict w14:anchorId="43B28790">
          <v:shape id="_x0000_i1059" type="#_x0000_t75" style="width:415.1pt;height:178.9pt;visibility:visible;mso-wrap-style:square">
            <v:imagedata r:id="rId41" o:title=""/>
          </v:shape>
        </w:pict>
      </w:r>
    </w:p>
    <w:p w14:paraId="14FA6910" w14:textId="501C6790" w:rsidR="00E80584" w:rsidRDefault="00E80584" w:rsidP="00E80584">
      <w:pPr>
        <w:rPr>
          <w:noProof/>
        </w:rPr>
      </w:pPr>
      <w:r>
        <w:rPr>
          <w:noProof/>
        </w:rPr>
        <w:tab/>
      </w:r>
      <w:r w:rsidRPr="00E80584">
        <w:rPr>
          <w:noProof/>
        </w:rPr>
        <w:t>web_server\api\v1\user_ctl.go</w:t>
      </w:r>
    </w:p>
    <w:p w14:paraId="496EA848" w14:textId="110D9383" w:rsidR="00E80584" w:rsidRDefault="00567ABB" w:rsidP="00E80584">
      <w:pPr>
        <w:rPr>
          <w:noProof/>
        </w:rPr>
      </w:pPr>
      <w:r>
        <w:rPr>
          <w:noProof/>
        </w:rPr>
        <w:pict w14:anchorId="20684194">
          <v:shape id="_x0000_i1060" type="#_x0000_t75" style="width:415.65pt;height:223.65pt;visibility:visible;mso-wrap-style:square">
            <v:imagedata r:id="rId42" o:title=""/>
          </v:shape>
        </w:pict>
      </w:r>
    </w:p>
    <w:p w14:paraId="4B5AF079" w14:textId="3F2EA642" w:rsidR="00E80584" w:rsidRDefault="00E80584" w:rsidP="00E80584">
      <w:pPr>
        <w:rPr>
          <w:noProof/>
        </w:rPr>
      </w:pPr>
      <w:r>
        <w:rPr>
          <w:noProof/>
        </w:rPr>
        <w:tab/>
      </w:r>
      <w:r w:rsidR="00C5296C" w:rsidRPr="00C5296C">
        <w:rPr>
          <w:noProof/>
        </w:rPr>
        <w:t>web_server\internal\logics\user_lgc.go</w:t>
      </w:r>
    </w:p>
    <w:p w14:paraId="3882E469" w14:textId="0F279FE5" w:rsidR="00C5296C" w:rsidRDefault="00C5296C" w:rsidP="00E80584">
      <w:pPr>
        <w:rPr>
          <w:noProof/>
        </w:rPr>
      </w:pPr>
      <w:r>
        <w:rPr>
          <w:noProof/>
        </w:rPr>
        <w:tab/>
      </w:r>
      <w:r w:rsidR="00567ABB">
        <w:rPr>
          <w:noProof/>
        </w:rPr>
        <w:lastRenderedPageBreak/>
        <w:pict w14:anchorId="740865CA">
          <v:shape id="_x0000_i1061" type="#_x0000_t75" style="width:415.65pt;height:218.75pt;visibility:visible;mso-wrap-style:square">
            <v:imagedata r:id="rId43" o:title=""/>
          </v:shape>
        </w:pict>
      </w:r>
    </w:p>
    <w:p w14:paraId="40A1C225" w14:textId="1BAE83D1" w:rsidR="00C5296C" w:rsidRDefault="00C5296C" w:rsidP="00E80584">
      <w:pPr>
        <w:rPr>
          <w:noProof/>
        </w:rPr>
      </w:pPr>
      <w:r>
        <w:rPr>
          <w:noProof/>
        </w:rPr>
        <w:tab/>
      </w:r>
      <w:r w:rsidRPr="00C5296C">
        <w:rPr>
          <w:noProof/>
        </w:rPr>
        <w:t>web_server\internal\models\user.go</w:t>
      </w:r>
    </w:p>
    <w:p w14:paraId="132DF3C8" w14:textId="6B4B3B46" w:rsidR="00C5296C" w:rsidRDefault="00567ABB" w:rsidP="00E80584">
      <w:pPr>
        <w:rPr>
          <w:noProof/>
        </w:rPr>
      </w:pPr>
      <w:r>
        <w:rPr>
          <w:noProof/>
        </w:rPr>
        <w:pict w14:anchorId="4839491B">
          <v:shape id="_x0000_i1062" type="#_x0000_t75" style="width:415.1pt;height:195.8pt;visibility:visible;mso-wrap-style:square">
            <v:imagedata r:id="rId44" o:title=""/>
          </v:shape>
        </w:pict>
      </w:r>
    </w:p>
    <w:p w14:paraId="19CDD1B7" w14:textId="25872D44" w:rsidR="00EE13B2" w:rsidRDefault="00EE13B2" w:rsidP="007646D7">
      <w:pPr>
        <w:pStyle w:val="a5"/>
        <w:rPr>
          <w:noProof/>
        </w:rPr>
      </w:pPr>
      <w:r w:rsidRPr="00EE13B2">
        <w:rPr>
          <w:rFonts w:hint="eastAsia"/>
          <w:noProof/>
        </w:rPr>
        <w:t>3.添加测试包test，用于</w:t>
      </w:r>
      <w:r>
        <w:rPr>
          <w:rFonts w:hint="eastAsia"/>
          <w:noProof/>
        </w:rPr>
        <w:t>将用户数据插入到数据库中</w:t>
      </w:r>
    </w:p>
    <w:p w14:paraId="55822B56" w14:textId="1500E047" w:rsidR="00C5296C" w:rsidRDefault="00C5296C" w:rsidP="00E80584">
      <w:pPr>
        <w:rPr>
          <w:noProof/>
        </w:rPr>
      </w:pPr>
      <w:r>
        <w:rPr>
          <w:noProof/>
        </w:rPr>
        <w:tab/>
      </w:r>
      <w:r w:rsidRPr="00C5296C">
        <w:rPr>
          <w:noProof/>
        </w:rPr>
        <w:t>web_server\test\init_partition_users_test.go</w:t>
      </w:r>
      <w:r w:rsidR="00EE13B2">
        <w:rPr>
          <w:rFonts w:hint="eastAsia"/>
          <w:noProof/>
        </w:rPr>
        <w:t>(</w:t>
      </w:r>
      <w:r w:rsidR="00EE13B2">
        <w:rPr>
          <w:rFonts w:hint="eastAsia"/>
          <w:noProof/>
        </w:rPr>
        <w:t>这里最具有挑战性</w:t>
      </w:r>
      <w:r w:rsidR="00EE13B2">
        <w:rPr>
          <w:rFonts w:hint="eastAsia"/>
          <w:noProof/>
        </w:rPr>
        <w:t>)</w:t>
      </w:r>
    </w:p>
    <w:p w14:paraId="17228689" w14:textId="5E1BC5BC" w:rsidR="00C5296C" w:rsidRDefault="00567ABB" w:rsidP="00E80584">
      <w:pPr>
        <w:rPr>
          <w:noProof/>
        </w:rPr>
      </w:pPr>
      <w:r>
        <w:rPr>
          <w:noProof/>
        </w:rPr>
        <w:pict w14:anchorId="1795BDC7">
          <v:shape id="_x0000_i1063" type="#_x0000_t75" style="width:415.1pt;height:187.65pt;visibility:visible;mso-wrap-style:square">
            <v:imagedata r:id="rId45" o:title=""/>
          </v:shape>
        </w:pict>
      </w:r>
    </w:p>
    <w:p w14:paraId="3C28985E" w14:textId="1175958A" w:rsidR="003C7B39" w:rsidRDefault="003C7B39" w:rsidP="007646D7">
      <w:pPr>
        <w:pStyle w:val="a5"/>
        <w:rPr>
          <w:noProof/>
        </w:rPr>
      </w:pPr>
      <w:r>
        <w:rPr>
          <w:rFonts w:hint="eastAsia"/>
          <w:noProof/>
        </w:rPr>
        <w:lastRenderedPageBreak/>
        <w:t>4</w:t>
      </w:r>
      <w:r w:rsidRPr="00EE13B2">
        <w:rPr>
          <w:rFonts w:hint="eastAsia"/>
          <w:noProof/>
        </w:rPr>
        <w:t>.</w:t>
      </w:r>
      <w:r>
        <w:rPr>
          <w:rFonts w:hint="eastAsia"/>
          <w:noProof/>
        </w:rPr>
        <w:t>go mod tidy一下来获取所需的第三方包</w:t>
      </w:r>
    </w:p>
    <w:p w14:paraId="565D6BC9" w14:textId="534B57C6" w:rsidR="00F37237" w:rsidRDefault="00567ABB" w:rsidP="00F37237">
      <w:pPr>
        <w:rPr>
          <w:noProof/>
        </w:rPr>
      </w:pPr>
      <w:r>
        <w:rPr>
          <w:noProof/>
        </w:rPr>
        <w:pict w14:anchorId="08701F2B">
          <v:shape id="_x0000_i1064" type="#_x0000_t75" style="width:415.1pt;height:48.55pt;visibility:visible;mso-wrap-style:square">
            <v:imagedata r:id="rId46" o:title=""/>
          </v:shape>
        </w:pict>
      </w:r>
    </w:p>
    <w:p w14:paraId="3B29AFCB" w14:textId="3E813419" w:rsidR="003C7B39" w:rsidRDefault="00567ABB" w:rsidP="00F37237">
      <w:pPr>
        <w:rPr>
          <w:noProof/>
        </w:rPr>
      </w:pPr>
      <w:r>
        <w:rPr>
          <w:noProof/>
        </w:rPr>
        <w:pict w14:anchorId="332971EE">
          <v:shape id="_x0000_i1065" type="#_x0000_t75" style="width:415.65pt;height:210.55pt;visibility:visible;mso-wrap-style:square">
            <v:imagedata r:id="rId47" o:title=""/>
          </v:shape>
        </w:pict>
      </w:r>
    </w:p>
    <w:p w14:paraId="2A15F5FA" w14:textId="1F33E59E" w:rsidR="003C7B39" w:rsidRPr="003C7B39" w:rsidRDefault="003C7B39" w:rsidP="00F37237">
      <w:pPr>
        <w:rPr>
          <w:rFonts w:ascii="宋体"/>
          <w:b/>
          <w:sz w:val="32"/>
          <w:szCs w:val="32"/>
        </w:rPr>
      </w:pPr>
      <w:r>
        <w:rPr>
          <w:noProof/>
        </w:rPr>
        <w:tab/>
      </w:r>
      <w:r w:rsidRPr="003C7B39">
        <w:rPr>
          <w:rFonts w:hint="eastAsia"/>
          <w:noProof/>
          <w:sz w:val="28"/>
          <w:szCs w:val="36"/>
        </w:rPr>
        <w:t>基本准备完毕，开始实验测试</w:t>
      </w:r>
    </w:p>
    <w:p w14:paraId="0BBBC6E7" w14:textId="77777777" w:rsidR="003E0FAA" w:rsidRDefault="003E0FAA" w:rsidP="007670B6">
      <w:pPr>
        <w:pStyle w:val="a7"/>
        <w:rPr>
          <w:rFonts w:hint="eastAsia"/>
        </w:rPr>
      </w:pPr>
      <w:bookmarkStart w:id="33" w:name="_Toc193190478"/>
      <w:r>
        <w:rPr>
          <w:rFonts w:hint="eastAsia"/>
        </w:rPr>
        <w:t>五、实验结果与分析</w:t>
      </w:r>
      <w:bookmarkEnd w:id="33"/>
    </w:p>
    <w:p w14:paraId="6FBD5361" w14:textId="77777777" w:rsidR="00E80584" w:rsidRDefault="00E80584" w:rsidP="007646D7">
      <w:pPr>
        <w:pStyle w:val="a5"/>
      </w:pPr>
      <w:r>
        <w:rPr>
          <w:rFonts w:hint="eastAsia"/>
        </w:rPr>
        <w:t>1.启动服务（Redis已设置为开机自启动，故无需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-server）</w:t>
      </w:r>
    </w:p>
    <w:p w14:paraId="4D34994A" w14:textId="77777777" w:rsidR="00E80584" w:rsidRDefault="00567ABB" w:rsidP="00E80584">
      <w:r>
        <w:rPr>
          <w:noProof/>
        </w:rPr>
        <w:pict w14:anchorId="51381653">
          <v:shape id="_x0000_i1066" type="#_x0000_t75" style="width:415.1pt;height:266.2pt;visibility:visible;mso-wrap-style:square">
            <v:imagedata r:id="rId35" o:title=""/>
          </v:shape>
        </w:pict>
      </w:r>
    </w:p>
    <w:p w14:paraId="75E978D5" w14:textId="12C71E67" w:rsidR="00E80584" w:rsidRDefault="00E80584" w:rsidP="007646D7">
      <w:pPr>
        <w:pStyle w:val="a5"/>
      </w:pPr>
      <w:r>
        <w:rPr>
          <w:rFonts w:hint="eastAsia"/>
        </w:rPr>
        <w:t>2.</w:t>
      </w:r>
      <w:r w:rsidR="00085B38">
        <w:rPr>
          <w:rFonts w:hint="eastAsia"/>
        </w:rPr>
        <w:t>切换到</w:t>
      </w:r>
      <w:proofErr w:type="spellStart"/>
      <w:r w:rsidR="00085B38">
        <w:rPr>
          <w:rFonts w:hint="eastAsia"/>
        </w:rPr>
        <w:t>init_partition_users_test.go</w:t>
      </w:r>
      <w:proofErr w:type="spellEnd"/>
      <w:r w:rsidR="00085B38">
        <w:rPr>
          <w:rFonts w:hint="eastAsia"/>
        </w:rPr>
        <w:t>，点击run test调用</w:t>
      </w:r>
    </w:p>
    <w:p w14:paraId="700E381B" w14:textId="42ABEA76" w:rsidR="00F37237" w:rsidRPr="007E4AC1" w:rsidRDefault="00085B38" w:rsidP="00F37237">
      <w:pPr>
        <w:rPr>
          <w:rFonts w:ascii="宋体"/>
          <w:b/>
          <w:sz w:val="24"/>
          <w:szCs w:val="32"/>
        </w:rPr>
      </w:pPr>
      <w:r>
        <w:rPr>
          <w:rFonts w:ascii="宋体"/>
          <w:b/>
          <w:sz w:val="24"/>
          <w:szCs w:val="32"/>
        </w:rPr>
        <w:tab/>
      </w:r>
      <w:r>
        <w:rPr>
          <w:rFonts w:ascii="宋体" w:hint="eastAsia"/>
          <w:b/>
          <w:sz w:val="24"/>
          <w:szCs w:val="32"/>
        </w:rPr>
        <w:t>添加数据中</w:t>
      </w:r>
      <w:r>
        <w:rPr>
          <w:rFonts w:ascii="宋体"/>
          <w:b/>
          <w:sz w:val="24"/>
          <w:szCs w:val="32"/>
        </w:rPr>
        <w:br/>
      </w:r>
      <w:r w:rsidR="00567ABB">
        <w:rPr>
          <w:noProof/>
        </w:rPr>
        <w:lastRenderedPageBreak/>
        <w:pict w14:anchorId="133E8799">
          <v:shape id="_x0000_i1067" type="#_x0000_t75" style="width:415.1pt;height:94.9pt;visibility:visible;mso-wrap-style:square">
            <v:imagedata r:id="rId48" o:title=""/>
          </v:shape>
        </w:pict>
      </w:r>
    </w:p>
    <w:p w14:paraId="6C8B4C7B" w14:textId="14EE4F6A" w:rsidR="00F37237" w:rsidRDefault="00085B38" w:rsidP="00085B38">
      <w:pPr>
        <w:ind w:firstLine="420"/>
        <w:rPr>
          <w:rFonts w:ascii="宋体"/>
          <w:b/>
          <w:sz w:val="24"/>
          <w:szCs w:val="32"/>
        </w:rPr>
      </w:pPr>
      <w:r>
        <w:rPr>
          <w:rFonts w:ascii="宋体" w:hint="eastAsia"/>
          <w:b/>
          <w:sz w:val="24"/>
          <w:szCs w:val="32"/>
        </w:rPr>
        <w:t>添加数据完成</w:t>
      </w:r>
    </w:p>
    <w:p w14:paraId="7F050C45" w14:textId="6EB2F596" w:rsidR="00085B38" w:rsidRDefault="00567ABB" w:rsidP="00085B38">
      <w:pPr>
        <w:rPr>
          <w:rFonts w:ascii="宋体"/>
          <w:b/>
          <w:sz w:val="24"/>
          <w:szCs w:val="32"/>
        </w:rPr>
      </w:pPr>
      <w:r>
        <w:rPr>
          <w:noProof/>
        </w:rPr>
        <w:pict w14:anchorId="3E694860">
          <v:shape id="_x0000_i1068" type="#_x0000_t75" style="width:415.1pt;height:147.8pt;visibility:visible;mso-wrap-style:square">
            <v:imagedata r:id="rId49" o:title=""/>
          </v:shape>
        </w:pict>
      </w:r>
    </w:p>
    <w:p w14:paraId="02F3BF4B" w14:textId="53E5FD50" w:rsidR="00085B38" w:rsidRDefault="00567ABB" w:rsidP="00085B38">
      <w:pPr>
        <w:rPr>
          <w:noProof/>
        </w:rPr>
      </w:pPr>
      <w:r>
        <w:rPr>
          <w:noProof/>
        </w:rPr>
        <w:pict w14:anchorId="7A29566A">
          <v:shape id="_x0000_i1069" type="#_x0000_t75" style="width:415.1pt;height:223.65pt;visibility:visible;mso-wrap-style:square">
            <v:imagedata r:id="rId50" o:title=""/>
          </v:shape>
        </w:pict>
      </w:r>
    </w:p>
    <w:p w14:paraId="139D5857" w14:textId="77777777" w:rsidR="00085B38" w:rsidRDefault="00085B38" w:rsidP="00085B38">
      <w:pPr>
        <w:rPr>
          <w:noProof/>
        </w:rPr>
      </w:pPr>
    </w:p>
    <w:p w14:paraId="62FE4881" w14:textId="77777777" w:rsidR="00F37237" w:rsidRDefault="00F37237" w:rsidP="00F37237">
      <w:pPr>
        <w:rPr>
          <w:noProof/>
        </w:rPr>
      </w:pPr>
    </w:p>
    <w:p w14:paraId="503071C0" w14:textId="5A86C9A2" w:rsidR="00F37237" w:rsidRPr="00512191" w:rsidRDefault="00F37237" w:rsidP="007646D7">
      <w:pPr>
        <w:pStyle w:val="a5"/>
      </w:pPr>
      <w:r>
        <w:t>3</w:t>
      </w:r>
      <w:r>
        <w:rPr>
          <w:rFonts w:hint="eastAsia"/>
        </w:rPr>
        <w:t>.</w:t>
      </w:r>
      <w:r w:rsidR="00983D15">
        <w:rPr>
          <w:rFonts w:hint="eastAsia"/>
        </w:rPr>
        <w:t>启动客户端</w:t>
      </w:r>
      <w:r w:rsidR="00983D15" w:rsidRPr="00D47237">
        <w:rPr>
          <w:rFonts w:hint="eastAsia"/>
        </w:rPr>
        <w:t>（go run .\</w:t>
      </w:r>
      <w:proofErr w:type="spellStart"/>
      <w:r w:rsidR="00983D15" w:rsidRPr="00D47237">
        <w:rPr>
          <w:rFonts w:hint="eastAsia"/>
        </w:rPr>
        <w:t>main.go</w:t>
      </w:r>
      <w:proofErr w:type="spellEnd"/>
      <w:r w:rsidR="00983D15" w:rsidRPr="00D47237">
        <w:rPr>
          <w:rFonts w:hint="eastAsia"/>
        </w:rPr>
        <w:t>）</w:t>
      </w:r>
      <w:r w:rsidRPr="00D47237">
        <w:t xml:space="preserve"> </w:t>
      </w:r>
    </w:p>
    <w:p w14:paraId="6D88BA60" w14:textId="38E206C4" w:rsidR="00F37237" w:rsidRDefault="00567ABB" w:rsidP="00F37237">
      <w:pPr>
        <w:ind w:left="420" w:hangingChars="200" w:hanging="420"/>
        <w:rPr>
          <w:noProof/>
        </w:rPr>
      </w:pPr>
      <w:r>
        <w:rPr>
          <w:noProof/>
        </w:rPr>
        <w:lastRenderedPageBreak/>
        <w:pict w14:anchorId="49B9B6E3">
          <v:shape id="_x0000_i1070" type="#_x0000_t75" style="width:415.1pt;height:169.65pt;visibility:visible;mso-wrap-style:square">
            <v:imagedata r:id="rId51" o:title=""/>
          </v:shape>
        </w:pict>
      </w:r>
    </w:p>
    <w:p w14:paraId="67B35C5D" w14:textId="5ADC1997" w:rsidR="00D47237" w:rsidRDefault="00D47237" w:rsidP="00F37237">
      <w:pPr>
        <w:ind w:left="420" w:hangingChars="200" w:hanging="420"/>
        <w:rPr>
          <w:noProof/>
        </w:rPr>
      </w:pPr>
    </w:p>
    <w:p w14:paraId="3162D6BC" w14:textId="3B940414" w:rsidR="00F37237" w:rsidRDefault="00F37237" w:rsidP="00F37237">
      <w:pPr>
        <w:ind w:left="420" w:hangingChars="200" w:hanging="420"/>
        <w:rPr>
          <w:noProof/>
        </w:rPr>
      </w:pPr>
    </w:p>
    <w:p w14:paraId="37D4A677" w14:textId="3F9D6438" w:rsidR="00F37237" w:rsidRPr="00F544FC" w:rsidRDefault="00F37237" w:rsidP="007646D7">
      <w:pPr>
        <w:pStyle w:val="a5"/>
      </w:pPr>
      <w:r w:rsidRPr="00F544FC">
        <w:t>4</w:t>
      </w:r>
      <w:r w:rsidRPr="00F544FC">
        <w:rPr>
          <w:rFonts w:hint="eastAsia"/>
        </w:rPr>
        <w:t>.</w:t>
      </w:r>
      <w:r w:rsidRPr="00F544FC">
        <w:t xml:space="preserve"> </w:t>
      </w:r>
      <w:r w:rsidR="00D47237">
        <w:rPr>
          <w:rFonts w:hint="eastAsia"/>
        </w:rPr>
        <w:t>返回浏览器查看GET内容</w:t>
      </w:r>
      <w:r w:rsidR="00D47237" w:rsidRPr="00D47237">
        <w:rPr>
          <w:rFonts w:hint="eastAsia"/>
        </w:rPr>
        <w:t>（</w:t>
      </w:r>
      <w:r w:rsidR="00D47237" w:rsidRPr="00D47237">
        <w:t>http://127.0.0.1:8188/user/info/1</w:t>
      </w:r>
      <w:r w:rsidR="00D47237" w:rsidRPr="00D47237">
        <w:rPr>
          <w:rFonts w:hint="eastAsia"/>
        </w:rPr>
        <w:t>00）</w:t>
      </w:r>
    </w:p>
    <w:p w14:paraId="7402F799" w14:textId="410D9A90" w:rsidR="00F37237" w:rsidRDefault="00567ABB" w:rsidP="00F37237">
      <w:pPr>
        <w:rPr>
          <w:noProof/>
        </w:rPr>
      </w:pPr>
      <w:r>
        <w:rPr>
          <w:noProof/>
        </w:rPr>
        <w:pict w14:anchorId="0811A1DD">
          <v:shape id="_x0000_i1071" type="#_x0000_t75" style="width:415.65pt;height:130.9pt;visibility:visible;mso-wrap-style:square">
            <v:imagedata r:id="rId52" o:title=""/>
          </v:shape>
        </w:pict>
      </w:r>
    </w:p>
    <w:p w14:paraId="178D86BD" w14:textId="12775168" w:rsidR="00D47237" w:rsidRDefault="00D47237" w:rsidP="00F3723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多个展示（</w:t>
      </w:r>
      <w:r>
        <w:rPr>
          <w:rFonts w:hint="eastAsia"/>
          <w:noProof/>
        </w:rPr>
        <w:t>id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10086</w:t>
      </w:r>
      <w:r>
        <w:rPr>
          <w:rFonts w:hint="eastAsia"/>
          <w:noProof/>
        </w:rPr>
        <w:t>）</w:t>
      </w:r>
    </w:p>
    <w:p w14:paraId="052CFCEA" w14:textId="2A3710D2" w:rsidR="00D47237" w:rsidRDefault="00567ABB" w:rsidP="00F37237">
      <w:pPr>
        <w:rPr>
          <w:noProof/>
        </w:rPr>
      </w:pPr>
      <w:r>
        <w:rPr>
          <w:noProof/>
        </w:rPr>
        <w:pict w14:anchorId="6B0F40EA">
          <v:shape id="_x0000_i1072" type="#_x0000_t75" style="width:415.65pt;height:105.8pt;visibility:visible;mso-wrap-style:square">
            <v:imagedata r:id="rId53" o:title=""/>
          </v:shape>
        </w:pict>
      </w:r>
    </w:p>
    <w:p w14:paraId="5BFF1461" w14:textId="5D250B50" w:rsidR="00D47237" w:rsidRDefault="00D47237" w:rsidP="007646D7">
      <w:pPr>
        <w:pStyle w:val="a5"/>
        <w:rPr>
          <w:noProof/>
        </w:rPr>
      </w:pPr>
      <w:r>
        <w:rPr>
          <w:rFonts w:hint="eastAsia"/>
          <w:noProof/>
        </w:rPr>
        <w:t>5.返回终端查看Gin调用情况</w:t>
      </w:r>
    </w:p>
    <w:p w14:paraId="15DD159D" w14:textId="28378601" w:rsidR="003E0FAA" w:rsidRPr="00ED1FCF" w:rsidRDefault="00567ABB" w:rsidP="003E0FAA">
      <w:pPr>
        <w:rPr>
          <w:rFonts w:ascii="宋体"/>
          <w:b/>
          <w:sz w:val="32"/>
        </w:rPr>
      </w:pPr>
      <w:r>
        <w:rPr>
          <w:noProof/>
        </w:rPr>
        <w:pict w14:anchorId="27BD00BE">
          <v:shape id="_x0000_i1073" type="#_x0000_t75" style="width:415.65pt;height:162.55pt;visibility:visible;mso-wrap-style:square">
            <v:imagedata r:id="rId54" o:title=""/>
          </v:shape>
        </w:pict>
      </w:r>
    </w:p>
    <w:p w14:paraId="5D92D9A3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65B4257E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4B0F4676" w14:textId="77777777" w:rsidR="003E0FAA" w:rsidRDefault="003E0FAA" w:rsidP="007670B6">
      <w:pPr>
        <w:pStyle w:val="a7"/>
        <w:rPr>
          <w:rFonts w:hint="eastAsia"/>
        </w:rPr>
      </w:pPr>
      <w:bookmarkStart w:id="34" w:name="_Toc193190479"/>
      <w:r>
        <w:rPr>
          <w:rFonts w:hint="eastAsia"/>
        </w:rPr>
        <w:t>六、结论与体会</w:t>
      </w:r>
      <w:bookmarkEnd w:id="34"/>
    </w:p>
    <w:p w14:paraId="6F5786A6" w14:textId="77777777" w:rsidR="00C21F9D" w:rsidRPr="00C21F9D" w:rsidRDefault="00C21F9D" w:rsidP="00C21F9D">
      <w:pPr>
        <w:ind w:firstLineChars="200" w:firstLine="420"/>
        <w:rPr>
          <w:rFonts w:ascii="宋体"/>
          <w:bCs/>
          <w:szCs w:val="21"/>
        </w:rPr>
      </w:pPr>
      <w:r w:rsidRPr="00C21F9D">
        <w:rPr>
          <w:rFonts w:ascii="宋体" w:hint="eastAsia"/>
          <w:bCs/>
          <w:szCs w:val="21"/>
        </w:rPr>
        <w:t>通过本次实验，我切实掌握了MySQL数据库分表技术的核心要点与实践方法。实验中，依据用户ID取</w:t>
      </w:r>
      <w:proofErr w:type="gramStart"/>
      <w:r w:rsidRPr="00C21F9D">
        <w:rPr>
          <w:rFonts w:ascii="宋体" w:hint="eastAsia"/>
          <w:bCs/>
          <w:szCs w:val="21"/>
        </w:rPr>
        <w:t>模进行</w:t>
      </w:r>
      <w:proofErr w:type="gramEnd"/>
      <w:r w:rsidRPr="00C21F9D">
        <w:rPr>
          <w:rFonts w:ascii="宋体" w:hint="eastAsia"/>
          <w:bCs/>
          <w:szCs w:val="21"/>
        </w:rPr>
        <w:t>分表操作，成功将大量用户数据分散存储，有效提升了数据处理效率。这不仅加深了我对分表原理和策略的理解，也让我认识到分表在优化数据库性能、提高系统扩展性方面的显著作用。</w:t>
      </w:r>
    </w:p>
    <w:p w14:paraId="6FB6316B" w14:textId="751CA0F0" w:rsidR="003E0FAA" w:rsidRPr="00ED1FCF" w:rsidRDefault="00C21F9D" w:rsidP="00ED1FCF">
      <w:pPr>
        <w:ind w:firstLineChars="200" w:firstLine="420"/>
        <w:rPr>
          <w:rFonts w:ascii="宋体"/>
        </w:rPr>
      </w:pPr>
      <w:r w:rsidRPr="00C21F9D">
        <w:rPr>
          <w:rFonts w:ascii="宋体" w:hint="eastAsia"/>
          <w:bCs/>
          <w:szCs w:val="21"/>
        </w:rPr>
        <w:t>同时，我也遇到了一些问题，如查询路由和数据插入逻辑的处理等，通过解决这些问题，我的实践能力得到了锻炼，为后续开发大规模数据库应用积累了宝贵经验。</w:t>
      </w:r>
    </w:p>
    <w:p w14:paraId="3B92D89F" w14:textId="77777777" w:rsidR="003E0FAA" w:rsidRDefault="003E0FAA" w:rsidP="007670B6">
      <w:pPr>
        <w:pStyle w:val="a7"/>
        <w:rPr>
          <w:rFonts w:hint="eastAsia"/>
        </w:rPr>
      </w:pPr>
      <w:bookmarkStart w:id="35" w:name="_Toc193190480"/>
      <w:r>
        <w:rPr>
          <w:rFonts w:hint="eastAsia"/>
        </w:rPr>
        <w:t>七、教师评语</w:t>
      </w:r>
      <w:bookmarkEnd w:id="35"/>
    </w:p>
    <w:p w14:paraId="0B8D2441" w14:textId="77777777" w:rsidR="003E0FAA" w:rsidRPr="00ED1FCF" w:rsidRDefault="003E0FAA" w:rsidP="003E0FAA"/>
    <w:p w14:paraId="51A1D2EE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4825E800" w14:textId="25266A2E" w:rsidR="003E0FAA" w:rsidRPr="00ED1FCF" w:rsidRDefault="003E0FAA" w:rsidP="00ED1FCF">
      <w:pPr>
        <w:jc w:val="center"/>
        <w:outlineLvl w:val="1"/>
        <w:rPr>
          <w:rFonts w:ascii="Segoe Print" w:hAnsi="Segoe Print"/>
        </w:rPr>
      </w:pPr>
      <w:bookmarkStart w:id="36" w:name="_Toc193190481"/>
      <w:r w:rsidRPr="00ED1FCF">
        <w:rPr>
          <w:rFonts w:ascii="Segoe Print" w:hAnsi="Segoe Print" w:hint="eastAsia"/>
          <w:b/>
          <w:sz w:val="48"/>
        </w:rPr>
        <w:t>实验报告（第</w:t>
      </w:r>
      <w:r w:rsidRPr="00ED1FCF">
        <w:rPr>
          <w:rFonts w:ascii="Segoe Print" w:hAnsi="Segoe Print"/>
          <w:b/>
          <w:sz w:val="48"/>
          <w:u w:val="single"/>
        </w:rPr>
        <w:t xml:space="preserve"> </w:t>
      </w:r>
      <w:r w:rsidRPr="00ED1FCF">
        <w:rPr>
          <w:b/>
          <w:sz w:val="48"/>
          <w:u w:val="single"/>
        </w:rPr>
        <w:t>5</w:t>
      </w:r>
      <w:r w:rsidRPr="00ED1FCF">
        <w:rPr>
          <w:rFonts w:ascii="Segoe Print" w:hAnsi="Segoe Print"/>
          <w:b/>
          <w:sz w:val="48"/>
          <w:u w:val="single"/>
        </w:rPr>
        <w:t xml:space="preserve"> </w:t>
      </w:r>
      <w:r w:rsidRPr="00ED1FCF">
        <w:rPr>
          <w:rFonts w:ascii="Segoe Print" w:hAnsi="Segoe Print" w:hint="eastAsia"/>
          <w:b/>
          <w:sz w:val="48"/>
        </w:rPr>
        <w:t>次）</w:t>
      </w:r>
      <w:bookmarkEnd w:id="36"/>
    </w:p>
    <w:p w14:paraId="71422548" w14:textId="4C07DF28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C37C05" w:rsidRPr="00C37C05">
        <w:rPr>
          <w:rFonts w:hint="eastAsia"/>
          <w:bCs/>
          <w:sz w:val="28"/>
          <w:szCs w:val="28"/>
          <w:u w:val="single"/>
        </w:rPr>
        <w:t xml:space="preserve">  </w:t>
      </w:r>
      <w:r w:rsidR="00C37C05" w:rsidRPr="00C37C05">
        <w:rPr>
          <w:rFonts w:hint="eastAsia"/>
          <w:bCs/>
          <w:sz w:val="28"/>
          <w:szCs w:val="28"/>
          <w:u w:val="single"/>
        </w:rPr>
        <w:t>基于数据库号码段生成用户</w:t>
      </w:r>
      <w:r w:rsidR="00C37C05" w:rsidRPr="00C37C05">
        <w:rPr>
          <w:rFonts w:hint="eastAsia"/>
          <w:bCs/>
          <w:sz w:val="28"/>
          <w:szCs w:val="28"/>
          <w:u w:val="single"/>
        </w:rPr>
        <w:t>ID</w:t>
      </w:r>
      <w:r w:rsidRPr="00ED1FCF">
        <w:rPr>
          <w:rFonts w:hint="eastAsia"/>
          <w:sz w:val="28"/>
          <w:u w:val="single"/>
        </w:rPr>
        <w:t xml:space="preserve">    </w:t>
      </w:r>
    </w:p>
    <w:p w14:paraId="119D40D5" w14:textId="6508E1F6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C37C05" w:rsidRPr="00C37C05">
        <w:rPr>
          <w:bCs/>
          <w:sz w:val="28"/>
          <w:szCs w:val="28"/>
          <w:u w:val="single"/>
        </w:rPr>
        <w:t>0</w:t>
      </w:r>
      <w:r w:rsidR="00C37C05" w:rsidRPr="00C37C05">
        <w:rPr>
          <w:rFonts w:hint="eastAsia"/>
          <w:bCs/>
          <w:sz w:val="28"/>
          <w:szCs w:val="28"/>
          <w:u w:val="single"/>
        </w:rPr>
        <w:t>4</w:t>
      </w:r>
      <w:r w:rsidR="00C37C05" w:rsidRPr="00C37C05">
        <w:rPr>
          <w:bCs/>
          <w:sz w:val="28"/>
          <w:szCs w:val="28"/>
          <w:u w:val="single"/>
        </w:rPr>
        <w:t>.</w:t>
      </w:r>
      <w:r w:rsidR="00C37C05" w:rsidRPr="00C37C05">
        <w:rPr>
          <w:rFonts w:hint="eastAsia"/>
          <w:bCs/>
          <w:sz w:val="28"/>
          <w:szCs w:val="28"/>
          <w:u w:val="single"/>
        </w:rPr>
        <w:t>22</w:t>
      </w:r>
      <w:r>
        <w:rPr>
          <w:bCs/>
          <w:sz w:val="28"/>
          <w:szCs w:val="28"/>
          <w:u w:val="single"/>
        </w:rPr>
        <w:t xml:space="preserve">   </w:t>
      </w:r>
    </w:p>
    <w:p w14:paraId="58CCE0A7" w14:textId="20D191CE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37C05" w:rsidRPr="00C37C05">
        <w:rPr>
          <w:rFonts w:hint="eastAsia"/>
          <w:bCs/>
          <w:sz w:val="28"/>
          <w:szCs w:val="28"/>
          <w:u w:val="single"/>
        </w:rPr>
        <w:t>暂无</w:t>
      </w:r>
      <w:r>
        <w:rPr>
          <w:bCs/>
          <w:sz w:val="28"/>
          <w:szCs w:val="28"/>
          <w:u w:val="single"/>
        </w:rPr>
        <w:t xml:space="preserve">      </w:t>
      </w:r>
    </w:p>
    <w:p w14:paraId="46D34620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32362333" w14:textId="77777777" w:rsidR="003E0FAA" w:rsidRPr="00567ABB" w:rsidRDefault="003E0FAA" w:rsidP="00ED1FCF">
      <w:pPr>
        <w:outlineLvl w:val="2"/>
        <w:rPr>
          <w:rFonts w:hint="eastAsia"/>
        </w:rPr>
      </w:pPr>
      <w:bookmarkStart w:id="37" w:name="_Toc193190482"/>
      <w:r w:rsidRPr="00ED1FCF">
        <w:rPr>
          <w:rFonts w:ascii="宋体" w:hAnsi="宋体" w:hint="eastAsia"/>
          <w:b/>
          <w:sz w:val="32"/>
        </w:rPr>
        <w:t>一、实验目的</w:t>
      </w:r>
      <w:bookmarkEnd w:id="37"/>
    </w:p>
    <w:p w14:paraId="3AA1E338" w14:textId="77777777" w:rsidR="00C37C05" w:rsidRPr="00C37C05" w:rsidRDefault="00C37C05" w:rsidP="00C37C05">
      <w:pPr>
        <w:ind w:firstLine="420"/>
        <w:rPr>
          <w:bCs/>
          <w:szCs w:val="22"/>
        </w:rPr>
      </w:pPr>
      <w:r w:rsidRPr="00C37C05">
        <w:rPr>
          <w:bCs/>
          <w:szCs w:val="22"/>
        </w:rPr>
        <w:t>1.</w:t>
      </w:r>
      <w:proofErr w:type="gramStart"/>
      <w:r w:rsidRPr="00C37C05">
        <w:rPr>
          <w:bCs/>
          <w:szCs w:val="22"/>
        </w:rPr>
        <w:t>理解号段生成</w:t>
      </w:r>
      <w:proofErr w:type="gramEnd"/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的策略：掌握基于数据库号码段生成用户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的原理，理解如何使用步长和最大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来确保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的连续性和唯一性。</w:t>
      </w:r>
      <w:r w:rsidRPr="00C37C05">
        <w:rPr>
          <w:bCs/>
          <w:szCs w:val="22"/>
        </w:rPr>
        <w:t xml:space="preserve"> </w:t>
      </w:r>
    </w:p>
    <w:p w14:paraId="6F96A106" w14:textId="77777777" w:rsidR="00C37C05" w:rsidRPr="00C37C05" w:rsidRDefault="00C37C05" w:rsidP="00C37C05">
      <w:pPr>
        <w:ind w:firstLine="420"/>
        <w:rPr>
          <w:bCs/>
          <w:szCs w:val="22"/>
        </w:rPr>
      </w:pPr>
      <w:r w:rsidRPr="00C37C05">
        <w:rPr>
          <w:bCs/>
          <w:szCs w:val="22"/>
        </w:rPr>
        <w:t>2.</w:t>
      </w:r>
      <w:r w:rsidRPr="00C37C05">
        <w:rPr>
          <w:bCs/>
          <w:szCs w:val="22"/>
        </w:rPr>
        <w:t>掌握数据库操作：能够通过</w:t>
      </w:r>
      <w:r w:rsidRPr="00C37C05">
        <w:rPr>
          <w:bCs/>
          <w:szCs w:val="22"/>
        </w:rPr>
        <w:t>SQL</w:t>
      </w:r>
      <w:r w:rsidRPr="00C37C05">
        <w:rPr>
          <w:bCs/>
          <w:szCs w:val="22"/>
        </w:rPr>
        <w:t>查询和事务操作从</w:t>
      </w:r>
      <w:r w:rsidRPr="00C37C05">
        <w:rPr>
          <w:bCs/>
          <w:szCs w:val="22"/>
        </w:rPr>
        <w:t>`</w:t>
      </w:r>
      <w:proofErr w:type="spellStart"/>
      <w:r w:rsidRPr="00C37C05">
        <w:rPr>
          <w:bCs/>
          <w:szCs w:val="22"/>
        </w:rPr>
        <w:t>id_generator</w:t>
      </w:r>
      <w:proofErr w:type="spellEnd"/>
      <w:r w:rsidRPr="00C37C05">
        <w:rPr>
          <w:bCs/>
          <w:szCs w:val="22"/>
        </w:rPr>
        <w:t>`</w:t>
      </w:r>
      <w:r w:rsidRPr="00C37C05">
        <w:rPr>
          <w:bCs/>
          <w:szCs w:val="22"/>
        </w:rPr>
        <w:t>表中获取并更新号码段，安全高效地生成唯一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。</w:t>
      </w:r>
    </w:p>
    <w:p w14:paraId="00AC608A" w14:textId="77777777" w:rsidR="00C37C05" w:rsidRPr="00C37C05" w:rsidRDefault="00C37C05" w:rsidP="00C37C05">
      <w:pPr>
        <w:ind w:firstLine="420"/>
        <w:rPr>
          <w:bCs/>
          <w:szCs w:val="22"/>
        </w:rPr>
      </w:pPr>
      <w:r w:rsidRPr="00C37C05">
        <w:rPr>
          <w:bCs/>
          <w:szCs w:val="22"/>
        </w:rPr>
        <w:t>3.</w:t>
      </w:r>
      <w:r w:rsidRPr="00C37C05">
        <w:rPr>
          <w:bCs/>
          <w:szCs w:val="22"/>
        </w:rPr>
        <w:t>提高并发安全性：掌握如何在高并发环境下使用数据库事务或锁来避免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冲突，确保生成的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在多个实例中是唯一的。</w:t>
      </w:r>
    </w:p>
    <w:p w14:paraId="70003D43" w14:textId="77777777" w:rsidR="00C37C05" w:rsidRPr="00C37C05" w:rsidRDefault="00C37C05" w:rsidP="00C37C05">
      <w:pPr>
        <w:ind w:firstLine="420"/>
        <w:rPr>
          <w:bCs/>
          <w:szCs w:val="22"/>
        </w:rPr>
      </w:pPr>
      <w:r w:rsidRPr="00C37C05">
        <w:rPr>
          <w:bCs/>
          <w:szCs w:val="22"/>
        </w:rPr>
        <w:t>4.</w:t>
      </w:r>
      <w:r w:rsidRPr="00C37C05">
        <w:rPr>
          <w:bCs/>
          <w:szCs w:val="22"/>
        </w:rPr>
        <w:t>优化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生成性能：通过合理设计号码段步长和最大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，减少数据库查询次数，提高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生成的效率，避免数据库成为瓶颈。</w:t>
      </w:r>
    </w:p>
    <w:p w14:paraId="543B16D8" w14:textId="77777777" w:rsidR="00C37C05" w:rsidRPr="00C37C05" w:rsidRDefault="00C37C05" w:rsidP="00C37C05">
      <w:pPr>
        <w:ind w:firstLine="420"/>
        <w:rPr>
          <w:bCs/>
          <w:szCs w:val="22"/>
        </w:rPr>
      </w:pPr>
      <w:r w:rsidRPr="00C37C05">
        <w:rPr>
          <w:bCs/>
          <w:szCs w:val="22"/>
        </w:rPr>
        <w:t>5.</w:t>
      </w:r>
      <w:r w:rsidRPr="00C37C05">
        <w:rPr>
          <w:bCs/>
          <w:szCs w:val="22"/>
        </w:rPr>
        <w:t>掌握分布式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生成：在分布式系统中，设计合理的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生成策略，保证每个服务实例生成的</w:t>
      </w:r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是唯一的，避免</w:t>
      </w:r>
      <w:proofErr w:type="gramStart"/>
      <w:r w:rsidRPr="00C37C05">
        <w:rPr>
          <w:bCs/>
          <w:szCs w:val="22"/>
        </w:rPr>
        <w:t>跨服务</w:t>
      </w:r>
      <w:proofErr w:type="gramEnd"/>
      <w:r w:rsidRPr="00C37C05">
        <w:rPr>
          <w:bCs/>
          <w:szCs w:val="22"/>
        </w:rPr>
        <w:t>ID</w:t>
      </w:r>
      <w:r w:rsidRPr="00C37C05">
        <w:rPr>
          <w:bCs/>
          <w:szCs w:val="22"/>
        </w:rPr>
        <w:t>冲突。</w:t>
      </w:r>
    </w:p>
    <w:p w14:paraId="79E84A3C" w14:textId="77777777" w:rsidR="00C37C05" w:rsidRPr="00C37C05" w:rsidRDefault="00C37C05" w:rsidP="00C37C05">
      <w:pPr>
        <w:ind w:firstLine="420"/>
        <w:rPr>
          <w:bCs/>
          <w:sz w:val="28"/>
          <w:szCs w:val="32"/>
        </w:rPr>
      </w:pPr>
    </w:p>
    <w:p w14:paraId="47511315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0C55F96E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594E9A8C" w14:textId="77777777" w:rsidR="003E0FAA" w:rsidRPr="00567ABB" w:rsidRDefault="003E0FAA" w:rsidP="00ED1FCF">
      <w:pPr>
        <w:outlineLvl w:val="2"/>
        <w:rPr>
          <w:rFonts w:hint="eastAsia"/>
        </w:rPr>
      </w:pPr>
      <w:bookmarkStart w:id="38" w:name="_Toc193190483"/>
      <w:r w:rsidRPr="00ED1FCF">
        <w:rPr>
          <w:rFonts w:ascii="宋体" w:hAnsi="宋体" w:hint="eastAsia"/>
          <w:b/>
          <w:sz w:val="32"/>
        </w:rPr>
        <w:t>二、实验仪器设备或材料</w:t>
      </w:r>
      <w:bookmarkEnd w:id="38"/>
    </w:p>
    <w:p w14:paraId="51423659" w14:textId="269CCE02" w:rsidR="00C37C05" w:rsidRPr="00C37C05" w:rsidRDefault="00C37C05" w:rsidP="00C37C05">
      <w:pPr>
        <w:ind w:firstLineChars="200" w:firstLine="420"/>
      </w:pPr>
      <w:r w:rsidRPr="00C37C05">
        <w:t>1.</w:t>
      </w:r>
      <w:r w:rsidRPr="00C37C05">
        <w:t>计算机：运行</w:t>
      </w:r>
      <w:r w:rsidRPr="00C37C05">
        <w:t>Windows</w:t>
      </w:r>
      <w:r w:rsidRPr="00C37C05">
        <w:t>、</w:t>
      </w:r>
      <w:r w:rsidRPr="00C37C05">
        <w:t>Linux</w:t>
      </w:r>
      <w:r w:rsidRPr="00C37C05">
        <w:t>或</w:t>
      </w:r>
      <w:r w:rsidRPr="00C37C05">
        <w:t>macOS</w:t>
      </w:r>
      <w:r w:rsidRPr="00C37C05">
        <w:t>操作系统的计算机。</w:t>
      </w:r>
    </w:p>
    <w:p w14:paraId="742BC540" w14:textId="77777777" w:rsidR="00C37C05" w:rsidRPr="00C37C05" w:rsidRDefault="00C37C05" w:rsidP="00C37C05">
      <w:pPr>
        <w:ind w:firstLineChars="200" w:firstLine="420"/>
      </w:pPr>
      <w:r w:rsidRPr="00C37C05">
        <w:t>2.Go</w:t>
      </w:r>
      <w:r w:rsidRPr="00C37C05">
        <w:t>语言环境：已安装并配置好</w:t>
      </w:r>
      <w:r w:rsidRPr="00C37C05">
        <w:t>Go</w:t>
      </w:r>
      <w:r w:rsidRPr="00C37C05">
        <w:t>语言环境，包括</w:t>
      </w:r>
      <w:r w:rsidRPr="00C37C05">
        <w:t>GOPATH</w:t>
      </w:r>
      <w:r w:rsidRPr="00C37C05">
        <w:t>、</w:t>
      </w:r>
      <w:r w:rsidRPr="00C37C05">
        <w:t>GOROOT</w:t>
      </w:r>
      <w:r w:rsidRPr="00C37C05">
        <w:t>等环境变量的设置。</w:t>
      </w:r>
    </w:p>
    <w:p w14:paraId="4E3B2F0C" w14:textId="77777777" w:rsidR="00C37C05" w:rsidRPr="00C37C05" w:rsidRDefault="00C37C05" w:rsidP="00C37C05">
      <w:pPr>
        <w:ind w:firstLineChars="200" w:firstLine="420"/>
      </w:pPr>
      <w:r w:rsidRPr="00C37C05">
        <w:t>3.</w:t>
      </w:r>
      <w:r w:rsidRPr="00C37C05">
        <w:t>文本编辑器或</w:t>
      </w:r>
      <w:r w:rsidRPr="00C37C05">
        <w:t>IDE</w:t>
      </w:r>
      <w:r w:rsidRPr="00C37C05">
        <w:t>：如</w:t>
      </w:r>
      <w:r w:rsidRPr="00C37C05">
        <w:t>VS Code</w:t>
      </w:r>
      <w:r w:rsidRPr="00C37C05">
        <w:t>、</w:t>
      </w:r>
      <w:r w:rsidRPr="00C37C05">
        <w:t>GoLand</w:t>
      </w:r>
      <w:r w:rsidRPr="00C37C05">
        <w:t>等，用于编写</w:t>
      </w:r>
      <w:r w:rsidRPr="00C37C05">
        <w:t>Go</w:t>
      </w:r>
      <w:r w:rsidRPr="00C37C05">
        <w:t>代码。</w:t>
      </w:r>
    </w:p>
    <w:p w14:paraId="4F88B082" w14:textId="77777777" w:rsidR="00C37C05" w:rsidRPr="00C37C05" w:rsidRDefault="00C37C05" w:rsidP="00C37C05">
      <w:pPr>
        <w:ind w:firstLineChars="200" w:firstLine="420"/>
      </w:pPr>
      <w:r w:rsidRPr="00C37C05">
        <w:t>4.MySQL</w:t>
      </w:r>
      <w:r w:rsidRPr="00C37C05">
        <w:t>环境：已安装并配置好</w:t>
      </w:r>
      <w:r w:rsidRPr="00C37C05">
        <w:t xml:space="preserve"> MySQL </w:t>
      </w:r>
      <w:r w:rsidRPr="00C37C05">
        <w:t>数据库。</w:t>
      </w:r>
    </w:p>
    <w:p w14:paraId="49E83A33" w14:textId="77777777" w:rsidR="00C37C05" w:rsidRPr="00C37C05" w:rsidRDefault="00C37C05" w:rsidP="00C37C05">
      <w:pPr>
        <w:ind w:firstLineChars="200" w:firstLine="420"/>
      </w:pPr>
      <w:r w:rsidRPr="00C37C05">
        <w:t>5.</w:t>
      </w:r>
      <w:r w:rsidRPr="00C37C05">
        <w:t>数据库客户端：如</w:t>
      </w:r>
      <w:proofErr w:type="spellStart"/>
      <w:r w:rsidRPr="00C37C05">
        <w:t>Navicat</w:t>
      </w:r>
      <w:proofErr w:type="spellEnd"/>
      <w:r w:rsidRPr="00C37C05">
        <w:t xml:space="preserve"> Premium 16</w:t>
      </w:r>
      <w:r w:rsidRPr="00C37C05">
        <w:t>，用于查看和管理数据库。</w:t>
      </w:r>
    </w:p>
    <w:p w14:paraId="08C2916E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2B51F10B" w14:textId="77777777" w:rsidR="003E0FAA" w:rsidRPr="00567ABB" w:rsidRDefault="003E0FAA" w:rsidP="00ED1FCF">
      <w:pPr>
        <w:outlineLvl w:val="2"/>
        <w:rPr>
          <w:rFonts w:hint="eastAsia"/>
        </w:rPr>
      </w:pPr>
      <w:bookmarkStart w:id="39" w:name="_Toc193190484"/>
      <w:r w:rsidRPr="00ED1FCF">
        <w:rPr>
          <w:rFonts w:ascii="宋体" w:hAnsi="宋体" w:hint="eastAsia"/>
          <w:b/>
          <w:sz w:val="32"/>
        </w:rPr>
        <w:t>三、实验原理</w:t>
      </w:r>
      <w:bookmarkEnd w:id="39"/>
    </w:p>
    <w:p w14:paraId="18756F89" w14:textId="77777777" w:rsidR="00C37C05" w:rsidRPr="00C37C05" w:rsidRDefault="00C37C05" w:rsidP="00C37C05">
      <w:pPr>
        <w:ind w:firstLineChars="200" w:firstLine="400"/>
        <w:rPr>
          <w:bCs/>
          <w:sz w:val="20"/>
          <w:szCs w:val="22"/>
        </w:rPr>
      </w:pPr>
      <w:r w:rsidRPr="00C37C05">
        <w:rPr>
          <w:bCs/>
          <w:sz w:val="20"/>
          <w:szCs w:val="22"/>
        </w:rPr>
        <w:t>1.</w:t>
      </w:r>
      <w:proofErr w:type="gramStart"/>
      <w:r w:rsidRPr="00C37C05">
        <w:rPr>
          <w:bCs/>
          <w:sz w:val="20"/>
          <w:szCs w:val="22"/>
        </w:rPr>
        <w:t>号段生成</w:t>
      </w:r>
      <w:proofErr w:type="gramEnd"/>
      <w:r w:rsidRPr="00C37C05">
        <w:rPr>
          <w:bCs/>
          <w:sz w:val="20"/>
          <w:szCs w:val="22"/>
        </w:rPr>
        <w:t>原理：通过</w:t>
      </w:r>
      <w:r w:rsidRPr="00C37C05">
        <w:rPr>
          <w:bCs/>
          <w:sz w:val="20"/>
          <w:szCs w:val="22"/>
        </w:rPr>
        <w:t>`</w:t>
      </w:r>
      <w:proofErr w:type="spellStart"/>
      <w:r w:rsidRPr="00C37C05">
        <w:rPr>
          <w:bCs/>
          <w:sz w:val="20"/>
          <w:szCs w:val="22"/>
        </w:rPr>
        <w:t>id_generator</w:t>
      </w:r>
      <w:proofErr w:type="spellEnd"/>
      <w:r w:rsidRPr="00C37C05">
        <w:rPr>
          <w:bCs/>
          <w:sz w:val="20"/>
          <w:szCs w:val="22"/>
        </w:rPr>
        <w:t>`</w:t>
      </w:r>
      <w:r w:rsidRPr="00C37C05">
        <w:rPr>
          <w:bCs/>
          <w:sz w:val="20"/>
          <w:szCs w:val="22"/>
        </w:rPr>
        <w:t>表中的</w:t>
      </w:r>
      <w:r w:rsidRPr="00C37C05">
        <w:rPr>
          <w:bCs/>
          <w:sz w:val="20"/>
          <w:szCs w:val="22"/>
        </w:rPr>
        <w:t>`</w:t>
      </w:r>
      <w:proofErr w:type="spellStart"/>
      <w:r w:rsidRPr="00C37C05">
        <w:rPr>
          <w:bCs/>
          <w:sz w:val="20"/>
          <w:szCs w:val="22"/>
        </w:rPr>
        <w:t>max_id</w:t>
      </w:r>
      <w:proofErr w:type="spellEnd"/>
      <w:r w:rsidRPr="00C37C05">
        <w:rPr>
          <w:bCs/>
          <w:sz w:val="20"/>
          <w:szCs w:val="22"/>
        </w:rPr>
        <w:t>`</w:t>
      </w:r>
      <w:r w:rsidRPr="00C37C05">
        <w:rPr>
          <w:bCs/>
          <w:sz w:val="20"/>
          <w:szCs w:val="22"/>
        </w:rPr>
        <w:t>和</w:t>
      </w:r>
      <w:r w:rsidRPr="00C37C05">
        <w:rPr>
          <w:bCs/>
          <w:sz w:val="20"/>
          <w:szCs w:val="22"/>
        </w:rPr>
        <w:t>`step`</w:t>
      </w:r>
      <w:r w:rsidRPr="00C37C05">
        <w:rPr>
          <w:bCs/>
          <w:sz w:val="20"/>
          <w:szCs w:val="22"/>
        </w:rPr>
        <w:t>来分配每个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生成请求的号码段。每次查询时，通过事务读取</w:t>
      </w:r>
      <w:r w:rsidRPr="00C37C05">
        <w:rPr>
          <w:bCs/>
          <w:sz w:val="20"/>
          <w:szCs w:val="22"/>
        </w:rPr>
        <w:t>`</w:t>
      </w:r>
      <w:proofErr w:type="spellStart"/>
      <w:r w:rsidRPr="00C37C05">
        <w:rPr>
          <w:bCs/>
          <w:sz w:val="20"/>
          <w:szCs w:val="22"/>
        </w:rPr>
        <w:t>max_id</w:t>
      </w:r>
      <w:proofErr w:type="spellEnd"/>
      <w:r w:rsidRPr="00C37C05">
        <w:rPr>
          <w:bCs/>
          <w:sz w:val="20"/>
          <w:szCs w:val="22"/>
        </w:rPr>
        <w:t>`</w:t>
      </w:r>
      <w:r w:rsidRPr="00C37C05">
        <w:rPr>
          <w:bCs/>
          <w:sz w:val="20"/>
          <w:szCs w:val="22"/>
        </w:rPr>
        <w:t>，并将其更新为下一个最大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，从而生成唯一的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。</w:t>
      </w:r>
    </w:p>
    <w:p w14:paraId="6C448C12" w14:textId="77777777" w:rsidR="00C37C05" w:rsidRPr="00C37C05" w:rsidRDefault="00C37C05" w:rsidP="00C37C05">
      <w:pPr>
        <w:ind w:firstLineChars="200" w:firstLine="400"/>
        <w:rPr>
          <w:bCs/>
          <w:sz w:val="20"/>
          <w:szCs w:val="22"/>
        </w:rPr>
      </w:pPr>
      <w:r w:rsidRPr="00C37C05">
        <w:rPr>
          <w:bCs/>
          <w:sz w:val="20"/>
          <w:szCs w:val="22"/>
        </w:rPr>
        <w:lastRenderedPageBreak/>
        <w:t>2.</w:t>
      </w:r>
      <w:r w:rsidRPr="00C37C05">
        <w:rPr>
          <w:bCs/>
          <w:sz w:val="20"/>
          <w:szCs w:val="22"/>
        </w:rPr>
        <w:t>事务控制与并发安全：使用事务操作保证每次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生成过程的原子性，避免多个请求同时获取到相同的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。可以使用数据库锁（如行级锁）确保在高并发环境下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的唯一性。</w:t>
      </w:r>
    </w:p>
    <w:p w14:paraId="1CBE7C50" w14:textId="77777777" w:rsidR="00C37C05" w:rsidRPr="00C37C05" w:rsidRDefault="00C37C05" w:rsidP="00C37C05">
      <w:pPr>
        <w:ind w:firstLineChars="200" w:firstLine="400"/>
        <w:rPr>
          <w:bCs/>
          <w:sz w:val="20"/>
          <w:szCs w:val="22"/>
        </w:rPr>
      </w:pPr>
      <w:r w:rsidRPr="00C37C05">
        <w:rPr>
          <w:bCs/>
          <w:sz w:val="20"/>
          <w:szCs w:val="22"/>
        </w:rPr>
        <w:t>3.</w:t>
      </w:r>
      <w:r w:rsidRPr="00C37C05">
        <w:rPr>
          <w:bCs/>
          <w:sz w:val="20"/>
          <w:szCs w:val="22"/>
        </w:rPr>
        <w:t>性能优化：通过合理配置</w:t>
      </w:r>
      <w:r w:rsidRPr="00C37C05">
        <w:rPr>
          <w:bCs/>
          <w:sz w:val="20"/>
          <w:szCs w:val="22"/>
        </w:rPr>
        <w:t>`step`</w:t>
      </w:r>
      <w:r w:rsidRPr="00C37C05">
        <w:rPr>
          <w:bCs/>
          <w:sz w:val="20"/>
          <w:szCs w:val="22"/>
        </w:rPr>
        <w:t>（</w:t>
      </w:r>
      <w:proofErr w:type="gramStart"/>
      <w:r w:rsidRPr="00C37C05">
        <w:rPr>
          <w:bCs/>
          <w:sz w:val="20"/>
          <w:szCs w:val="22"/>
        </w:rPr>
        <w:t>号段步长</w:t>
      </w:r>
      <w:proofErr w:type="gramEnd"/>
      <w:r w:rsidRPr="00C37C05">
        <w:rPr>
          <w:bCs/>
          <w:sz w:val="20"/>
          <w:szCs w:val="22"/>
        </w:rPr>
        <w:t>），减少频繁更新</w:t>
      </w:r>
      <w:r w:rsidRPr="00C37C05">
        <w:rPr>
          <w:bCs/>
          <w:sz w:val="20"/>
          <w:szCs w:val="22"/>
        </w:rPr>
        <w:t>`</w:t>
      </w:r>
      <w:proofErr w:type="spellStart"/>
      <w:r w:rsidRPr="00C37C05">
        <w:rPr>
          <w:bCs/>
          <w:sz w:val="20"/>
          <w:szCs w:val="22"/>
        </w:rPr>
        <w:t>max_id</w:t>
      </w:r>
      <w:proofErr w:type="spellEnd"/>
      <w:r w:rsidRPr="00C37C05">
        <w:rPr>
          <w:bCs/>
          <w:sz w:val="20"/>
          <w:szCs w:val="22"/>
        </w:rPr>
        <w:t>`</w:t>
      </w:r>
      <w:r w:rsidRPr="00C37C05">
        <w:rPr>
          <w:bCs/>
          <w:sz w:val="20"/>
          <w:szCs w:val="22"/>
        </w:rPr>
        <w:t>的次数，从而降低数据库操作的频率，提高生成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的效率。</w:t>
      </w:r>
    </w:p>
    <w:p w14:paraId="660D10BE" w14:textId="0AD8C0AF" w:rsidR="003E0FAA" w:rsidRPr="00ED1FCF" w:rsidRDefault="00C37C05" w:rsidP="00ED1FCF">
      <w:pPr>
        <w:ind w:firstLineChars="200" w:firstLine="400"/>
        <w:rPr>
          <w:sz w:val="20"/>
        </w:rPr>
      </w:pPr>
      <w:r w:rsidRPr="00C37C05">
        <w:rPr>
          <w:bCs/>
          <w:sz w:val="20"/>
          <w:szCs w:val="22"/>
        </w:rPr>
        <w:t>4.</w:t>
      </w:r>
      <w:r w:rsidRPr="00C37C05">
        <w:rPr>
          <w:bCs/>
          <w:sz w:val="20"/>
          <w:szCs w:val="22"/>
        </w:rPr>
        <w:t>分布式系统设计：在分布式环境中，可以通过</w:t>
      </w:r>
      <w:r w:rsidRPr="00C37C05">
        <w:rPr>
          <w:bCs/>
          <w:sz w:val="20"/>
          <w:szCs w:val="22"/>
        </w:rPr>
        <w:t>`</w:t>
      </w:r>
      <w:proofErr w:type="spellStart"/>
      <w:r w:rsidRPr="00C37C05">
        <w:rPr>
          <w:bCs/>
          <w:sz w:val="20"/>
          <w:szCs w:val="22"/>
        </w:rPr>
        <w:t>biz_type</w:t>
      </w:r>
      <w:proofErr w:type="spellEnd"/>
      <w:r w:rsidRPr="00C37C05">
        <w:rPr>
          <w:bCs/>
          <w:sz w:val="20"/>
          <w:szCs w:val="22"/>
        </w:rPr>
        <w:t>`</w:t>
      </w:r>
      <w:r w:rsidRPr="00C37C05">
        <w:rPr>
          <w:bCs/>
          <w:sz w:val="20"/>
          <w:szCs w:val="22"/>
        </w:rPr>
        <w:t>区分不同业务的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生成，确保不同业务之间生成的</w:t>
      </w:r>
      <w:r w:rsidRPr="00C37C05">
        <w:rPr>
          <w:bCs/>
          <w:sz w:val="20"/>
          <w:szCs w:val="22"/>
        </w:rPr>
        <w:t>ID</w:t>
      </w:r>
      <w:r w:rsidRPr="00C37C05">
        <w:rPr>
          <w:bCs/>
          <w:sz w:val="20"/>
          <w:szCs w:val="22"/>
        </w:rPr>
        <w:t>不会冲突。</w:t>
      </w:r>
    </w:p>
    <w:p w14:paraId="1E48318D" w14:textId="77777777" w:rsidR="003E0FAA" w:rsidRPr="00ED1FCF" w:rsidRDefault="003E0FAA" w:rsidP="00ED1FCF">
      <w:pPr>
        <w:ind w:firstLineChars="200" w:firstLine="400"/>
        <w:rPr>
          <w:sz w:val="20"/>
        </w:rPr>
      </w:pPr>
    </w:p>
    <w:p w14:paraId="52A1BC13" w14:textId="77777777" w:rsidR="003E0FAA" w:rsidRPr="00567ABB" w:rsidRDefault="003E0FAA" w:rsidP="00ED1FCF">
      <w:pPr>
        <w:outlineLvl w:val="2"/>
        <w:rPr>
          <w:rFonts w:hint="eastAsia"/>
        </w:rPr>
      </w:pPr>
      <w:bookmarkStart w:id="40" w:name="_Toc193190485"/>
      <w:r w:rsidRPr="00ED1FCF">
        <w:rPr>
          <w:rFonts w:ascii="宋体" w:hAnsi="宋体" w:hint="eastAsia"/>
          <w:b/>
          <w:sz w:val="32"/>
        </w:rPr>
        <w:t>四、实验内容与步骤</w:t>
      </w:r>
      <w:bookmarkEnd w:id="40"/>
    </w:p>
    <w:p w14:paraId="6ED2A53E" w14:textId="77777777" w:rsidR="00C37C05" w:rsidRPr="00C37C05" w:rsidRDefault="00C37C05" w:rsidP="00C37C05">
      <w:pPr>
        <w:ind w:firstLine="420"/>
        <w:outlineLvl w:val="3"/>
        <w:rPr>
          <w:rFonts w:ascii="宋体"/>
          <w:szCs w:val="22"/>
        </w:rPr>
      </w:pPr>
      <w:r w:rsidRPr="00C37C05">
        <w:rPr>
          <w:rFonts w:ascii="宋体" w:hint="eastAsia"/>
          <w:szCs w:val="22"/>
        </w:rPr>
        <w:t>1.确定Redis、MySQL等服务的正常启动</w:t>
      </w:r>
    </w:p>
    <w:p w14:paraId="221A2F4A" w14:textId="77777777" w:rsidR="00C37C05" w:rsidRPr="00C37C05" w:rsidRDefault="00C37C05" w:rsidP="00C37C05">
      <w:r w:rsidRPr="00C37C05">
        <w:tab/>
      </w:r>
      <w:r w:rsidRPr="00C37C05">
        <w:rPr>
          <w:rFonts w:hint="eastAsia"/>
        </w:rPr>
        <w:t>启动</w:t>
      </w:r>
      <w:r w:rsidRPr="00C37C05">
        <w:rPr>
          <w:rFonts w:hint="eastAsia"/>
        </w:rPr>
        <w:t>Redis</w:t>
      </w:r>
      <w:r w:rsidRPr="00C37C05">
        <w:rPr>
          <w:rFonts w:hint="eastAsia"/>
        </w:rPr>
        <w:t>服务，新建终端进入</w:t>
      </w:r>
      <w:r w:rsidRPr="00C37C05">
        <w:rPr>
          <w:rFonts w:hint="eastAsia"/>
        </w:rPr>
        <w:t>Redis-client</w:t>
      </w:r>
    </w:p>
    <w:p w14:paraId="6194F5C9" w14:textId="466B7CF1" w:rsidR="00C37C05" w:rsidRPr="00C37C05" w:rsidRDefault="00567ABB" w:rsidP="00C37C05">
      <w:r>
        <w:rPr>
          <w:noProof/>
        </w:rPr>
        <w:pict w14:anchorId="1452BE49">
          <v:shape id="_x0000_i1074" type="#_x0000_t75" style="width:415.1pt;height:100.35pt;visibility:visible;mso-wrap-style:square">
            <v:imagedata r:id="rId55" o:title=""/>
          </v:shape>
        </w:pict>
      </w:r>
      <w:r>
        <w:rPr>
          <w:noProof/>
        </w:rPr>
        <w:pict w14:anchorId="561F5228">
          <v:shape id="_x0000_i1075" type="#_x0000_t75" style="width:415.1pt;height:63.8pt;visibility:visible;mso-wrap-style:square">
            <v:imagedata r:id="rId56" o:title=""/>
          </v:shape>
        </w:pict>
      </w:r>
    </w:p>
    <w:p w14:paraId="2AA5F9EF" w14:textId="77777777" w:rsidR="00C37C05" w:rsidRPr="00C37C05" w:rsidRDefault="00C37C05" w:rsidP="00C37C05">
      <w:r w:rsidRPr="00C37C05">
        <w:tab/>
      </w:r>
      <w:r w:rsidRPr="00C37C05">
        <w:rPr>
          <w:rFonts w:hint="eastAsia"/>
        </w:rPr>
        <w:t>运行</w:t>
      </w:r>
      <w:r w:rsidRPr="00C37C05">
        <w:rPr>
          <w:rFonts w:hint="eastAsia"/>
        </w:rPr>
        <w:t>SQL</w:t>
      </w:r>
      <w:r w:rsidRPr="00C37C05">
        <w:rPr>
          <w:rFonts w:hint="eastAsia"/>
        </w:rPr>
        <w:t>文件创建相关数据库，检查是否创建完毕</w:t>
      </w:r>
    </w:p>
    <w:p w14:paraId="3C721E77" w14:textId="6EE088AB" w:rsidR="00C37C05" w:rsidRPr="00C37C05" w:rsidRDefault="00567ABB" w:rsidP="00C37C05">
      <w:r>
        <w:rPr>
          <w:noProof/>
        </w:rPr>
        <w:pict w14:anchorId="56BBB81B">
          <v:shape id="_x0000_i1076" type="#_x0000_t75" style="width:415.65pt;height:199.65pt;visibility:visible;mso-wrap-style:square">
            <v:imagedata r:id="rId57" o:title=""/>
          </v:shape>
        </w:pict>
      </w:r>
      <w:r w:rsidR="00000000">
        <w:rPr>
          <w:noProof/>
        </w:rPr>
        <w:pict w14:anchorId="39F50957">
          <v:shape id="图片 1" o:spid="_x0000_s1042" type="#_x0000_t75" style="position:absolute;left:0;text-align:left;margin-left:0;margin-top:202.95pt;width:415.3pt;height:64.85pt;z-index: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>
            <v:imagedata r:id="rId58" o:title=""/>
            <w10:wrap type="topAndBottom"/>
          </v:shape>
        </w:pict>
      </w:r>
    </w:p>
    <w:p w14:paraId="01079081" w14:textId="77777777" w:rsidR="00C37C05" w:rsidRPr="00C37C05" w:rsidRDefault="00C37C05" w:rsidP="00C37C05"/>
    <w:p w14:paraId="1A3F4D1A" w14:textId="77777777" w:rsidR="00C37C05" w:rsidRPr="00C37C05" w:rsidRDefault="00C37C05" w:rsidP="00C37C05"/>
    <w:p w14:paraId="097DA6AE" w14:textId="77777777" w:rsidR="00C37C05" w:rsidRPr="00C37C05" w:rsidRDefault="00C37C05" w:rsidP="00C37C05"/>
    <w:p w14:paraId="34702416" w14:textId="77777777" w:rsidR="00C37C05" w:rsidRPr="00C37C05" w:rsidRDefault="00C37C05" w:rsidP="00C37C05">
      <w:pPr>
        <w:ind w:firstLine="420"/>
        <w:outlineLvl w:val="3"/>
        <w:rPr>
          <w:rFonts w:ascii="宋体"/>
          <w:szCs w:val="22"/>
        </w:rPr>
      </w:pPr>
      <w:r w:rsidRPr="00C37C05">
        <w:rPr>
          <w:rFonts w:ascii="宋体" w:hint="eastAsia"/>
          <w:szCs w:val="22"/>
        </w:rPr>
        <w:lastRenderedPageBreak/>
        <w:t>2. 移植之前实验的建立相关包，并更改相关文件，移除不必要文件</w:t>
      </w:r>
    </w:p>
    <w:p w14:paraId="4D252B08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ab/>
        <w:t>redis_server\config\config.yaml</w:t>
      </w:r>
    </w:p>
    <w:p w14:paraId="25F0BB98" w14:textId="50FDD9D1" w:rsidR="00C37C05" w:rsidRPr="00C37C05" w:rsidRDefault="00567ABB" w:rsidP="00C37C05">
      <w:pPr>
        <w:rPr>
          <w:noProof/>
        </w:rPr>
      </w:pPr>
      <w:r>
        <w:rPr>
          <w:noProof/>
        </w:rPr>
        <w:pict w14:anchorId="59B43757">
          <v:shape id="_x0000_i1077" type="#_x0000_t75" style="width:415.1pt;height:152.2pt;visibility:visible;mso-wrap-style:square">
            <v:imagedata r:id="rId59" o:title=""/>
          </v:shape>
        </w:pict>
      </w:r>
    </w:p>
    <w:p w14:paraId="1F5984BF" w14:textId="77777777" w:rsidR="00C37C05" w:rsidRPr="00C37C05" w:rsidRDefault="00C37C05" w:rsidP="00C37C05">
      <w:pPr>
        <w:ind w:firstLine="420"/>
        <w:outlineLvl w:val="3"/>
        <w:rPr>
          <w:rFonts w:ascii="宋体"/>
          <w:szCs w:val="22"/>
        </w:rPr>
      </w:pPr>
      <w:r w:rsidRPr="00C37C05">
        <w:rPr>
          <w:rFonts w:ascii="宋体" w:hint="eastAsia"/>
          <w:szCs w:val="22"/>
        </w:rPr>
        <w:t>3. 创建本次实验所需要的包中的Go语言文件</w:t>
      </w:r>
    </w:p>
    <w:p w14:paraId="484654A6" w14:textId="77777777" w:rsidR="00C37C05" w:rsidRPr="00C37C05" w:rsidRDefault="00C37C05" w:rsidP="00C37C05">
      <w:pPr>
        <w:rPr>
          <w:noProof/>
        </w:rPr>
      </w:pPr>
    </w:p>
    <w:p w14:paraId="4D2A4629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>redis_server\api\v1\getsegmentsid_ctl.go</w:t>
      </w:r>
    </w:p>
    <w:p w14:paraId="69D27546" w14:textId="162B5E6F" w:rsidR="00C37C05" w:rsidRPr="00C37C05" w:rsidRDefault="00567ABB" w:rsidP="00C37C05">
      <w:pPr>
        <w:rPr>
          <w:noProof/>
        </w:rPr>
      </w:pPr>
      <w:r>
        <w:rPr>
          <w:noProof/>
        </w:rPr>
        <w:pict w14:anchorId="40E62001">
          <v:shape id="_x0000_i1078" type="#_x0000_t75" style="width:415.1pt;height:227.45pt;visibility:visible;mso-wrap-style:square">
            <v:imagedata r:id="rId60" o:title=""/>
          </v:shape>
        </w:pict>
      </w:r>
    </w:p>
    <w:p w14:paraId="49E9EB3A" w14:textId="77777777" w:rsidR="00C37C05" w:rsidRPr="00C37C05" w:rsidRDefault="00C37C05" w:rsidP="00C37C05">
      <w:pPr>
        <w:rPr>
          <w:noProof/>
        </w:rPr>
      </w:pPr>
    </w:p>
    <w:p w14:paraId="2DF1E005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>redis_server\internal\logics\segmentsid_lgc.go</w:t>
      </w:r>
    </w:p>
    <w:p w14:paraId="332BF263" w14:textId="3535EA91" w:rsidR="00C37C05" w:rsidRPr="00C37C05" w:rsidRDefault="00567ABB" w:rsidP="00C37C05">
      <w:pPr>
        <w:rPr>
          <w:noProof/>
        </w:rPr>
      </w:pPr>
      <w:r>
        <w:rPr>
          <w:noProof/>
        </w:rPr>
        <w:pict w14:anchorId="6088F3FC">
          <v:shape id="_x0000_i1079" type="#_x0000_t75" style="width:415.1pt;height:174.55pt;visibility:visible;mso-wrap-style:square">
            <v:imagedata r:id="rId61" o:title=""/>
          </v:shape>
        </w:pict>
      </w:r>
    </w:p>
    <w:p w14:paraId="37FEA040" w14:textId="77777777" w:rsidR="00C37C05" w:rsidRPr="00C37C05" w:rsidRDefault="00C37C05" w:rsidP="00C37C05">
      <w:pPr>
        <w:rPr>
          <w:noProof/>
        </w:rPr>
      </w:pPr>
    </w:p>
    <w:p w14:paraId="3E567A63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>redis_server\internal\models\segmentsid.go</w:t>
      </w:r>
    </w:p>
    <w:p w14:paraId="16A1F837" w14:textId="0375371F" w:rsidR="00C37C05" w:rsidRPr="00C37C05" w:rsidRDefault="00567ABB" w:rsidP="00C37C05">
      <w:pPr>
        <w:rPr>
          <w:noProof/>
        </w:rPr>
      </w:pPr>
      <w:r>
        <w:rPr>
          <w:noProof/>
        </w:rPr>
        <w:pict w14:anchorId="433B9790">
          <v:shape id="_x0000_i1080" type="#_x0000_t75" style="width:415.65pt;height:146.75pt;visibility:visible;mso-wrap-style:square">
            <v:imagedata r:id="rId62" o:title=""/>
          </v:shape>
        </w:pict>
      </w:r>
    </w:p>
    <w:p w14:paraId="5EBC1E0F" w14:textId="77777777" w:rsidR="00C37C05" w:rsidRPr="00C37C05" w:rsidRDefault="00C37C05" w:rsidP="00C37C05">
      <w:pPr>
        <w:rPr>
          <w:noProof/>
        </w:rPr>
      </w:pPr>
    </w:p>
    <w:p w14:paraId="71DA1B9C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>redis_server\router\segmentsid_router.go</w:t>
      </w:r>
    </w:p>
    <w:p w14:paraId="57621AAB" w14:textId="7FFF0575" w:rsidR="00C37C05" w:rsidRPr="00C37C05" w:rsidRDefault="00567ABB" w:rsidP="00C37C05">
      <w:pPr>
        <w:rPr>
          <w:noProof/>
        </w:rPr>
      </w:pPr>
      <w:r>
        <w:rPr>
          <w:noProof/>
        </w:rPr>
        <w:pict w14:anchorId="6C1595E7">
          <v:shape id="_x0000_i1081" type="#_x0000_t75" style="width:415.1pt;height:275.45pt;visibility:visible;mso-wrap-style:square">
            <v:imagedata r:id="rId63" o:title=""/>
          </v:shape>
        </w:pict>
      </w:r>
    </w:p>
    <w:p w14:paraId="69A5FAA5" w14:textId="77777777" w:rsidR="00C37C05" w:rsidRPr="00C37C05" w:rsidRDefault="00C37C05" w:rsidP="00C37C05">
      <w:pPr>
        <w:ind w:firstLine="420"/>
        <w:outlineLvl w:val="3"/>
        <w:rPr>
          <w:rFonts w:ascii="宋体"/>
          <w:noProof/>
          <w:szCs w:val="22"/>
        </w:rPr>
      </w:pPr>
      <w:r w:rsidRPr="00C37C05">
        <w:rPr>
          <w:rFonts w:ascii="宋体" w:hint="eastAsia"/>
          <w:noProof/>
          <w:szCs w:val="22"/>
        </w:rPr>
        <w:t>4.回到main.go中，写入所需要调用的方法和诸项事宜</w:t>
      </w:r>
    </w:p>
    <w:p w14:paraId="1F8D74B2" w14:textId="00AFCB2C" w:rsidR="00C37C05" w:rsidRPr="00C37C05" w:rsidRDefault="00567ABB" w:rsidP="00C37C05">
      <w:pPr>
        <w:rPr>
          <w:noProof/>
        </w:rPr>
      </w:pPr>
      <w:r>
        <w:rPr>
          <w:noProof/>
        </w:rPr>
        <w:pict w14:anchorId="1764B81E">
          <v:shape id="_x0000_i1082" type="#_x0000_t75" style="width:415.1pt;height:142.9pt;visibility:visible;mso-wrap-style:square">
            <v:imagedata r:id="rId64" o:title=""/>
          </v:shape>
        </w:pict>
      </w:r>
    </w:p>
    <w:p w14:paraId="10C28198" w14:textId="77777777" w:rsidR="00C37C05" w:rsidRPr="00C37C05" w:rsidRDefault="00C37C05" w:rsidP="00C37C05">
      <w:pPr>
        <w:ind w:firstLine="420"/>
        <w:outlineLvl w:val="3"/>
        <w:rPr>
          <w:rFonts w:ascii="宋体"/>
          <w:noProof/>
          <w:szCs w:val="22"/>
        </w:rPr>
      </w:pPr>
      <w:r w:rsidRPr="00C37C05">
        <w:rPr>
          <w:rFonts w:ascii="宋体" w:hint="eastAsia"/>
          <w:noProof/>
          <w:szCs w:val="22"/>
        </w:rPr>
        <w:t>5.go mod tidy一下来获取所需的第三方包，确定无遗漏</w:t>
      </w:r>
    </w:p>
    <w:p w14:paraId="10F26F26" w14:textId="24CF32B4" w:rsidR="00C37C05" w:rsidRPr="00C37C05" w:rsidRDefault="00567ABB" w:rsidP="00C37C05">
      <w:pPr>
        <w:rPr>
          <w:noProof/>
        </w:rPr>
      </w:pPr>
      <w:r>
        <w:rPr>
          <w:noProof/>
        </w:rPr>
        <w:lastRenderedPageBreak/>
        <w:pict w14:anchorId="57EE1B94">
          <v:shape id="_x0000_i1083" type="#_x0000_t75" style="width:415.65pt;height:108pt;visibility:visible;mso-wrap-style:square">
            <v:imagedata r:id="rId65" o:title=""/>
          </v:shape>
        </w:pict>
      </w:r>
    </w:p>
    <w:p w14:paraId="3F9ED0DB" w14:textId="77777777" w:rsidR="00C37C05" w:rsidRPr="00C37C05" w:rsidRDefault="00C37C05" w:rsidP="00C37C05">
      <w:pPr>
        <w:ind w:firstLine="420"/>
        <w:outlineLvl w:val="3"/>
        <w:rPr>
          <w:rFonts w:ascii="宋体"/>
          <w:noProof/>
          <w:szCs w:val="22"/>
        </w:rPr>
      </w:pPr>
      <w:r w:rsidRPr="00C37C05">
        <w:rPr>
          <w:rFonts w:ascii="宋体" w:hint="eastAsia"/>
          <w:noProof/>
          <w:szCs w:val="22"/>
        </w:rPr>
        <w:t>6.在数据库godist_segmentsids的表中进入设计表，并添加teach_test字段</w:t>
      </w:r>
    </w:p>
    <w:p w14:paraId="4ABF4969" w14:textId="77777777" w:rsidR="00C37C05" w:rsidRPr="00C37C05" w:rsidRDefault="00C37C05" w:rsidP="00C37C05">
      <w:pPr>
        <w:rPr>
          <w:noProof/>
        </w:rPr>
      </w:pPr>
    </w:p>
    <w:p w14:paraId="2770118B" w14:textId="6BEB0EDF" w:rsidR="00C37C05" w:rsidRPr="00C37C05" w:rsidRDefault="00567ABB" w:rsidP="00C37C05">
      <w:pPr>
        <w:rPr>
          <w:noProof/>
        </w:rPr>
      </w:pPr>
      <w:r>
        <w:rPr>
          <w:noProof/>
        </w:rPr>
        <w:pict w14:anchorId="2E50852F">
          <v:shape id="_x0000_i1084" type="#_x0000_t75" style="width:415.1pt;height:123.8pt;visibility:visible;mso-wrap-style:square">
            <v:imagedata r:id="rId66" o:title=""/>
          </v:shape>
        </w:pict>
      </w:r>
    </w:p>
    <w:p w14:paraId="115DD784" w14:textId="77777777" w:rsidR="00C37C05" w:rsidRPr="00C37C05" w:rsidRDefault="00C37C05" w:rsidP="00C37C05">
      <w:pPr>
        <w:rPr>
          <w:noProof/>
        </w:rPr>
      </w:pPr>
      <w:r w:rsidRPr="00C37C05">
        <w:rPr>
          <w:noProof/>
        </w:rPr>
        <w:tab/>
      </w:r>
      <w:r w:rsidRPr="00C37C05">
        <w:rPr>
          <w:rFonts w:hint="eastAsia"/>
          <w:noProof/>
        </w:rPr>
        <w:t>准备完毕，准备测试实验</w:t>
      </w:r>
    </w:p>
    <w:p w14:paraId="5821AA82" w14:textId="77777777" w:rsidR="00C37C05" w:rsidRPr="00C37C05" w:rsidRDefault="00C37C05" w:rsidP="00C37C05">
      <w:pPr>
        <w:rPr>
          <w:rFonts w:ascii="宋体"/>
          <w:b/>
          <w:sz w:val="32"/>
          <w:szCs w:val="32"/>
        </w:rPr>
      </w:pPr>
      <w:r w:rsidRPr="00C37C05">
        <w:rPr>
          <w:rFonts w:ascii="宋体"/>
          <w:b/>
          <w:sz w:val="32"/>
          <w:szCs w:val="32"/>
        </w:rPr>
        <w:br w:type="page"/>
      </w:r>
    </w:p>
    <w:p w14:paraId="1E9728FA" w14:textId="77777777" w:rsidR="00C37C05" w:rsidRPr="00C37C05" w:rsidRDefault="00C37C05" w:rsidP="00C37C05">
      <w:pPr>
        <w:rPr>
          <w:rFonts w:ascii="宋体"/>
          <w:b/>
          <w:sz w:val="32"/>
          <w:szCs w:val="32"/>
        </w:rPr>
      </w:pPr>
    </w:p>
    <w:p w14:paraId="77041ADC" w14:textId="77777777" w:rsidR="003E0FAA" w:rsidRPr="00567ABB" w:rsidRDefault="003E0FAA" w:rsidP="00ED1FCF">
      <w:pPr>
        <w:outlineLvl w:val="2"/>
        <w:rPr>
          <w:rFonts w:hint="eastAsia"/>
        </w:rPr>
      </w:pPr>
      <w:bookmarkStart w:id="41" w:name="_Toc193190486"/>
      <w:r w:rsidRPr="00ED1FCF">
        <w:rPr>
          <w:rFonts w:ascii="宋体" w:hAnsi="宋体" w:hint="eastAsia"/>
          <w:b/>
          <w:sz w:val="32"/>
        </w:rPr>
        <w:t>五、实验结果与分析</w:t>
      </w:r>
      <w:bookmarkEnd w:id="41"/>
    </w:p>
    <w:p w14:paraId="64E91217" w14:textId="77777777" w:rsidR="00C37C05" w:rsidRPr="00C37C05" w:rsidRDefault="00C37C05" w:rsidP="00C37C05">
      <w:pPr>
        <w:ind w:firstLine="420"/>
        <w:outlineLvl w:val="3"/>
        <w:rPr>
          <w:rFonts w:ascii="宋体"/>
          <w:szCs w:val="22"/>
        </w:rPr>
      </w:pPr>
      <w:r w:rsidRPr="00C37C05">
        <w:rPr>
          <w:rFonts w:hint="eastAsia"/>
        </w:rPr>
        <w:t>1</w:t>
      </w:r>
      <w:r w:rsidRPr="00C37C05">
        <w:rPr>
          <w:rFonts w:ascii="宋体" w:hint="eastAsia"/>
          <w:szCs w:val="22"/>
        </w:rPr>
        <w:t>.切换到</w:t>
      </w:r>
      <w:proofErr w:type="spellStart"/>
      <w:r w:rsidRPr="00C37C05">
        <w:rPr>
          <w:rFonts w:ascii="宋体" w:hint="eastAsia"/>
          <w:szCs w:val="22"/>
        </w:rPr>
        <w:t>cmd</w:t>
      </w:r>
      <w:proofErr w:type="spellEnd"/>
      <w:r w:rsidRPr="00C37C05">
        <w:rPr>
          <w:rFonts w:ascii="宋体" w:hint="eastAsia"/>
          <w:szCs w:val="22"/>
        </w:rPr>
        <w:t>目录下，启动客户端</w:t>
      </w:r>
      <w:r w:rsidRPr="00C37C05">
        <w:rPr>
          <w:rFonts w:ascii="宋体" w:hint="eastAsia"/>
          <w:sz w:val="18"/>
          <w:szCs w:val="20"/>
        </w:rPr>
        <w:t>（go run .\</w:t>
      </w:r>
      <w:proofErr w:type="spellStart"/>
      <w:r w:rsidRPr="00C37C05">
        <w:rPr>
          <w:rFonts w:ascii="宋体" w:hint="eastAsia"/>
          <w:sz w:val="18"/>
          <w:szCs w:val="20"/>
        </w:rPr>
        <w:t>main.go</w:t>
      </w:r>
      <w:proofErr w:type="spellEnd"/>
      <w:r w:rsidRPr="00C37C05">
        <w:rPr>
          <w:rFonts w:ascii="宋体" w:hint="eastAsia"/>
          <w:sz w:val="18"/>
          <w:szCs w:val="20"/>
        </w:rPr>
        <w:t>）</w:t>
      </w:r>
      <w:r w:rsidRPr="00C37C05">
        <w:rPr>
          <w:rFonts w:ascii="宋体"/>
          <w:sz w:val="18"/>
          <w:szCs w:val="20"/>
        </w:rPr>
        <w:t xml:space="preserve"> </w:t>
      </w:r>
    </w:p>
    <w:p w14:paraId="5C67D764" w14:textId="137A275A" w:rsidR="00C37C05" w:rsidRPr="00C37C05" w:rsidRDefault="00567ABB" w:rsidP="00C37C05">
      <w:pPr>
        <w:rPr>
          <w:noProof/>
        </w:rPr>
      </w:pPr>
      <w:r>
        <w:rPr>
          <w:noProof/>
        </w:rPr>
        <w:pict w14:anchorId="7513D1D3">
          <v:shape id="_x0000_i1085" type="#_x0000_t75" style="width:414.55pt;height:206.75pt;visibility:visible;mso-wrap-style:square">
            <v:imagedata r:id="rId67" o:title=""/>
          </v:shape>
        </w:pict>
      </w:r>
    </w:p>
    <w:p w14:paraId="16BF0BC5" w14:textId="77777777" w:rsidR="00C37C05" w:rsidRPr="00C37C05" w:rsidRDefault="00C37C05" w:rsidP="00C37C05">
      <w:pPr>
        <w:ind w:firstLine="480"/>
        <w:outlineLvl w:val="3"/>
        <w:rPr>
          <w:rFonts w:ascii="宋体"/>
          <w:szCs w:val="22"/>
        </w:rPr>
      </w:pPr>
      <w:r w:rsidRPr="00C37C05">
        <w:rPr>
          <w:rFonts w:ascii="宋体"/>
          <w:szCs w:val="22"/>
        </w:rPr>
        <w:t>2.</w:t>
      </w:r>
      <w:r w:rsidRPr="00C37C05">
        <w:rPr>
          <w:rFonts w:ascii="宋体" w:hint="eastAsia"/>
          <w:szCs w:val="22"/>
        </w:rPr>
        <w:t>打开浏览器并查看GET内容</w:t>
      </w:r>
      <w:r w:rsidRPr="00C37C05">
        <w:rPr>
          <w:rFonts w:ascii="宋体"/>
          <w:szCs w:val="22"/>
        </w:rPr>
        <w:t xml:space="preserve"> </w:t>
      </w:r>
      <w:r w:rsidRPr="00C37C05">
        <w:rPr>
          <w:rFonts w:ascii="宋体" w:hint="eastAsia"/>
          <w:szCs w:val="22"/>
        </w:rPr>
        <w:t>（</w:t>
      </w:r>
      <w:hyperlink r:id="rId68" w:history="1">
        <w:r w:rsidRPr="00C37C05">
          <w:rPr>
            <w:rFonts w:ascii="宋体"/>
            <w:color w:val="0563C1"/>
            <w:szCs w:val="22"/>
            <w:u w:val="single"/>
          </w:rPr>
          <w:t>http://127.0.0.1:8188/segmentsid/1</w:t>
        </w:r>
      </w:hyperlink>
      <w:r w:rsidRPr="00C37C05">
        <w:rPr>
          <w:rFonts w:ascii="宋体" w:hint="eastAsia"/>
          <w:szCs w:val="22"/>
        </w:rPr>
        <w:t>）</w:t>
      </w:r>
    </w:p>
    <w:p w14:paraId="3A334262" w14:textId="1FAD719A" w:rsidR="00C37C05" w:rsidRPr="00C37C05" w:rsidRDefault="00567ABB" w:rsidP="00C37C05">
      <w:pPr>
        <w:rPr>
          <w:noProof/>
        </w:rPr>
      </w:pPr>
      <w:r>
        <w:rPr>
          <w:noProof/>
        </w:rPr>
        <w:pict w14:anchorId="68272837">
          <v:shape id="_x0000_i1086" type="#_x0000_t75" style="width:415.65pt;height:156.55pt;visibility:visible;mso-wrap-style:square">
            <v:imagedata r:id="rId69" o:title=""/>
          </v:shape>
        </w:pict>
      </w:r>
    </w:p>
    <w:p w14:paraId="5B867DD2" w14:textId="77777777" w:rsidR="00C37C05" w:rsidRPr="00C37C05" w:rsidRDefault="00C37C05" w:rsidP="00C37C05">
      <w:pPr>
        <w:ind w:firstLine="480"/>
        <w:outlineLvl w:val="3"/>
        <w:rPr>
          <w:rFonts w:ascii="宋体"/>
          <w:szCs w:val="22"/>
        </w:rPr>
      </w:pPr>
      <w:r w:rsidRPr="00C37C05">
        <w:rPr>
          <w:rFonts w:ascii="宋体"/>
          <w:szCs w:val="22"/>
        </w:rPr>
        <w:t>3</w:t>
      </w:r>
      <w:r w:rsidRPr="00C37C05">
        <w:rPr>
          <w:rFonts w:ascii="宋体" w:hint="eastAsia"/>
          <w:szCs w:val="22"/>
        </w:rPr>
        <w:t>.</w:t>
      </w:r>
      <w:r w:rsidRPr="00C37C05">
        <w:rPr>
          <w:rFonts w:ascii="宋体"/>
          <w:szCs w:val="22"/>
        </w:rPr>
        <w:t xml:space="preserve"> </w:t>
      </w:r>
      <w:r w:rsidRPr="00C37C05">
        <w:rPr>
          <w:rFonts w:ascii="宋体" w:hint="eastAsia"/>
          <w:szCs w:val="22"/>
        </w:rPr>
        <w:t>返回终端查看Gin调用情况</w:t>
      </w:r>
    </w:p>
    <w:p w14:paraId="5195C16C" w14:textId="77777777" w:rsidR="00C37C05" w:rsidRPr="00C37C05" w:rsidRDefault="00C37C05" w:rsidP="00C37C05">
      <w:r w:rsidRPr="00C37C05">
        <w:rPr>
          <w:rFonts w:hint="eastAsia"/>
        </w:rPr>
        <w:t>（这里我在每个输出前面添加了</w:t>
      </w:r>
      <w:r w:rsidRPr="00C37C05">
        <w:rPr>
          <w:rFonts w:hint="eastAsia"/>
        </w:rPr>
        <w:t>Debug</w:t>
      </w:r>
      <w:r w:rsidRPr="00C37C05">
        <w:rPr>
          <w:rFonts w:hint="eastAsia"/>
        </w:rPr>
        <w:t>输出，方便查看何处有什么样的反馈和问题）</w:t>
      </w:r>
    </w:p>
    <w:p w14:paraId="738758F6" w14:textId="77777777" w:rsidR="003E0FAA" w:rsidRPr="00ED1FCF" w:rsidRDefault="00567ABB" w:rsidP="00ED1FCF">
      <w:pPr>
        <w:ind w:left="420" w:hangingChars="200" w:hanging="420"/>
      </w:pPr>
      <w:r>
        <w:rPr>
          <w:noProof/>
        </w:rPr>
        <w:pict w14:anchorId="0D9253FC">
          <v:shape id="_x0000_i1087" type="#_x0000_t75" style="width:415.1pt;height:117.25pt;visibility:visible;mso-wrap-style:square">
            <v:imagedata r:id="rId70" o:title=""/>
          </v:shape>
        </w:pict>
      </w:r>
    </w:p>
    <w:p w14:paraId="2A6CDD10" w14:textId="77777777" w:rsidR="003E0FAA" w:rsidRPr="00ED1FCF" w:rsidRDefault="003E0FAA" w:rsidP="003E0FAA"/>
    <w:p w14:paraId="2D6986DB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44674372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4893359E" w14:textId="77777777" w:rsidR="003E0FAA" w:rsidRPr="00567ABB" w:rsidRDefault="003E0FAA" w:rsidP="00ED1FCF">
      <w:pPr>
        <w:outlineLvl w:val="2"/>
        <w:rPr>
          <w:rFonts w:hint="eastAsia"/>
        </w:rPr>
      </w:pPr>
      <w:bookmarkStart w:id="42" w:name="_Toc193190487"/>
      <w:r w:rsidRPr="00ED1FCF">
        <w:rPr>
          <w:rFonts w:ascii="宋体" w:hAnsi="宋体" w:hint="eastAsia"/>
          <w:b/>
          <w:sz w:val="32"/>
        </w:rPr>
        <w:t>六、结论与体会</w:t>
      </w:r>
      <w:bookmarkEnd w:id="42"/>
    </w:p>
    <w:p w14:paraId="35BD7BA5" w14:textId="77777777" w:rsidR="00C37C05" w:rsidRPr="00C37C05" w:rsidRDefault="00C37C05" w:rsidP="00C37C05">
      <w:pPr>
        <w:ind w:firstLineChars="200" w:firstLine="420"/>
        <w:rPr>
          <w:rFonts w:ascii="宋体"/>
          <w:bCs/>
          <w:szCs w:val="21"/>
        </w:rPr>
      </w:pPr>
      <w:r w:rsidRPr="00C37C05">
        <w:rPr>
          <w:rFonts w:ascii="宋体"/>
          <w:bCs/>
          <w:szCs w:val="21"/>
        </w:rPr>
        <w:t>通过本次实验，我深入理解了基于数据库号码段生成用户 ID 的机制，掌握了利用</w:t>
      </w:r>
      <w:proofErr w:type="spellStart"/>
      <w:r w:rsidRPr="00C37C05">
        <w:rPr>
          <w:rFonts w:ascii="宋体"/>
          <w:bCs/>
          <w:szCs w:val="21"/>
        </w:rPr>
        <w:t>id_generator</w:t>
      </w:r>
      <w:proofErr w:type="spellEnd"/>
      <w:r w:rsidRPr="00C37C05">
        <w:rPr>
          <w:rFonts w:ascii="宋体"/>
          <w:bCs/>
          <w:szCs w:val="21"/>
        </w:rPr>
        <w:t>表生成唯一 ID 的方法，以及事务控制和锁机制在保证 ID 唯一性和并发安全性上的应用。实验中，合理配置步长优化了 ID 生成性能，还学习了分布式环境下的 ID 生成策略。</w:t>
      </w:r>
    </w:p>
    <w:p w14:paraId="1AC3DF2F" w14:textId="0759FEC2" w:rsidR="003E0FAA" w:rsidRPr="00ED1FCF" w:rsidRDefault="00C37C05" w:rsidP="00ED1FCF">
      <w:pPr>
        <w:ind w:firstLineChars="200" w:firstLine="420"/>
        <w:rPr>
          <w:rFonts w:ascii="宋体"/>
        </w:rPr>
      </w:pPr>
      <w:r w:rsidRPr="00C37C05">
        <w:rPr>
          <w:rFonts w:ascii="宋体"/>
          <w:bCs/>
          <w:szCs w:val="21"/>
        </w:rPr>
        <w:t>过程中遇到的如配置文件路径错误、数据库连接问题，让我在排查与解决问题方面得到锻炼。这次实验提升了我的数据库操作和系统设计能力，为后续开发分布式系统奠定了坚实基础，也让我意识到细节</w:t>
      </w:r>
      <w:proofErr w:type="gramStart"/>
      <w:r w:rsidRPr="00C37C05">
        <w:rPr>
          <w:rFonts w:ascii="宋体"/>
          <w:bCs/>
          <w:szCs w:val="21"/>
        </w:rPr>
        <w:t>把控对系统</w:t>
      </w:r>
      <w:proofErr w:type="gramEnd"/>
      <w:r w:rsidRPr="00C37C05">
        <w:rPr>
          <w:rFonts w:ascii="宋体"/>
          <w:bCs/>
          <w:szCs w:val="21"/>
        </w:rPr>
        <w:t>稳定性和性能的重要性。</w:t>
      </w:r>
    </w:p>
    <w:p w14:paraId="6755D5DA" w14:textId="77777777" w:rsidR="003E0FAA" w:rsidRPr="00567ABB" w:rsidRDefault="003E0FAA" w:rsidP="00ED1FCF">
      <w:pPr>
        <w:outlineLvl w:val="2"/>
        <w:rPr>
          <w:rFonts w:hint="eastAsia"/>
        </w:rPr>
      </w:pPr>
      <w:bookmarkStart w:id="43" w:name="_Toc193190488"/>
      <w:r w:rsidRPr="00ED1FCF">
        <w:rPr>
          <w:rFonts w:ascii="宋体" w:hAnsi="宋体" w:hint="eastAsia"/>
          <w:b/>
          <w:sz w:val="32"/>
        </w:rPr>
        <w:t>七、教师评语</w:t>
      </w:r>
      <w:bookmarkEnd w:id="43"/>
    </w:p>
    <w:p w14:paraId="62FA0CD8" w14:textId="77777777" w:rsidR="003E0FAA" w:rsidRPr="00ED1FCF" w:rsidRDefault="003E0FAA" w:rsidP="003E0FAA">
      <w:pPr>
        <w:rPr>
          <w:rFonts w:ascii="宋体"/>
          <w:sz w:val="28"/>
        </w:rPr>
      </w:pPr>
    </w:p>
    <w:p w14:paraId="2DCBB5F4" w14:textId="77777777" w:rsidR="003E0FAA" w:rsidRDefault="003E0FAA" w:rsidP="003E0FAA"/>
    <w:p w14:paraId="7B10124D" w14:textId="77777777" w:rsidR="003E0FAA" w:rsidRPr="00ED1FCF" w:rsidRDefault="003E0FAA" w:rsidP="00ED1FCF">
      <w:pPr>
        <w:jc w:val="center"/>
      </w:pPr>
    </w:p>
    <w:p w14:paraId="00FA8457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25B3A89E" w14:textId="4DC43C34" w:rsidR="003E0FAA" w:rsidRDefault="003E0FAA" w:rsidP="003E0FAA">
      <w:pPr>
        <w:pStyle w:val="a3"/>
      </w:pPr>
      <w:bookmarkStart w:id="44" w:name="_Toc193190489"/>
      <w:r>
        <w:rPr>
          <w:rFonts w:hint="eastAsia"/>
        </w:rPr>
        <w:t>实验报告（第</w:t>
      </w:r>
      <w:r>
        <w:rPr>
          <w:u w:val="single"/>
        </w:rPr>
        <w:t xml:space="preserve"> 6 </w:t>
      </w:r>
      <w:r>
        <w:rPr>
          <w:rFonts w:hint="eastAsia"/>
        </w:rPr>
        <w:t>次）</w:t>
      </w:r>
      <w:bookmarkEnd w:id="44"/>
    </w:p>
    <w:p w14:paraId="785872EA" w14:textId="5D9D9DB1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F37237">
        <w:rPr>
          <w:rFonts w:hint="eastAsia"/>
          <w:bCs/>
          <w:sz w:val="28"/>
          <w:szCs w:val="28"/>
          <w:u w:val="single"/>
        </w:rPr>
        <w:t xml:space="preserve">  </w:t>
      </w:r>
      <w:r w:rsidR="006C5559" w:rsidRPr="006C5559">
        <w:rPr>
          <w:rFonts w:hint="eastAsia"/>
          <w:bCs/>
          <w:sz w:val="28"/>
          <w:szCs w:val="28"/>
          <w:u w:val="single"/>
        </w:rPr>
        <w:t>Golang</w:t>
      </w:r>
      <w:r w:rsidR="006C5559" w:rsidRPr="006C5559">
        <w:rPr>
          <w:rFonts w:hint="eastAsia"/>
          <w:bCs/>
          <w:sz w:val="28"/>
          <w:szCs w:val="28"/>
          <w:u w:val="single"/>
        </w:rPr>
        <w:t>使用</w:t>
      </w:r>
      <w:r w:rsidR="006C5559" w:rsidRPr="006C5559">
        <w:rPr>
          <w:rFonts w:hint="eastAsia"/>
          <w:bCs/>
          <w:sz w:val="28"/>
          <w:szCs w:val="28"/>
          <w:u w:val="single"/>
        </w:rPr>
        <w:t>Kafka</w:t>
      </w:r>
      <w:r w:rsidR="006C5559" w:rsidRPr="006C5559">
        <w:rPr>
          <w:rFonts w:hint="eastAsia"/>
          <w:bCs/>
          <w:sz w:val="28"/>
          <w:szCs w:val="28"/>
          <w:u w:val="single"/>
        </w:rPr>
        <w:t>消息队列</w:t>
      </w:r>
      <w:r w:rsidRPr="00ED1FCF">
        <w:rPr>
          <w:rFonts w:hint="eastAsia"/>
          <w:sz w:val="28"/>
          <w:u w:val="single"/>
        </w:rPr>
        <w:t xml:space="preserve">    </w:t>
      </w:r>
    </w:p>
    <w:p w14:paraId="743D6537" w14:textId="02B773A2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02006D">
        <w:rPr>
          <w:rFonts w:hint="eastAsia"/>
          <w:bCs/>
          <w:sz w:val="28"/>
          <w:szCs w:val="28"/>
          <w:u w:val="single"/>
        </w:rPr>
        <w:t>05</w:t>
      </w:r>
      <w:r w:rsidR="00F37237">
        <w:rPr>
          <w:bCs/>
          <w:sz w:val="28"/>
          <w:szCs w:val="28"/>
          <w:u w:val="single"/>
        </w:rPr>
        <w:t>.</w:t>
      </w:r>
      <w:r w:rsidR="00F37237">
        <w:rPr>
          <w:rFonts w:hint="eastAsia"/>
          <w:bCs/>
          <w:sz w:val="28"/>
          <w:szCs w:val="28"/>
          <w:u w:val="single"/>
        </w:rPr>
        <w:t>0</w:t>
      </w:r>
      <w:r w:rsidR="0002006D">
        <w:rPr>
          <w:rFonts w:hint="eastAsia"/>
          <w:bCs/>
          <w:sz w:val="28"/>
          <w:szCs w:val="28"/>
          <w:u w:val="single"/>
        </w:rPr>
        <w:t>6</w:t>
      </w:r>
      <w:r>
        <w:rPr>
          <w:bCs/>
          <w:sz w:val="28"/>
          <w:szCs w:val="28"/>
          <w:u w:val="single"/>
        </w:rPr>
        <w:t xml:space="preserve">   </w:t>
      </w:r>
    </w:p>
    <w:p w14:paraId="7260EE48" w14:textId="52DBC9A5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02006D">
        <w:rPr>
          <w:rFonts w:hint="eastAsia"/>
          <w:bCs/>
          <w:sz w:val="28"/>
          <w:szCs w:val="28"/>
          <w:u w:val="single"/>
        </w:rPr>
        <w:t>暂无</w:t>
      </w:r>
      <w:r>
        <w:rPr>
          <w:bCs/>
          <w:sz w:val="28"/>
          <w:szCs w:val="28"/>
          <w:u w:val="single"/>
        </w:rPr>
        <w:t xml:space="preserve">      </w:t>
      </w:r>
    </w:p>
    <w:p w14:paraId="0BA23160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684CF508" w14:textId="77777777" w:rsidR="003E0FAA" w:rsidRDefault="003E0FAA" w:rsidP="007670B6">
      <w:pPr>
        <w:pStyle w:val="a7"/>
        <w:rPr>
          <w:rFonts w:hint="eastAsia"/>
        </w:rPr>
      </w:pPr>
      <w:bookmarkStart w:id="45" w:name="_Toc193190490"/>
      <w:r>
        <w:rPr>
          <w:rFonts w:hint="eastAsia"/>
        </w:rPr>
        <w:t>一、实验目的</w:t>
      </w:r>
      <w:bookmarkEnd w:id="45"/>
    </w:p>
    <w:p w14:paraId="46F904B5" w14:textId="5E0E78F6" w:rsidR="006C5559" w:rsidRPr="006C5559" w:rsidRDefault="00F37237" w:rsidP="006C5559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>1.</w:t>
      </w:r>
      <w:r w:rsidR="006C5559" w:rsidRPr="006C5559">
        <w:rPr>
          <w:rFonts w:hint="eastAsia"/>
          <w:bCs/>
          <w:szCs w:val="21"/>
        </w:rPr>
        <w:t>理解消息队列的概念：掌握</w:t>
      </w:r>
      <w:r w:rsidR="006C5559" w:rsidRPr="006C5559">
        <w:rPr>
          <w:rFonts w:hint="eastAsia"/>
          <w:bCs/>
          <w:szCs w:val="21"/>
        </w:rPr>
        <w:t>Kafka</w:t>
      </w:r>
      <w:r w:rsidR="006C5559" w:rsidRPr="006C5559">
        <w:rPr>
          <w:rFonts w:hint="eastAsia"/>
          <w:bCs/>
          <w:szCs w:val="21"/>
        </w:rPr>
        <w:t>消息队列的基本原理，理解它在分布式系统中的作用，特别是在解耦、异步处理和高吞吐量数据传输中的应用。</w:t>
      </w:r>
    </w:p>
    <w:p w14:paraId="5A367E87" w14:textId="77777777" w:rsidR="006C5559" w:rsidRPr="006C5559" w:rsidRDefault="006C5559" w:rsidP="006C5559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>2.</w:t>
      </w:r>
      <w:r w:rsidRPr="006C5559">
        <w:rPr>
          <w:rFonts w:hint="eastAsia"/>
          <w:bCs/>
          <w:szCs w:val="21"/>
        </w:rPr>
        <w:t>掌握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的基本操作：能够使用</w:t>
      </w:r>
      <w:r w:rsidRPr="006C5559">
        <w:rPr>
          <w:rFonts w:hint="eastAsia"/>
          <w:bCs/>
          <w:szCs w:val="21"/>
        </w:rPr>
        <w:t>Go</w:t>
      </w:r>
      <w:r w:rsidRPr="006C5559">
        <w:rPr>
          <w:rFonts w:hint="eastAsia"/>
          <w:bCs/>
          <w:szCs w:val="21"/>
        </w:rPr>
        <w:t>语言与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进行交互，包括生产消息、消费消息、处理消息队列的基本操作。</w:t>
      </w:r>
    </w:p>
    <w:p w14:paraId="77A0D4A9" w14:textId="77777777" w:rsidR="006C5559" w:rsidRPr="006C5559" w:rsidRDefault="006C5559" w:rsidP="006C5559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>3.</w:t>
      </w:r>
      <w:r w:rsidRPr="006C5559">
        <w:rPr>
          <w:rFonts w:hint="eastAsia"/>
          <w:bCs/>
          <w:szCs w:val="21"/>
        </w:rPr>
        <w:t>学习如何使用</w:t>
      </w:r>
      <w:r w:rsidRPr="006C5559">
        <w:rPr>
          <w:rFonts w:hint="eastAsia"/>
          <w:bCs/>
          <w:szCs w:val="21"/>
        </w:rPr>
        <w:t>`</w:t>
      </w:r>
      <w:proofErr w:type="spellStart"/>
      <w:r w:rsidRPr="006C5559">
        <w:rPr>
          <w:rFonts w:hint="eastAsia"/>
          <w:bCs/>
          <w:szCs w:val="21"/>
        </w:rPr>
        <w:t>sarama</w:t>
      </w:r>
      <w:proofErr w:type="spellEnd"/>
      <w:r w:rsidRPr="006C5559">
        <w:rPr>
          <w:rFonts w:hint="eastAsia"/>
          <w:bCs/>
          <w:szCs w:val="21"/>
        </w:rPr>
        <w:t>`</w:t>
      </w:r>
      <w:r w:rsidRPr="006C5559">
        <w:rPr>
          <w:rFonts w:hint="eastAsia"/>
          <w:bCs/>
          <w:szCs w:val="21"/>
        </w:rPr>
        <w:t>库：掌握使用</w:t>
      </w:r>
      <w:r w:rsidRPr="006C5559">
        <w:rPr>
          <w:rFonts w:hint="eastAsia"/>
          <w:bCs/>
          <w:szCs w:val="21"/>
        </w:rPr>
        <w:t>`github.com/IBM/</w:t>
      </w:r>
      <w:proofErr w:type="spellStart"/>
      <w:r w:rsidRPr="006C5559">
        <w:rPr>
          <w:rFonts w:hint="eastAsia"/>
          <w:bCs/>
          <w:szCs w:val="21"/>
        </w:rPr>
        <w:t>sarama</w:t>
      </w:r>
      <w:proofErr w:type="spellEnd"/>
      <w:r w:rsidRPr="006C5559">
        <w:rPr>
          <w:rFonts w:hint="eastAsia"/>
          <w:bCs/>
          <w:szCs w:val="21"/>
        </w:rPr>
        <w:t>`</w:t>
      </w:r>
      <w:r w:rsidRPr="006C5559">
        <w:rPr>
          <w:rFonts w:hint="eastAsia"/>
          <w:bCs/>
          <w:szCs w:val="21"/>
        </w:rPr>
        <w:t>库与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进行连接、消息发送和接收，处理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的消息传递机制。</w:t>
      </w:r>
    </w:p>
    <w:p w14:paraId="700B4C81" w14:textId="77777777" w:rsidR="006C5559" w:rsidRPr="006C5559" w:rsidRDefault="006C5559" w:rsidP="006C5559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>4.</w:t>
      </w:r>
      <w:r w:rsidRPr="006C5559">
        <w:rPr>
          <w:rFonts w:hint="eastAsia"/>
          <w:bCs/>
          <w:szCs w:val="21"/>
        </w:rPr>
        <w:t>理解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的高吞吐量和扩展性：通过实验，理解如何利用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的分布式特性实现高吞吐量的消息处理，及其如何支持大规模的消息处理场景。</w:t>
      </w:r>
    </w:p>
    <w:p w14:paraId="243DD0B1" w14:textId="7728386F" w:rsidR="003E0FAA" w:rsidRPr="00ED1FCF" w:rsidRDefault="006C5559" w:rsidP="00ED1FCF">
      <w:pPr>
        <w:ind w:firstLine="420"/>
        <w:rPr>
          <w:rFonts w:ascii="宋体"/>
          <w:b/>
        </w:rPr>
      </w:pPr>
      <w:r w:rsidRPr="006C5559">
        <w:rPr>
          <w:rFonts w:hint="eastAsia"/>
          <w:bCs/>
          <w:szCs w:val="21"/>
        </w:rPr>
        <w:t>5.</w:t>
      </w:r>
      <w:r w:rsidRPr="006C5559">
        <w:rPr>
          <w:rFonts w:hint="eastAsia"/>
          <w:bCs/>
          <w:szCs w:val="21"/>
        </w:rPr>
        <w:t>应用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实现系统解耦：通过消息队列实现</w:t>
      </w:r>
      <w:proofErr w:type="gramStart"/>
      <w:r w:rsidRPr="006C5559">
        <w:rPr>
          <w:rFonts w:hint="eastAsia"/>
          <w:bCs/>
          <w:szCs w:val="21"/>
        </w:rPr>
        <w:t>微服务</w:t>
      </w:r>
      <w:proofErr w:type="gramEnd"/>
      <w:r w:rsidRPr="006C5559">
        <w:rPr>
          <w:rFonts w:hint="eastAsia"/>
          <w:bCs/>
          <w:szCs w:val="21"/>
        </w:rPr>
        <w:t>之间的解耦，提高系统的灵活性、可扩展性和容错性。</w:t>
      </w:r>
    </w:p>
    <w:p w14:paraId="727BDB28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14938AF7" w14:textId="77777777" w:rsidR="003E0FAA" w:rsidRDefault="003E0FAA" w:rsidP="007670B6">
      <w:pPr>
        <w:pStyle w:val="a7"/>
        <w:rPr>
          <w:rFonts w:hint="eastAsia"/>
        </w:rPr>
      </w:pPr>
      <w:bookmarkStart w:id="46" w:name="_Toc193190491"/>
      <w:r>
        <w:rPr>
          <w:rFonts w:hint="eastAsia"/>
        </w:rPr>
        <w:t>二、实验仪器设备或材料</w:t>
      </w:r>
      <w:bookmarkEnd w:id="46"/>
    </w:p>
    <w:p w14:paraId="30152D71" w14:textId="337EC5F5" w:rsidR="00D4195E" w:rsidRPr="00D4195E" w:rsidRDefault="00F37237" w:rsidP="00D4195E">
      <w:pPr>
        <w:rPr>
          <w:bCs/>
          <w:szCs w:val="21"/>
        </w:rPr>
      </w:pPr>
      <w:r w:rsidRPr="006C5559">
        <w:rPr>
          <w:rFonts w:ascii="宋体"/>
          <w:bCs/>
          <w:szCs w:val="21"/>
        </w:rPr>
        <w:tab/>
      </w:r>
      <w:r w:rsidR="00D4195E" w:rsidRPr="00D4195E">
        <w:rPr>
          <w:rFonts w:hint="eastAsia"/>
          <w:bCs/>
          <w:szCs w:val="21"/>
        </w:rPr>
        <w:t>1.</w:t>
      </w:r>
      <w:r w:rsidR="00D4195E" w:rsidRPr="00D4195E">
        <w:rPr>
          <w:rFonts w:hint="eastAsia"/>
          <w:bCs/>
          <w:szCs w:val="21"/>
        </w:rPr>
        <w:t>计算机：运行</w:t>
      </w:r>
      <w:r w:rsidR="00D4195E" w:rsidRPr="00D4195E">
        <w:rPr>
          <w:rFonts w:hint="eastAsia"/>
          <w:bCs/>
          <w:szCs w:val="21"/>
        </w:rPr>
        <w:t>Windows</w:t>
      </w:r>
      <w:r w:rsidR="00D4195E" w:rsidRPr="00D4195E">
        <w:rPr>
          <w:rFonts w:hint="eastAsia"/>
          <w:bCs/>
          <w:szCs w:val="21"/>
        </w:rPr>
        <w:t>、</w:t>
      </w:r>
      <w:r w:rsidR="00D4195E" w:rsidRPr="00D4195E">
        <w:rPr>
          <w:rFonts w:hint="eastAsia"/>
          <w:bCs/>
          <w:szCs w:val="21"/>
        </w:rPr>
        <w:t>Linux</w:t>
      </w:r>
      <w:r w:rsidR="00D4195E" w:rsidRPr="00D4195E">
        <w:rPr>
          <w:rFonts w:hint="eastAsia"/>
          <w:bCs/>
          <w:szCs w:val="21"/>
        </w:rPr>
        <w:t>或</w:t>
      </w:r>
      <w:r w:rsidR="00D4195E" w:rsidRPr="00D4195E">
        <w:rPr>
          <w:rFonts w:hint="eastAsia"/>
          <w:bCs/>
          <w:szCs w:val="21"/>
        </w:rPr>
        <w:t>macOS</w:t>
      </w:r>
      <w:r w:rsidR="00D4195E" w:rsidRPr="00D4195E">
        <w:rPr>
          <w:rFonts w:hint="eastAsia"/>
          <w:bCs/>
          <w:szCs w:val="21"/>
        </w:rPr>
        <w:t>操作系统的计算机。</w:t>
      </w:r>
    </w:p>
    <w:p w14:paraId="377D1FB8" w14:textId="77777777" w:rsidR="00D4195E" w:rsidRPr="00D4195E" w:rsidRDefault="00D4195E" w:rsidP="00D4195E">
      <w:pPr>
        <w:ind w:firstLine="420"/>
        <w:rPr>
          <w:bCs/>
          <w:szCs w:val="21"/>
        </w:rPr>
      </w:pPr>
      <w:r w:rsidRPr="00D4195E">
        <w:rPr>
          <w:rFonts w:hint="eastAsia"/>
          <w:bCs/>
          <w:szCs w:val="21"/>
        </w:rPr>
        <w:t>2.Go</w:t>
      </w:r>
      <w:r w:rsidRPr="00D4195E">
        <w:rPr>
          <w:rFonts w:hint="eastAsia"/>
          <w:bCs/>
          <w:szCs w:val="21"/>
        </w:rPr>
        <w:t>语言环境：已安装并配置好</w:t>
      </w:r>
      <w:r w:rsidRPr="00D4195E">
        <w:rPr>
          <w:rFonts w:hint="eastAsia"/>
          <w:bCs/>
          <w:szCs w:val="21"/>
        </w:rPr>
        <w:t>Go</w:t>
      </w:r>
      <w:r w:rsidRPr="00D4195E">
        <w:rPr>
          <w:rFonts w:hint="eastAsia"/>
          <w:bCs/>
          <w:szCs w:val="21"/>
        </w:rPr>
        <w:t>语言环境，包括</w:t>
      </w:r>
      <w:r w:rsidRPr="00D4195E">
        <w:rPr>
          <w:rFonts w:hint="eastAsia"/>
          <w:bCs/>
          <w:szCs w:val="21"/>
        </w:rPr>
        <w:t>GOPATH</w:t>
      </w:r>
      <w:r w:rsidRPr="00D4195E">
        <w:rPr>
          <w:rFonts w:hint="eastAsia"/>
          <w:bCs/>
          <w:szCs w:val="21"/>
        </w:rPr>
        <w:t>、</w:t>
      </w:r>
      <w:r w:rsidRPr="00D4195E">
        <w:rPr>
          <w:rFonts w:hint="eastAsia"/>
          <w:bCs/>
          <w:szCs w:val="21"/>
        </w:rPr>
        <w:t>GOROOT</w:t>
      </w:r>
      <w:r w:rsidRPr="00D4195E">
        <w:rPr>
          <w:rFonts w:hint="eastAsia"/>
          <w:bCs/>
          <w:szCs w:val="21"/>
        </w:rPr>
        <w:t>等环境变量的设置。</w:t>
      </w:r>
    </w:p>
    <w:p w14:paraId="56369D40" w14:textId="77777777" w:rsidR="00D4195E" w:rsidRPr="00D4195E" w:rsidRDefault="00D4195E" w:rsidP="00D4195E">
      <w:pPr>
        <w:ind w:firstLine="420"/>
        <w:rPr>
          <w:bCs/>
          <w:szCs w:val="21"/>
        </w:rPr>
      </w:pPr>
      <w:r w:rsidRPr="00D4195E">
        <w:rPr>
          <w:rFonts w:hint="eastAsia"/>
          <w:bCs/>
          <w:szCs w:val="21"/>
        </w:rPr>
        <w:t>3.</w:t>
      </w:r>
      <w:r w:rsidRPr="00D4195E">
        <w:rPr>
          <w:rFonts w:hint="eastAsia"/>
          <w:bCs/>
          <w:szCs w:val="21"/>
        </w:rPr>
        <w:t>文本编辑器或</w:t>
      </w:r>
      <w:r w:rsidRPr="00D4195E">
        <w:rPr>
          <w:rFonts w:hint="eastAsia"/>
          <w:bCs/>
          <w:szCs w:val="21"/>
        </w:rPr>
        <w:t>IDE</w:t>
      </w:r>
      <w:r w:rsidRPr="00D4195E">
        <w:rPr>
          <w:rFonts w:hint="eastAsia"/>
          <w:bCs/>
          <w:szCs w:val="21"/>
        </w:rPr>
        <w:t>：如</w:t>
      </w:r>
      <w:r w:rsidRPr="00D4195E">
        <w:rPr>
          <w:rFonts w:hint="eastAsia"/>
          <w:bCs/>
          <w:szCs w:val="21"/>
        </w:rPr>
        <w:t>VS Code</w:t>
      </w:r>
      <w:r w:rsidRPr="00D4195E">
        <w:rPr>
          <w:rFonts w:hint="eastAsia"/>
          <w:bCs/>
          <w:szCs w:val="21"/>
        </w:rPr>
        <w:t>、</w:t>
      </w:r>
      <w:r w:rsidRPr="00D4195E">
        <w:rPr>
          <w:rFonts w:hint="eastAsia"/>
          <w:bCs/>
          <w:szCs w:val="21"/>
        </w:rPr>
        <w:t>GoLand</w:t>
      </w:r>
      <w:r w:rsidRPr="00D4195E">
        <w:rPr>
          <w:rFonts w:hint="eastAsia"/>
          <w:bCs/>
          <w:szCs w:val="21"/>
        </w:rPr>
        <w:t>等，用于编写</w:t>
      </w:r>
      <w:r w:rsidRPr="00D4195E">
        <w:rPr>
          <w:rFonts w:hint="eastAsia"/>
          <w:bCs/>
          <w:szCs w:val="21"/>
        </w:rPr>
        <w:t>Go</w:t>
      </w:r>
      <w:r w:rsidRPr="00D4195E">
        <w:rPr>
          <w:rFonts w:hint="eastAsia"/>
          <w:bCs/>
          <w:szCs w:val="21"/>
        </w:rPr>
        <w:t>代码。</w:t>
      </w:r>
    </w:p>
    <w:p w14:paraId="083B7E10" w14:textId="77777777" w:rsidR="00D4195E" w:rsidRPr="00D4195E" w:rsidRDefault="00D4195E" w:rsidP="00D4195E">
      <w:pPr>
        <w:ind w:firstLine="420"/>
        <w:rPr>
          <w:bCs/>
          <w:szCs w:val="21"/>
        </w:rPr>
      </w:pPr>
      <w:r w:rsidRPr="00D4195E">
        <w:rPr>
          <w:rFonts w:hint="eastAsia"/>
          <w:bCs/>
          <w:szCs w:val="21"/>
        </w:rPr>
        <w:t>4.Kafka</w:t>
      </w:r>
      <w:r w:rsidRPr="00D4195E">
        <w:rPr>
          <w:rFonts w:hint="eastAsia"/>
          <w:bCs/>
          <w:szCs w:val="21"/>
        </w:rPr>
        <w:t>环境：已安装并配置好</w:t>
      </w:r>
      <w:r w:rsidRPr="00D4195E">
        <w:rPr>
          <w:rFonts w:hint="eastAsia"/>
          <w:bCs/>
          <w:szCs w:val="21"/>
        </w:rPr>
        <w:t>Kafka</w:t>
      </w:r>
      <w:r w:rsidRPr="00D4195E">
        <w:rPr>
          <w:rFonts w:hint="eastAsia"/>
          <w:bCs/>
          <w:szCs w:val="21"/>
        </w:rPr>
        <w:t>集群，可以本地运行</w:t>
      </w:r>
      <w:r w:rsidRPr="00D4195E">
        <w:rPr>
          <w:rFonts w:hint="eastAsia"/>
          <w:bCs/>
          <w:szCs w:val="21"/>
        </w:rPr>
        <w:t>Kafka</w:t>
      </w:r>
      <w:r w:rsidRPr="00D4195E">
        <w:rPr>
          <w:rFonts w:hint="eastAsia"/>
          <w:bCs/>
          <w:szCs w:val="21"/>
        </w:rPr>
        <w:t>或者使用</w:t>
      </w:r>
      <w:proofErr w:type="gramStart"/>
      <w:r w:rsidRPr="00D4195E">
        <w:rPr>
          <w:rFonts w:hint="eastAsia"/>
          <w:bCs/>
          <w:szCs w:val="21"/>
        </w:rPr>
        <w:t>云服务</w:t>
      </w:r>
      <w:proofErr w:type="gramEnd"/>
      <w:r w:rsidRPr="00D4195E">
        <w:rPr>
          <w:rFonts w:hint="eastAsia"/>
          <w:bCs/>
          <w:szCs w:val="21"/>
        </w:rPr>
        <w:t>提供的</w:t>
      </w:r>
      <w:r w:rsidRPr="00D4195E">
        <w:rPr>
          <w:rFonts w:hint="eastAsia"/>
          <w:bCs/>
          <w:szCs w:val="21"/>
        </w:rPr>
        <w:t>Kafka</w:t>
      </w:r>
      <w:r w:rsidRPr="00D4195E">
        <w:rPr>
          <w:rFonts w:hint="eastAsia"/>
          <w:bCs/>
          <w:szCs w:val="21"/>
        </w:rPr>
        <w:t>实例。</w:t>
      </w:r>
    </w:p>
    <w:p w14:paraId="11B0E8AE" w14:textId="5398A88B" w:rsidR="003E0FAA" w:rsidRPr="00ED1FCF" w:rsidRDefault="00D4195E" w:rsidP="00ED1FCF">
      <w:pPr>
        <w:ind w:firstLine="420"/>
        <w:rPr>
          <w:rFonts w:ascii="宋体"/>
          <w:b/>
        </w:rPr>
      </w:pPr>
      <w:r w:rsidRPr="00D4195E">
        <w:rPr>
          <w:rFonts w:hint="eastAsia"/>
          <w:bCs/>
          <w:szCs w:val="21"/>
        </w:rPr>
        <w:t>5.Kafka</w:t>
      </w:r>
      <w:r w:rsidRPr="00D4195E">
        <w:rPr>
          <w:rFonts w:hint="eastAsia"/>
          <w:bCs/>
          <w:szCs w:val="21"/>
        </w:rPr>
        <w:t>客户端库：使用</w:t>
      </w:r>
      <w:r w:rsidRPr="00D4195E">
        <w:rPr>
          <w:rFonts w:hint="eastAsia"/>
          <w:bCs/>
          <w:szCs w:val="21"/>
        </w:rPr>
        <w:t>`github.com/IBM/</w:t>
      </w:r>
      <w:proofErr w:type="spellStart"/>
      <w:r w:rsidRPr="00D4195E">
        <w:rPr>
          <w:rFonts w:hint="eastAsia"/>
          <w:bCs/>
          <w:szCs w:val="21"/>
        </w:rPr>
        <w:t>sarama</w:t>
      </w:r>
      <w:proofErr w:type="spellEnd"/>
      <w:r w:rsidRPr="00D4195E">
        <w:rPr>
          <w:rFonts w:hint="eastAsia"/>
          <w:bCs/>
          <w:szCs w:val="21"/>
        </w:rPr>
        <w:t>`</w:t>
      </w:r>
      <w:r w:rsidRPr="00D4195E">
        <w:rPr>
          <w:rFonts w:hint="eastAsia"/>
          <w:bCs/>
          <w:szCs w:val="21"/>
        </w:rPr>
        <w:t>库进行</w:t>
      </w:r>
      <w:r w:rsidRPr="00D4195E">
        <w:rPr>
          <w:rFonts w:hint="eastAsia"/>
          <w:bCs/>
          <w:szCs w:val="21"/>
        </w:rPr>
        <w:t>Kafka</w:t>
      </w:r>
      <w:r w:rsidRPr="00D4195E">
        <w:rPr>
          <w:rFonts w:hint="eastAsia"/>
          <w:bCs/>
          <w:szCs w:val="21"/>
        </w:rPr>
        <w:t>消息队列的操作。</w:t>
      </w:r>
    </w:p>
    <w:p w14:paraId="4ADB1308" w14:textId="77777777" w:rsidR="003E0FAA" w:rsidRDefault="003E0FAA" w:rsidP="007670B6">
      <w:pPr>
        <w:pStyle w:val="a7"/>
        <w:rPr>
          <w:rFonts w:hint="eastAsia"/>
        </w:rPr>
      </w:pPr>
      <w:bookmarkStart w:id="47" w:name="_Toc193190492"/>
      <w:r>
        <w:rPr>
          <w:rFonts w:hint="eastAsia"/>
        </w:rPr>
        <w:t>三、实验原理</w:t>
      </w:r>
      <w:bookmarkEnd w:id="47"/>
    </w:p>
    <w:p w14:paraId="7A1AB866" w14:textId="079EB632" w:rsidR="00D4195E" w:rsidRPr="006C5559" w:rsidRDefault="00D4195E" w:rsidP="00D4195E">
      <w:p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1.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消息队列原理：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是一个分布式的消息队列系统，它使用分区和副本机制来保证消息的高吞吐量、容错性和扩展性。生产者将消息发送到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的主题（</w:t>
      </w:r>
      <w:r w:rsidRPr="006C5559">
        <w:rPr>
          <w:rFonts w:hint="eastAsia"/>
          <w:bCs/>
          <w:szCs w:val="21"/>
        </w:rPr>
        <w:t>Topic</w:t>
      </w:r>
      <w:r w:rsidRPr="006C5559">
        <w:rPr>
          <w:rFonts w:hint="eastAsia"/>
          <w:bCs/>
          <w:szCs w:val="21"/>
        </w:rPr>
        <w:t>），消费者从主题中读取消息。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保证消息的顺序性和可靠性。</w:t>
      </w:r>
    </w:p>
    <w:p w14:paraId="6E212D8B" w14:textId="77777777" w:rsidR="00D4195E" w:rsidRPr="006C5559" w:rsidRDefault="00D4195E" w:rsidP="00D4195E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>2. Kafka</w:t>
      </w:r>
      <w:r w:rsidRPr="006C5559">
        <w:rPr>
          <w:rFonts w:hint="eastAsia"/>
          <w:bCs/>
          <w:szCs w:val="21"/>
        </w:rPr>
        <w:t>分区与副本：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将消息主题分成多个分区，每个分区可以由多个消费者并发处理。每个分区有一个或多个副本，副本之间同步，保证数据的高可用性。</w:t>
      </w:r>
    </w:p>
    <w:p w14:paraId="09DD1D84" w14:textId="77777777" w:rsidR="00D4195E" w:rsidRPr="006C5559" w:rsidRDefault="00D4195E" w:rsidP="00D4195E">
      <w:pPr>
        <w:ind w:firstLine="420"/>
        <w:rPr>
          <w:bCs/>
          <w:szCs w:val="21"/>
        </w:rPr>
      </w:pPr>
      <w:r w:rsidRPr="006C5559">
        <w:rPr>
          <w:rFonts w:hint="eastAsia"/>
          <w:bCs/>
          <w:szCs w:val="21"/>
        </w:rPr>
        <w:t xml:space="preserve">3. </w:t>
      </w:r>
      <w:proofErr w:type="spellStart"/>
      <w:r w:rsidRPr="006C5559">
        <w:rPr>
          <w:rFonts w:hint="eastAsia"/>
          <w:bCs/>
          <w:szCs w:val="21"/>
        </w:rPr>
        <w:t>sarama</w:t>
      </w:r>
      <w:proofErr w:type="spellEnd"/>
      <w:r w:rsidRPr="006C5559">
        <w:rPr>
          <w:rFonts w:hint="eastAsia"/>
          <w:bCs/>
          <w:szCs w:val="21"/>
        </w:rPr>
        <w:t>库的使用：</w:t>
      </w:r>
      <w:r w:rsidRPr="006C5559">
        <w:rPr>
          <w:rFonts w:hint="eastAsia"/>
          <w:bCs/>
          <w:szCs w:val="21"/>
        </w:rPr>
        <w:t>`</w:t>
      </w:r>
      <w:proofErr w:type="spellStart"/>
      <w:r w:rsidRPr="006C5559">
        <w:rPr>
          <w:rFonts w:hint="eastAsia"/>
          <w:bCs/>
          <w:szCs w:val="21"/>
        </w:rPr>
        <w:t>sarama</w:t>
      </w:r>
      <w:proofErr w:type="spellEnd"/>
      <w:r w:rsidRPr="006C5559">
        <w:rPr>
          <w:rFonts w:hint="eastAsia"/>
          <w:bCs/>
          <w:szCs w:val="21"/>
        </w:rPr>
        <w:t>`</w:t>
      </w:r>
      <w:r w:rsidRPr="006C5559">
        <w:rPr>
          <w:rFonts w:hint="eastAsia"/>
          <w:bCs/>
          <w:szCs w:val="21"/>
        </w:rPr>
        <w:t>是</w:t>
      </w:r>
      <w:r w:rsidRPr="006C5559">
        <w:rPr>
          <w:rFonts w:hint="eastAsia"/>
          <w:bCs/>
          <w:szCs w:val="21"/>
        </w:rPr>
        <w:t>Go</w:t>
      </w:r>
      <w:r w:rsidRPr="006C5559">
        <w:rPr>
          <w:rFonts w:hint="eastAsia"/>
          <w:bCs/>
          <w:szCs w:val="21"/>
        </w:rPr>
        <w:t>语言中操作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的客户端库，支持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的生产者和消费者功能。它提供了高效的接口来发送、接收消息，并处理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的连接、消息序列</w:t>
      </w:r>
      <w:r w:rsidRPr="006C5559">
        <w:rPr>
          <w:rFonts w:hint="eastAsia"/>
          <w:bCs/>
          <w:szCs w:val="21"/>
        </w:rPr>
        <w:lastRenderedPageBreak/>
        <w:t>化等。</w:t>
      </w:r>
    </w:p>
    <w:p w14:paraId="36EF02B8" w14:textId="44B3988B" w:rsidR="003E0FAA" w:rsidRPr="00ED1FCF" w:rsidRDefault="00D4195E" w:rsidP="00ED1FCF">
      <w:pPr>
        <w:ind w:firstLine="420"/>
        <w:rPr>
          <w:rFonts w:ascii="宋体"/>
          <w:b/>
        </w:rPr>
      </w:pPr>
      <w:r w:rsidRPr="006C5559">
        <w:rPr>
          <w:rFonts w:hint="eastAsia"/>
          <w:bCs/>
          <w:szCs w:val="21"/>
        </w:rPr>
        <w:t xml:space="preserve">4. </w:t>
      </w:r>
      <w:r w:rsidRPr="006C5559">
        <w:rPr>
          <w:rFonts w:hint="eastAsia"/>
          <w:bCs/>
          <w:szCs w:val="21"/>
        </w:rPr>
        <w:t>生产者与消费者：生产者将消息发送到</w:t>
      </w:r>
      <w:r w:rsidRPr="006C5559">
        <w:rPr>
          <w:rFonts w:hint="eastAsia"/>
          <w:bCs/>
          <w:szCs w:val="21"/>
        </w:rPr>
        <w:t>Kafka</w:t>
      </w:r>
      <w:r w:rsidRPr="006C5559">
        <w:rPr>
          <w:rFonts w:hint="eastAsia"/>
          <w:bCs/>
          <w:szCs w:val="21"/>
        </w:rPr>
        <w:t>的指定主题，消费者从主题中消费消息。</w:t>
      </w:r>
      <w:r w:rsidRPr="006C5559">
        <w:rPr>
          <w:rFonts w:hint="eastAsia"/>
          <w:bCs/>
          <w:szCs w:val="21"/>
        </w:rPr>
        <w:t>`</w:t>
      </w:r>
      <w:proofErr w:type="spellStart"/>
      <w:r w:rsidRPr="006C5559">
        <w:rPr>
          <w:rFonts w:hint="eastAsia"/>
          <w:bCs/>
          <w:szCs w:val="21"/>
        </w:rPr>
        <w:t>sarama</w:t>
      </w:r>
      <w:proofErr w:type="spellEnd"/>
      <w:r w:rsidRPr="006C5559">
        <w:rPr>
          <w:rFonts w:hint="eastAsia"/>
          <w:bCs/>
          <w:szCs w:val="21"/>
        </w:rPr>
        <w:t>`</w:t>
      </w:r>
      <w:r w:rsidRPr="006C5559">
        <w:rPr>
          <w:rFonts w:hint="eastAsia"/>
          <w:bCs/>
          <w:szCs w:val="21"/>
        </w:rPr>
        <w:t>提供了同步和异步的生产者接口，消费者支持单个消费者和消费者组。</w:t>
      </w:r>
    </w:p>
    <w:p w14:paraId="0A4830CD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0E84E7CA" w14:textId="77777777" w:rsidR="003E0FAA" w:rsidRDefault="003E0FAA" w:rsidP="007670B6">
      <w:pPr>
        <w:pStyle w:val="a7"/>
        <w:rPr>
          <w:rFonts w:hint="eastAsia"/>
        </w:rPr>
      </w:pPr>
      <w:bookmarkStart w:id="48" w:name="_Toc193190493"/>
      <w:r>
        <w:rPr>
          <w:rFonts w:hint="eastAsia"/>
        </w:rPr>
        <w:t>四、实验内容与步骤</w:t>
      </w:r>
      <w:bookmarkEnd w:id="48"/>
    </w:p>
    <w:p w14:paraId="5AFD9B2C" w14:textId="23D715D8" w:rsidR="00AA3030" w:rsidRDefault="00AA3030" w:rsidP="007646D7">
      <w:pPr>
        <w:pStyle w:val="a5"/>
      </w:pPr>
      <w:r w:rsidRPr="00AA3030">
        <w:rPr>
          <w:rFonts w:hint="eastAsia"/>
        </w:rPr>
        <w:t>1.安装并配置Kafka：安装并启动Kafka集群，确保Kafka和Zookeeper正常运行。</w:t>
      </w:r>
    </w:p>
    <w:p w14:paraId="0ECC37B7" w14:textId="55C3A04E" w:rsidR="00DE6414" w:rsidRDefault="00DE6414" w:rsidP="00DF0D59">
      <w:pPr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afka</w:t>
      </w:r>
      <w:r>
        <w:rPr>
          <w:rFonts w:hint="eastAsia"/>
          <w:noProof/>
        </w:rPr>
        <w:t>目录</w:t>
      </w:r>
    </w:p>
    <w:p w14:paraId="63CDD096" w14:textId="24A5FC49" w:rsidR="00DF0D59" w:rsidRDefault="00567ABB" w:rsidP="00DF0D59">
      <w:pPr>
        <w:rPr>
          <w:noProof/>
        </w:rPr>
      </w:pPr>
      <w:r>
        <w:rPr>
          <w:noProof/>
        </w:rPr>
        <w:pict w14:anchorId="2D140682">
          <v:shape id="_x0000_i1088" type="#_x0000_t75" style="width:415.1pt;height:248.2pt;visibility:visible;mso-wrap-style:square">
            <v:imagedata r:id="rId71" o:title=""/>
          </v:shape>
        </w:pict>
      </w:r>
    </w:p>
    <w:p w14:paraId="3B159350" w14:textId="21CC9474" w:rsidR="00DE6414" w:rsidRDefault="00DE6414" w:rsidP="00DF0D59">
      <w:pPr>
        <w:rPr>
          <w:noProof/>
        </w:rPr>
      </w:pPr>
      <w:r>
        <w:rPr>
          <w:rFonts w:hint="eastAsia"/>
          <w:noProof/>
        </w:rPr>
        <w:t>Zookeeper</w:t>
      </w:r>
      <w:r>
        <w:rPr>
          <w:rFonts w:hint="eastAsia"/>
          <w:noProof/>
        </w:rPr>
        <w:t>目录</w:t>
      </w:r>
    </w:p>
    <w:p w14:paraId="64543EB1" w14:textId="25282482" w:rsidR="00487AFE" w:rsidRDefault="00567ABB" w:rsidP="00DF0D59">
      <w:r>
        <w:rPr>
          <w:noProof/>
        </w:rPr>
        <w:pict w14:anchorId="6195C8AD">
          <v:shape id="_x0000_i1089" type="#_x0000_t75" style="width:415.1pt;height:248.2pt;visibility:visible;mso-wrap-style:square">
            <v:imagedata r:id="rId72" o:title=""/>
          </v:shape>
        </w:pict>
      </w:r>
    </w:p>
    <w:p w14:paraId="3F463C07" w14:textId="77777777" w:rsidR="00DF0D59" w:rsidRDefault="00DF0D59" w:rsidP="00DF0D59"/>
    <w:p w14:paraId="4BBD2B46" w14:textId="77777777" w:rsidR="00DF0D59" w:rsidRPr="00AA3030" w:rsidRDefault="00DF0D59" w:rsidP="00DF0D59"/>
    <w:p w14:paraId="4E36DEDE" w14:textId="77777777" w:rsidR="00AA3030" w:rsidRDefault="00AA3030" w:rsidP="007646D7">
      <w:pPr>
        <w:pStyle w:val="a5"/>
      </w:pPr>
      <w:r w:rsidRPr="00AA3030">
        <w:rPr>
          <w:rFonts w:hint="eastAsia"/>
        </w:rPr>
        <w:lastRenderedPageBreak/>
        <w:t>2.安装`</w:t>
      </w:r>
      <w:proofErr w:type="spellStart"/>
      <w:r w:rsidRPr="00AA3030">
        <w:rPr>
          <w:rFonts w:hint="eastAsia"/>
        </w:rPr>
        <w:t>sarama</w:t>
      </w:r>
      <w:proofErr w:type="spellEnd"/>
      <w:r w:rsidRPr="00AA3030">
        <w:rPr>
          <w:rFonts w:hint="eastAsia"/>
        </w:rPr>
        <w:t>`库：使用Go模块或`go get`命令安装`github.com/IBM/</w:t>
      </w:r>
      <w:proofErr w:type="spellStart"/>
      <w:r w:rsidRPr="00AA3030">
        <w:rPr>
          <w:rFonts w:hint="eastAsia"/>
        </w:rPr>
        <w:t>sarama</w:t>
      </w:r>
      <w:proofErr w:type="spellEnd"/>
      <w:r w:rsidRPr="00AA3030">
        <w:rPr>
          <w:rFonts w:hint="eastAsia"/>
        </w:rPr>
        <w:t>`库。</w:t>
      </w:r>
    </w:p>
    <w:p w14:paraId="19B6465A" w14:textId="77777777" w:rsidR="00DF0D59" w:rsidRDefault="00DF0D59" w:rsidP="00DF0D59"/>
    <w:p w14:paraId="64DC2673" w14:textId="52940F83" w:rsidR="00DF0D59" w:rsidRDefault="00567ABB" w:rsidP="00DF0D59">
      <w:r>
        <w:rPr>
          <w:noProof/>
        </w:rPr>
        <w:pict w14:anchorId="4FB868E5">
          <v:shape id="_x0000_i1090" type="#_x0000_t75" style="width:415.1pt;height:55.65pt;visibility:visible;mso-wrap-style:square">
            <v:imagedata r:id="rId73" o:title=""/>
          </v:shape>
        </w:pict>
      </w:r>
    </w:p>
    <w:p w14:paraId="03706406" w14:textId="77777777" w:rsidR="00DF0D59" w:rsidRPr="00AA3030" w:rsidRDefault="00DF0D59" w:rsidP="00DF0D59"/>
    <w:p w14:paraId="2A10DC77" w14:textId="77777777" w:rsidR="00AA3030" w:rsidRDefault="00AA3030" w:rsidP="007646D7">
      <w:pPr>
        <w:pStyle w:val="a5"/>
      </w:pPr>
      <w:r w:rsidRPr="00AA3030">
        <w:rPr>
          <w:rFonts w:hint="eastAsia"/>
        </w:rPr>
        <w:t>3.建立项目目录结构，定义消息结构体：要生产的消息结构体。</w:t>
      </w:r>
    </w:p>
    <w:p w14:paraId="1EB04784" w14:textId="77777777" w:rsidR="00DF0D59" w:rsidRPr="006D0CA4" w:rsidRDefault="00DF0D59" w:rsidP="00DF0D59"/>
    <w:p w14:paraId="01A211BC" w14:textId="10F7403D" w:rsidR="00DF0D59" w:rsidRDefault="00567ABB" w:rsidP="00DF0D59">
      <w:r>
        <w:rPr>
          <w:noProof/>
        </w:rPr>
        <w:pict w14:anchorId="4C08D0ED">
          <v:shape id="_x0000_i1091" type="#_x0000_t75" style="width:415.1pt;height:176.75pt;visibility:visible;mso-wrap-style:square">
            <v:imagedata r:id="rId74" o:title=""/>
          </v:shape>
        </w:pict>
      </w:r>
    </w:p>
    <w:p w14:paraId="28FDCD30" w14:textId="77777777" w:rsidR="00DF0D59" w:rsidRPr="00AA3030" w:rsidRDefault="00DF0D59" w:rsidP="00DF0D59"/>
    <w:p w14:paraId="63E697B2" w14:textId="77777777" w:rsidR="00AA3030" w:rsidRDefault="00AA3030" w:rsidP="007646D7">
      <w:pPr>
        <w:pStyle w:val="a5"/>
      </w:pPr>
      <w:r w:rsidRPr="00AA3030">
        <w:rPr>
          <w:rFonts w:hint="eastAsia"/>
        </w:rPr>
        <w:t>4.封装核心类</w:t>
      </w:r>
      <w:proofErr w:type="spellStart"/>
      <w:r w:rsidRPr="00AA3030">
        <w:rPr>
          <w:rFonts w:hint="eastAsia"/>
        </w:rPr>
        <w:t>KafkaTool</w:t>
      </w:r>
      <w:proofErr w:type="spellEnd"/>
      <w:r w:rsidRPr="00AA3030">
        <w:rPr>
          <w:rFonts w:hint="eastAsia"/>
        </w:rPr>
        <w:t>：</w:t>
      </w:r>
      <w:proofErr w:type="spellStart"/>
      <w:r w:rsidRPr="00AA3030">
        <w:rPr>
          <w:rFonts w:hint="eastAsia"/>
        </w:rPr>
        <w:t>KafkaProducer</w:t>
      </w:r>
      <w:proofErr w:type="spellEnd"/>
      <w:r w:rsidRPr="00AA3030">
        <w:rPr>
          <w:rFonts w:hint="eastAsia"/>
        </w:rPr>
        <w:t xml:space="preserve"> 封装了 </w:t>
      </w:r>
      <w:proofErr w:type="spellStart"/>
      <w:r w:rsidRPr="00AA3030">
        <w:rPr>
          <w:rFonts w:hint="eastAsia"/>
        </w:rPr>
        <w:t>sarama.SyncProducer</w:t>
      </w:r>
      <w:proofErr w:type="spellEnd"/>
      <w:r w:rsidRPr="00AA3030">
        <w:rPr>
          <w:rFonts w:hint="eastAsia"/>
        </w:rPr>
        <w:t>，用于发送消息到 Kafka，</w:t>
      </w:r>
      <w:proofErr w:type="spellStart"/>
      <w:r w:rsidRPr="00AA3030">
        <w:rPr>
          <w:rFonts w:hint="eastAsia"/>
        </w:rPr>
        <w:t>KafkaConsumer</w:t>
      </w:r>
      <w:proofErr w:type="spellEnd"/>
      <w:r w:rsidRPr="00AA3030">
        <w:rPr>
          <w:rFonts w:hint="eastAsia"/>
        </w:rPr>
        <w:t xml:space="preserve"> 封装了 </w:t>
      </w:r>
      <w:proofErr w:type="spellStart"/>
      <w:r w:rsidRPr="00AA3030">
        <w:rPr>
          <w:rFonts w:hint="eastAsia"/>
        </w:rPr>
        <w:t>sarama.Consumer</w:t>
      </w:r>
      <w:proofErr w:type="spellEnd"/>
      <w:r w:rsidRPr="00AA3030">
        <w:rPr>
          <w:rFonts w:hint="eastAsia"/>
        </w:rPr>
        <w:t xml:space="preserve"> 和 </w:t>
      </w:r>
      <w:proofErr w:type="spellStart"/>
      <w:r w:rsidRPr="00AA3030">
        <w:rPr>
          <w:rFonts w:hint="eastAsia"/>
        </w:rPr>
        <w:t>sarama.ConsumerGroup</w:t>
      </w:r>
      <w:proofErr w:type="spellEnd"/>
      <w:r w:rsidRPr="00AA3030">
        <w:rPr>
          <w:rFonts w:hint="eastAsia"/>
        </w:rPr>
        <w:t>，用于从 Kafka 消费消息。</w:t>
      </w:r>
    </w:p>
    <w:p w14:paraId="10979577" w14:textId="1B89A2CB" w:rsidR="00DF0D59" w:rsidRDefault="0087572F" w:rsidP="00DF0D59">
      <w:r w:rsidRPr="0087572F">
        <w:t>consumer\</w:t>
      </w:r>
      <w:proofErr w:type="spellStart"/>
      <w:proofErr w:type="gramStart"/>
      <w:r w:rsidRPr="0087572F">
        <w:t>main.go</w:t>
      </w:r>
      <w:proofErr w:type="spellEnd"/>
      <w:proofErr w:type="gramEnd"/>
    </w:p>
    <w:p w14:paraId="196E6B2D" w14:textId="4123F68D" w:rsidR="00DF0D59" w:rsidRDefault="00567ABB" w:rsidP="00DF0D59">
      <w:r>
        <w:rPr>
          <w:noProof/>
        </w:rPr>
        <w:pict w14:anchorId="11317DCE">
          <v:shape id="_x0000_i1092" type="#_x0000_t75" style="width:415.1pt;height:127.1pt;visibility:visible;mso-wrap-style:square">
            <v:imagedata r:id="rId75" o:title=""/>
          </v:shape>
        </w:pict>
      </w:r>
    </w:p>
    <w:p w14:paraId="296535C7" w14:textId="04B8BBFE" w:rsidR="00DF0D59" w:rsidRPr="00AA3030" w:rsidRDefault="00DF0D59" w:rsidP="00DF0D59"/>
    <w:p w14:paraId="20567908" w14:textId="77777777" w:rsidR="00AA3030" w:rsidRDefault="00AA3030" w:rsidP="007646D7">
      <w:pPr>
        <w:pStyle w:val="a5"/>
      </w:pPr>
      <w:r w:rsidRPr="00AA3030">
        <w:rPr>
          <w:rFonts w:hint="eastAsia"/>
        </w:rPr>
        <w:t xml:space="preserve">定义结构 </w:t>
      </w:r>
      <w:proofErr w:type="spellStart"/>
      <w:r w:rsidRPr="00AA3030">
        <w:rPr>
          <w:rFonts w:hint="eastAsia"/>
        </w:rPr>
        <w:t>KafkaTool</w:t>
      </w:r>
      <w:proofErr w:type="spellEnd"/>
      <w:r w:rsidRPr="00AA3030">
        <w:rPr>
          <w:rFonts w:hint="eastAsia"/>
        </w:rPr>
        <w:t>，包含了 Kafka 集群的 broker 地址、配置以及生产者和消费者实例。并实现相应的功能。</w:t>
      </w:r>
    </w:p>
    <w:p w14:paraId="10A9BA6F" w14:textId="4C7BC8A3" w:rsidR="00DF0D59" w:rsidRDefault="004E2FE6" w:rsidP="00DF0D59">
      <w:r w:rsidRPr="004E2FE6">
        <w:t>pkg\</w:t>
      </w:r>
      <w:proofErr w:type="spellStart"/>
      <w:r w:rsidRPr="004E2FE6">
        <w:t>kafka</w:t>
      </w:r>
      <w:proofErr w:type="spellEnd"/>
      <w:r w:rsidRPr="004E2FE6">
        <w:t>\</w:t>
      </w:r>
      <w:proofErr w:type="spellStart"/>
      <w:r w:rsidRPr="004E2FE6">
        <w:t>kafka_tool.go</w:t>
      </w:r>
      <w:proofErr w:type="spellEnd"/>
    </w:p>
    <w:p w14:paraId="7B81B88F" w14:textId="23C588FB" w:rsidR="00DF0D59" w:rsidRDefault="00567ABB" w:rsidP="00DF0D59">
      <w:r>
        <w:rPr>
          <w:noProof/>
        </w:rPr>
        <w:pict w14:anchorId="3C5206C9">
          <v:shape id="_x0000_i1093" type="#_x0000_t75" style="width:415.1pt;height:79.65pt;visibility:visible;mso-wrap-style:square">
            <v:imagedata r:id="rId76" o:title=""/>
          </v:shape>
        </w:pict>
      </w:r>
      <w:r>
        <w:rPr>
          <w:noProof/>
        </w:rPr>
        <w:lastRenderedPageBreak/>
        <w:pict w14:anchorId="3E10C0E9">
          <v:shape id="_x0000_i1094" type="#_x0000_t75" style="width:415.1pt;height:291.8pt;visibility:visible;mso-wrap-style:square">
            <v:imagedata r:id="rId77" o:title=""/>
          </v:shape>
        </w:pict>
      </w:r>
    </w:p>
    <w:p w14:paraId="1A072791" w14:textId="77777777" w:rsidR="00DF0D59" w:rsidRPr="00AA3030" w:rsidRDefault="00DF0D59" w:rsidP="00DF0D59"/>
    <w:p w14:paraId="306DFAEE" w14:textId="77777777" w:rsidR="00AA3030" w:rsidRDefault="00AA3030" w:rsidP="007646D7">
      <w:pPr>
        <w:pStyle w:val="a5"/>
      </w:pPr>
      <w:r w:rsidRPr="00AA3030">
        <w:rPr>
          <w:rFonts w:hint="eastAsia"/>
        </w:rPr>
        <w:t>5.编写生产者、消费者实例，用于生产消息、消费消息。</w:t>
      </w:r>
    </w:p>
    <w:p w14:paraId="08D20DDF" w14:textId="303C9AEB" w:rsidR="004947A6" w:rsidRDefault="004947A6" w:rsidP="00DF0D59">
      <w:proofErr w:type="spellStart"/>
      <w:r w:rsidRPr="004947A6">
        <w:t>msg_datas</w:t>
      </w:r>
      <w:proofErr w:type="spellEnd"/>
      <w:r w:rsidRPr="004947A6">
        <w:t>\</w:t>
      </w:r>
      <w:proofErr w:type="spellStart"/>
      <w:r w:rsidRPr="004947A6">
        <w:t>MsgData.go</w:t>
      </w:r>
      <w:proofErr w:type="spellEnd"/>
    </w:p>
    <w:p w14:paraId="32B48717" w14:textId="5FF3034A" w:rsidR="00A36FC3" w:rsidRDefault="00A36FC3" w:rsidP="00DF0D59">
      <w:r>
        <w:rPr>
          <w:rFonts w:hint="eastAsia"/>
        </w:rPr>
        <w:t>生产者</w:t>
      </w:r>
    </w:p>
    <w:p w14:paraId="6764AFE4" w14:textId="7A7C17E2" w:rsidR="00DF0D59" w:rsidRDefault="00567ABB" w:rsidP="00DF0D59">
      <w:r>
        <w:rPr>
          <w:noProof/>
        </w:rPr>
        <w:pict w14:anchorId="60CF8A40">
          <v:shape id="_x0000_i1095" type="#_x0000_t75" style="width:415.65pt;height:239.45pt;visibility:visible;mso-wrap-style:square">
            <v:imagedata r:id="rId78" o:title=""/>
          </v:shape>
        </w:pict>
      </w:r>
    </w:p>
    <w:p w14:paraId="298623CC" w14:textId="77777777" w:rsidR="00A36FC3" w:rsidRDefault="00A36FC3" w:rsidP="00DF0D59">
      <w:pPr>
        <w:rPr>
          <w:noProof/>
        </w:rPr>
      </w:pPr>
    </w:p>
    <w:p w14:paraId="31DC2881" w14:textId="660AA205" w:rsidR="00A36FC3" w:rsidRDefault="00A36FC3" w:rsidP="00DF0D59">
      <w:pPr>
        <w:rPr>
          <w:noProof/>
        </w:rPr>
      </w:pPr>
      <w:r>
        <w:rPr>
          <w:rFonts w:hint="eastAsia"/>
          <w:noProof/>
        </w:rPr>
        <w:t>消费者</w:t>
      </w:r>
    </w:p>
    <w:p w14:paraId="4D82BA61" w14:textId="6C56F871" w:rsidR="00A36FC3" w:rsidRDefault="00567ABB" w:rsidP="00DF0D59">
      <w:r>
        <w:rPr>
          <w:noProof/>
        </w:rPr>
        <w:lastRenderedPageBreak/>
        <w:pict w14:anchorId="4F3982AD">
          <v:shape id="_x0000_i1096" type="#_x0000_t75" style="width:415.65pt;height:253.65pt;visibility:visible;mso-wrap-style:square">
            <v:imagedata r:id="rId79" o:title=""/>
          </v:shape>
        </w:pict>
      </w:r>
    </w:p>
    <w:p w14:paraId="0FCA6AF8" w14:textId="77777777" w:rsidR="00DF0D59" w:rsidRDefault="00DF0D59" w:rsidP="00DF0D59"/>
    <w:p w14:paraId="51064126" w14:textId="77777777" w:rsidR="00DF0D59" w:rsidRPr="00AA3030" w:rsidRDefault="00DF0D59" w:rsidP="00DF0D59"/>
    <w:p w14:paraId="0CAF89FB" w14:textId="064039D5" w:rsidR="00F37237" w:rsidRDefault="00AA3030" w:rsidP="007646D7">
      <w:pPr>
        <w:pStyle w:val="a5"/>
      </w:pPr>
      <w:r w:rsidRPr="00AA3030">
        <w:rPr>
          <w:rFonts w:hint="eastAsia"/>
        </w:rPr>
        <w:t>6.最后运行测试。</w:t>
      </w:r>
    </w:p>
    <w:p w14:paraId="6BE2F9B0" w14:textId="77777777" w:rsidR="00DF0D59" w:rsidRDefault="00DF0D59" w:rsidP="00DF0D59"/>
    <w:p w14:paraId="5EE4153D" w14:textId="77777777" w:rsidR="00DF0D59" w:rsidRDefault="00DF0D59" w:rsidP="00DF0D59"/>
    <w:p w14:paraId="4576131F" w14:textId="77777777" w:rsidR="00DF0D59" w:rsidRPr="00AA3030" w:rsidRDefault="00DF0D59" w:rsidP="00DF0D59">
      <w:pPr>
        <w:rPr>
          <w:rFonts w:ascii="宋体"/>
          <w:b/>
        </w:rPr>
      </w:pPr>
    </w:p>
    <w:p w14:paraId="41295430" w14:textId="77777777" w:rsidR="003E0FAA" w:rsidRDefault="003E0FAA" w:rsidP="007670B6">
      <w:pPr>
        <w:pStyle w:val="a7"/>
        <w:rPr>
          <w:rFonts w:hint="eastAsia"/>
        </w:rPr>
      </w:pPr>
      <w:bookmarkStart w:id="49" w:name="_Toc193190494"/>
      <w:r>
        <w:rPr>
          <w:rFonts w:hint="eastAsia"/>
        </w:rPr>
        <w:t>五、实验结果与分析</w:t>
      </w:r>
      <w:bookmarkEnd w:id="49"/>
    </w:p>
    <w:p w14:paraId="7293C59E" w14:textId="2C0C4027" w:rsidR="00F36263" w:rsidRPr="00C37C05" w:rsidRDefault="00F36263" w:rsidP="00F36263">
      <w:pPr>
        <w:ind w:firstLine="420"/>
        <w:outlineLvl w:val="3"/>
        <w:rPr>
          <w:rFonts w:ascii="宋体"/>
          <w:szCs w:val="22"/>
        </w:rPr>
      </w:pPr>
      <w:r w:rsidRPr="00C37C05">
        <w:rPr>
          <w:rFonts w:hint="eastAsia"/>
        </w:rPr>
        <w:t>1</w:t>
      </w:r>
      <w:r w:rsidRPr="00C37C05">
        <w:rPr>
          <w:rFonts w:ascii="宋体" w:hint="eastAsia"/>
          <w:szCs w:val="22"/>
        </w:rPr>
        <w:t>.</w:t>
      </w:r>
      <w:r>
        <w:rPr>
          <w:rFonts w:ascii="宋体" w:hint="eastAsia"/>
          <w:szCs w:val="22"/>
        </w:rPr>
        <w:t>启动Zookeeper和</w:t>
      </w:r>
      <w:proofErr w:type="spellStart"/>
      <w:r>
        <w:rPr>
          <w:rFonts w:ascii="宋体" w:hint="eastAsia"/>
          <w:szCs w:val="22"/>
        </w:rPr>
        <w:t>kafka</w:t>
      </w:r>
      <w:proofErr w:type="spellEnd"/>
      <w:r w:rsidRPr="00C37C05">
        <w:rPr>
          <w:rFonts w:ascii="宋体"/>
          <w:sz w:val="18"/>
          <w:szCs w:val="20"/>
        </w:rPr>
        <w:t xml:space="preserve"> </w:t>
      </w:r>
    </w:p>
    <w:p w14:paraId="7ECA53F8" w14:textId="3FC70514" w:rsidR="00FE5B88" w:rsidRDefault="00FE5B88" w:rsidP="00F36263">
      <w:pPr>
        <w:rPr>
          <w:noProof/>
        </w:rPr>
      </w:pPr>
      <w:r>
        <w:rPr>
          <w:rFonts w:hint="eastAsia"/>
          <w:noProof/>
        </w:rPr>
        <w:t>Zookeeper</w:t>
      </w:r>
      <w:r>
        <w:rPr>
          <w:rFonts w:hint="eastAsia"/>
          <w:noProof/>
        </w:rPr>
        <w:t>启动（</w:t>
      </w:r>
      <w:r>
        <w:rPr>
          <w:rFonts w:hint="eastAsia"/>
          <w:noProof/>
        </w:rPr>
        <w:t>zkServer&amp;zkCli</w:t>
      </w:r>
      <w:r>
        <w:rPr>
          <w:rFonts w:hint="eastAsia"/>
          <w:noProof/>
        </w:rPr>
        <w:t>）</w:t>
      </w:r>
    </w:p>
    <w:p w14:paraId="0699C259" w14:textId="11C2F1FE" w:rsidR="00F36263" w:rsidRDefault="00567ABB" w:rsidP="00F36263">
      <w:pPr>
        <w:rPr>
          <w:noProof/>
        </w:rPr>
      </w:pPr>
      <w:r>
        <w:rPr>
          <w:noProof/>
        </w:rPr>
        <w:pict w14:anchorId="7BBBA0AC">
          <v:shape id="_x0000_i1097" type="#_x0000_t75" style="width:415.1pt;height:3in;visibility:visible;mso-wrap-style:square">
            <v:imagedata r:id="rId80" o:title=""/>
          </v:shape>
        </w:pict>
      </w:r>
    </w:p>
    <w:p w14:paraId="2A1141C0" w14:textId="1616DFF0" w:rsidR="00F36263" w:rsidRDefault="00567ABB" w:rsidP="00F36263">
      <w:pPr>
        <w:rPr>
          <w:noProof/>
        </w:rPr>
      </w:pPr>
      <w:r>
        <w:rPr>
          <w:noProof/>
        </w:rPr>
        <w:lastRenderedPageBreak/>
        <w:pict w14:anchorId="093916D5">
          <v:shape id="_x0000_i1098" type="#_x0000_t75" style="width:415.1pt;height:3in;visibility:visible;mso-wrap-style:square">
            <v:imagedata r:id="rId81" o:title=""/>
          </v:shape>
        </w:pict>
      </w:r>
    </w:p>
    <w:p w14:paraId="17C43885" w14:textId="25E445E3" w:rsidR="00F36263" w:rsidRDefault="00FE5B88" w:rsidP="00F36263">
      <w:pPr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afka</w:t>
      </w:r>
      <w:r>
        <w:rPr>
          <w:rFonts w:hint="eastAsia"/>
          <w:noProof/>
        </w:rPr>
        <w:t>启动</w:t>
      </w:r>
      <w:r w:rsidR="00305C93">
        <w:rPr>
          <w:rFonts w:hint="eastAsia"/>
          <w:noProof/>
        </w:rPr>
        <w:t>（</w:t>
      </w:r>
      <w:r w:rsidR="00305C93" w:rsidRPr="00305C93">
        <w:rPr>
          <w:noProof/>
        </w:rPr>
        <w:t>cd E:\Development\Kafka</w:t>
      </w:r>
      <w:r w:rsidR="00305C93">
        <w:rPr>
          <w:rFonts w:hint="eastAsia"/>
          <w:noProof/>
        </w:rPr>
        <w:t>）</w:t>
      </w:r>
    </w:p>
    <w:p w14:paraId="31837D6A" w14:textId="2D6EBFE9" w:rsidR="00305C93" w:rsidRDefault="00305C93" w:rsidP="00F36263">
      <w:pPr>
        <w:rPr>
          <w:noProof/>
        </w:rPr>
      </w:pPr>
      <w:r>
        <w:rPr>
          <w:rFonts w:hint="eastAsia"/>
          <w:noProof/>
        </w:rPr>
        <w:t>（</w:t>
      </w:r>
      <w:r w:rsidRPr="00305C93">
        <w:rPr>
          <w:noProof/>
        </w:rPr>
        <w:t>.\bin\windows\kafka-server-start.bat .\config\server.properties</w:t>
      </w:r>
      <w:r>
        <w:rPr>
          <w:rFonts w:hint="eastAsia"/>
          <w:noProof/>
        </w:rPr>
        <w:t>）</w:t>
      </w:r>
    </w:p>
    <w:p w14:paraId="2449905C" w14:textId="00CABA12" w:rsidR="00FE5B88" w:rsidRDefault="00567ABB" w:rsidP="00F36263">
      <w:pPr>
        <w:rPr>
          <w:noProof/>
        </w:rPr>
      </w:pPr>
      <w:r>
        <w:rPr>
          <w:noProof/>
        </w:rPr>
        <w:pict w14:anchorId="2C36F20F">
          <v:shape id="_x0000_i1099" type="#_x0000_t75" style="width:415.1pt;height:3in;visibility:visible;mso-wrap-style:square">
            <v:imagedata r:id="rId82" o:title=""/>
          </v:shape>
        </w:pict>
      </w:r>
    </w:p>
    <w:p w14:paraId="200847BE" w14:textId="77777777" w:rsidR="00F36263" w:rsidRPr="00C37C05" w:rsidRDefault="00F36263" w:rsidP="00F36263">
      <w:pPr>
        <w:rPr>
          <w:noProof/>
        </w:rPr>
      </w:pPr>
    </w:p>
    <w:p w14:paraId="73142642" w14:textId="012B36E1" w:rsidR="00F36263" w:rsidRPr="00C37C05" w:rsidRDefault="00F36263" w:rsidP="00F36263">
      <w:pPr>
        <w:ind w:firstLine="480"/>
        <w:outlineLvl w:val="3"/>
        <w:rPr>
          <w:rFonts w:ascii="宋体"/>
          <w:szCs w:val="22"/>
        </w:rPr>
      </w:pPr>
      <w:r w:rsidRPr="00C37C05">
        <w:rPr>
          <w:rFonts w:ascii="宋体"/>
          <w:szCs w:val="22"/>
        </w:rPr>
        <w:t>2.</w:t>
      </w:r>
      <w:r w:rsidR="006A35C0">
        <w:rPr>
          <w:rFonts w:ascii="宋体" w:hint="eastAsia"/>
          <w:szCs w:val="22"/>
        </w:rPr>
        <w:t>获取相关第三方包（go get github.com/IBM/</w:t>
      </w:r>
      <w:proofErr w:type="spellStart"/>
      <w:r w:rsidR="006A35C0">
        <w:rPr>
          <w:rFonts w:ascii="宋体" w:hint="eastAsia"/>
          <w:szCs w:val="22"/>
        </w:rPr>
        <w:t>sarama</w:t>
      </w:r>
      <w:proofErr w:type="spellEnd"/>
      <w:r w:rsidR="006A35C0">
        <w:rPr>
          <w:rFonts w:ascii="宋体" w:hint="eastAsia"/>
          <w:szCs w:val="22"/>
        </w:rPr>
        <w:t>）</w:t>
      </w:r>
    </w:p>
    <w:p w14:paraId="670CA510" w14:textId="4FEAFF80" w:rsidR="00F36263" w:rsidRDefault="00567ABB" w:rsidP="00F36263">
      <w:pPr>
        <w:rPr>
          <w:noProof/>
        </w:rPr>
      </w:pPr>
      <w:r>
        <w:rPr>
          <w:noProof/>
        </w:rPr>
        <w:lastRenderedPageBreak/>
        <w:pict w14:anchorId="7AFA5DD0">
          <v:shape id="_x0000_i1100" type="#_x0000_t75" style="width:415.65pt;height:230.2pt;visibility:visible;mso-wrap-style:square">
            <v:imagedata r:id="rId83" o:title=""/>
          </v:shape>
        </w:pict>
      </w:r>
    </w:p>
    <w:p w14:paraId="07A7B959" w14:textId="77777777" w:rsidR="006A35C0" w:rsidRDefault="006A35C0" w:rsidP="00F36263">
      <w:pPr>
        <w:rPr>
          <w:noProof/>
        </w:rPr>
      </w:pPr>
    </w:p>
    <w:p w14:paraId="2E44FC7C" w14:textId="77777777" w:rsidR="006A35C0" w:rsidRPr="00C37C05" w:rsidRDefault="006A35C0" w:rsidP="00F36263">
      <w:pPr>
        <w:rPr>
          <w:noProof/>
        </w:rPr>
      </w:pPr>
    </w:p>
    <w:p w14:paraId="6B255703" w14:textId="7AC10F0C" w:rsidR="00F36263" w:rsidRDefault="00F36263" w:rsidP="00F36263">
      <w:pPr>
        <w:ind w:firstLine="480"/>
        <w:outlineLvl w:val="3"/>
        <w:rPr>
          <w:rFonts w:ascii="宋体"/>
          <w:szCs w:val="22"/>
        </w:rPr>
      </w:pPr>
      <w:r w:rsidRPr="00C37C05">
        <w:rPr>
          <w:rFonts w:ascii="宋体"/>
          <w:szCs w:val="22"/>
        </w:rPr>
        <w:t>3</w:t>
      </w:r>
      <w:r w:rsidRPr="00C37C05">
        <w:rPr>
          <w:rFonts w:ascii="宋体" w:hint="eastAsia"/>
          <w:szCs w:val="22"/>
        </w:rPr>
        <w:t>.</w:t>
      </w:r>
      <w:r w:rsidRPr="00C37C05">
        <w:rPr>
          <w:rFonts w:ascii="宋体"/>
          <w:szCs w:val="22"/>
        </w:rPr>
        <w:t xml:space="preserve"> </w:t>
      </w:r>
      <w:r w:rsidR="006D0CA4">
        <w:rPr>
          <w:rFonts w:ascii="宋体" w:hint="eastAsia"/>
          <w:szCs w:val="22"/>
        </w:rPr>
        <w:t>启动Consumer实例进行监听（在</w:t>
      </w:r>
      <w:r w:rsidR="006D0CA4" w:rsidRPr="006D0CA4">
        <w:rPr>
          <w:rFonts w:ascii="宋体"/>
          <w:b/>
          <w:bCs/>
          <w:szCs w:val="22"/>
        </w:rPr>
        <w:t>consumer</w:t>
      </w:r>
      <w:r w:rsidR="006D0CA4">
        <w:rPr>
          <w:rFonts w:ascii="宋体" w:hint="eastAsia"/>
          <w:szCs w:val="22"/>
        </w:rPr>
        <w:t>目录下终端执行</w:t>
      </w:r>
      <w:r w:rsidR="006D0CA4" w:rsidRPr="006D0CA4">
        <w:rPr>
          <w:rFonts w:ascii="宋体" w:hint="eastAsia"/>
          <w:b/>
          <w:bCs/>
          <w:szCs w:val="22"/>
        </w:rPr>
        <w:t>go run .</w:t>
      </w:r>
      <w:r w:rsidR="006D0CA4">
        <w:rPr>
          <w:rFonts w:ascii="宋体" w:hint="eastAsia"/>
          <w:b/>
          <w:bCs/>
          <w:szCs w:val="22"/>
        </w:rPr>
        <w:t>\</w:t>
      </w:r>
      <w:proofErr w:type="spellStart"/>
      <w:r w:rsidR="006D0CA4" w:rsidRPr="006D0CA4">
        <w:rPr>
          <w:rFonts w:ascii="宋体" w:hint="eastAsia"/>
          <w:b/>
          <w:bCs/>
          <w:szCs w:val="22"/>
        </w:rPr>
        <w:t>main.go</w:t>
      </w:r>
      <w:proofErr w:type="spellEnd"/>
      <w:r w:rsidR="006D0CA4">
        <w:rPr>
          <w:rFonts w:ascii="宋体" w:hint="eastAsia"/>
          <w:szCs w:val="22"/>
        </w:rPr>
        <w:t>）</w:t>
      </w:r>
    </w:p>
    <w:p w14:paraId="12880621" w14:textId="6EC8D7AB" w:rsidR="00F36263" w:rsidRPr="00C37C05" w:rsidRDefault="00567ABB" w:rsidP="00F36263">
      <w:r>
        <w:rPr>
          <w:noProof/>
        </w:rPr>
        <w:pict w14:anchorId="37C07383">
          <v:shape id="_x0000_i1101" type="#_x0000_t75" style="width:415.1pt;height:109.65pt;visibility:visible;mso-wrap-style:square">
            <v:imagedata r:id="rId84" o:title=""/>
          </v:shape>
        </w:pict>
      </w:r>
    </w:p>
    <w:p w14:paraId="16972D26" w14:textId="43C2F83F" w:rsidR="006D0CA4" w:rsidRDefault="006D0CA4" w:rsidP="006D0CA4">
      <w:pPr>
        <w:ind w:firstLine="480"/>
        <w:outlineLvl w:val="3"/>
        <w:rPr>
          <w:rFonts w:ascii="宋体"/>
          <w:szCs w:val="22"/>
        </w:rPr>
      </w:pPr>
      <w:r>
        <w:rPr>
          <w:rFonts w:ascii="宋体" w:hint="eastAsia"/>
          <w:szCs w:val="22"/>
        </w:rPr>
        <w:t>4.</w:t>
      </w:r>
      <w:r w:rsidRPr="006D0CA4">
        <w:rPr>
          <w:rFonts w:ascii="宋体" w:hint="eastAsia"/>
          <w:szCs w:val="22"/>
        </w:rPr>
        <w:t xml:space="preserve"> </w:t>
      </w:r>
      <w:r>
        <w:rPr>
          <w:rFonts w:ascii="宋体" w:hint="eastAsia"/>
          <w:szCs w:val="22"/>
        </w:rPr>
        <w:t>启动Producer实例进行模拟消费（在</w:t>
      </w:r>
      <w:r>
        <w:rPr>
          <w:rFonts w:ascii="宋体" w:hint="eastAsia"/>
          <w:b/>
          <w:bCs/>
          <w:szCs w:val="22"/>
        </w:rPr>
        <w:t>producer</w:t>
      </w:r>
      <w:r>
        <w:rPr>
          <w:rFonts w:ascii="宋体" w:hint="eastAsia"/>
          <w:szCs w:val="22"/>
        </w:rPr>
        <w:t>目录下终端执行</w:t>
      </w:r>
      <w:r w:rsidRPr="006D0CA4">
        <w:rPr>
          <w:rFonts w:ascii="宋体" w:hint="eastAsia"/>
          <w:b/>
          <w:bCs/>
          <w:szCs w:val="22"/>
        </w:rPr>
        <w:t>go run .</w:t>
      </w:r>
      <w:r>
        <w:rPr>
          <w:rFonts w:ascii="宋体" w:hint="eastAsia"/>
          <w:b/>
          <w:bCs/>
          <w:szCs w:val="22"/>
        </w:rPr>
        <w:t>\</w:t>
      </w:r>
      <w:proofErr w:type="spellStart"/>
      <w:r w:rsidRPr="006D0CA4">
        <w:rPr>
          <w:rFonts w:ascii="宋体" w:hint="eastAsia"/>
          <w:b/>
          <w:bCs/>
          <w:szCs w:val="22"/>
        </w:rPr>
        <w:t>main.go</w:t>
      </w:r>
      <w:proofErr w:type="spellEnd"/>
      <w:r>
        <w:rPr>
          <w:rFonts w:ascii="宋体" w:hint="eastAsia"/>
          <w:szCs w:val="22"/>
        </w:rPr>
        <w:t>）</w:t>
      </w:r>
    </w:p>
    <w:p w14:paraId="44131180" w14:textId="2135BBF1" w:rsidR="006D0CA4" w:rsidRDefault="00567ABB" w:rsidP="006D0CA4">
      <w:pPr>
        <w:rPr>
          <w:noProof/>
        </w:rPr>
      </w:pPr>
      <w:r>
        <w:rPr>
          <w:noProof/>
        </w:rPr>
        <w:pict w14:anchorId="04C65FD3">
          <v:shape id="_x0000_i1102" type="#_x0000_t75" style="width:415.1pt;height:215.45pt;visibility:visible;mso-wrap-style:square">
            <v:imagedata r:id="rId85" o:title=""/>
          </v:shape>
        </w:pict>
      </w:r>
    </w:p>
    <w:p w14:paraId="7FEBC8BE" w14:textId="77777777" w:rsidR="006D0CA4" w:rsidRDefault="006D0CA4" w:rsidP="006D0CA4"/>
    <w:p w14:paraId="0295D2A9" w14:textId="7AA8F038" w:rsidR="006D0CA4" w:rsidRPr="00C37C05" w:rsidRDefault="006D0CA4" w:rsidP="006D0CA4">
      <w:pPr>
        <w:ind w:firstLine="480"/>
        <w:outlineLvl w:val="3"/>
        <w:rPr>
          <w:rFonts w:ascii="宋体"/>
          <w:szCs w:val="22"/>
        </w:rPr>
      </w:pPr>
      <w:r>
        <w:rPr>
          <w:rFonts w:ascii="宋体" w:hint="eastAsia"/>
          <w:szCs w:val="22"/>
        </w:rPr>
        <w:t>5.返回Consumer终端查看同步情况</w:t>
      </w:r>
      <w:r w:rsidR="00A1547E">
        <w:rPr>
          <w:rFonts w:ascii="宋体" w:hint="eastAsia"/>
          <w:szCs w:val="22"/>
        </w:rPr>
        <w:t>，</w:t>
      </w:r>
      <w:r w:rsidR="00226FA4">
        <w:rPr>
          <w:rFonts w:ascii="宋体" w:hint="eastAsia"/>
          <w:szCs w:val="22"/>
        </w:rPr>
        <w:t>确认无误，</w:t>
      </w:r>
      <w:r w:rsidR="00A1547E">
        <w:rPr>
          <w:rFonts w:ascii="宋体" w:hint="eastAsia"/>
          <w:szCs w:val="22"/>
        </w:rPr>
        <w:t>实验结束</w:t>
      </w:r>
    </w:p>
    <w:p w14:paraId="42E2EF31" w14:textId="356D0D5B" w:rsidR="003E0FAA" w:rsidRPr="00ED1FCF" w:rsidRDefault="00567ABB" w:rsidP="00ED1FCF">
      <w:pPr>
        <w:ind w:left="420" w:hangingChars="200" w:hanging="420"/>
      </w:pPr>
      <w:r>
        <w:rPr>
          <w:noProof/>
        </w:rPr>
        <w:lastRenderedPageBreak/>
        <w:pict w14:anchorId="23F3305C">
          <v:shape id="_x0000_i1103" type="#_x0000_t75" style="width:415.1pt;height:166.9pt;visibility:visible;mso-wrap-style:square">
            <v:imagedata r:id="rId86" o:title=""/>
          </v:shape>
        </w:pict>
      </w:r>
    </w:p>
    <w:p w14:paraId="16FEF44F" w14:textId="77777777" w:rsidR="003E0FAA" w:rsidRPr="00ED1FCF" w:rsidRDefault="003E0FAA" w:rsidP="003E0FAA"/>
    <w:p w14:paraId="4DEF3571" w14:textId="77777777" w:rsidR="003E0FAA" w:rsidRPr="00ED1FCF" w:rsidRDefault="003E0FAA" w:rsidP="003E0FAA"/>
    <w:p w14:paraId="6CE21979" w14:textId="77777777" w:rsidR="003E0FAA" w:rsidRDefault="003E0FAA" w:rsidP="007670B6">
      <w:pPr>
        <w:pStyle w:val="a7"/>
        <w:rPr>
          <w:rFonts w:hint="eastAsia"/>
        </w:rPr>
      </w:pPr>
      <w:bookmarkStart w:id="50" w:name="_Toc193190495"/>
      <w:r>
        <w:rPr>
          <w:rFonts w:hint="eastAsia"/>
        </w:rPr>
        <w:t>六、结论与体会</w:t>
      </w:r>
      <w:bookmarkEnd w:id="50"/>
    </w:p>
    <w:p w14:paraId="59E3F780" w14:textId="77777777" w:rsidR="009B15A4" w:rsidRPr="009B15A4" w:rsidRDefault="009B15A4" w:rsidP="009B15A4">
      <w:pPr>
        <w:ind w:firstLineChars="200" w:firstLine="420"/>
        <w:rPr>
          <w:rFonts w:ascii="Segoe UI" w:hAnsi="Segoe UI" w:cs="Segoe UI"/>
          <w:color w:val="1C1F23"/>
          <w:kern w:val="0"/>
          <w:szCs w:val="21"/>
          <w:shd w:val="clear" w:color="auto" w:fill="FFFFFF"/>
        </w:rPr>
      </w:pP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通过本次实验，我深入理解了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Kafka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消息队列在分布式系统中的重要性。在实践过程中，我掌握了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Kafka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与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Zookeeper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的安装配置，学会运用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`</w:t>
      </w:r>
      <w:proofErr w:type="spellStart"/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sarama</w:t>
      </w:r>
      <w:proofErr w:type="spellEnd"/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`</w:t>
      </w:r>
      <w:proofErr w:type="gramStart"/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库实现</w:t>
      </w:r>
      <w:proofErr w:type="gramEnd"/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消息的生产与消费。这不仅提升了我的编程技能，还让我体会到消息队列在解耦系统、异步处理方面的强大能力。</w:t>
      </w:r>
    </w:p>
    <w:p w14:paraId="38F8269A" w14:textId="77777777" w:rsidR="003E0FAA" w:rsidRPr="00ED1FCF" w:rsidRDefault="009B15A4" w:rsidP="00ED1FCF">
      <w:pPr>
        <w:ind w:firstLineChars="200" w:firstLine="420"/>
        <w:rPr>
          <w:rFonts w:ascii="Segoe UI" w:hAnsi="Segoe UI"/>
          <w:color w:val="1C1F23"/>
          <w:kern w:val="0"/>
          <w:shd w:val="clear" w:color="auto" w:fill="FFFFFF"/>
        </w:rPr>
      </w:pP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同时，在处理实验问题时，我积累了排查和解决问题的经验。此次实验为我后续开发分布式应用奠定了坚实基础，让我更有信心应对复杂系统开发中的技术挑战，我也期待在未来项目中进一步探索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Kafka</w:t>
      </w:r>
      <w:r w:rsidRPr="009B15A4">
        <w:rPr>
          <w:rFonts w:ascii="Segoe UI" w:hAnsi="Segoe UI" w:cs="Segoe UI"/>
          <w:color w:val="1C1F23"/>
          <w:kern w:val="0"/>
          <w:szCs w:val="21"/>
          <w:shd w:val="clear" w:color="auto" w:fill="FFFFFF"/>
        </w:rPr>
        <w:t>的更多应用场景。</w:t>
      </w:r>
    </w:p>
    <w:p w14:paraId="22EDAE4D" w14:textId="77777777" w:rsidR="003E0FAA" w:rsidRDefault="003E0FAA" w:rsidP="003E0FAA">
      <w:pPr>
        <w:rPr>
          <w:rFonts w:ascii="宋体"/>
          <w:bCs/>
          <w:sz w:val="28"/>
          <w:szCs w:val="28"/>
        </w:rPr>
      </w:pPr>
    </w:p>
    <w:p w14:paraId="134476F9" w14:textId="77777777" w:rsidR="003E0FAA" w:rsidRDefault="003E0FAA" w:rsidP="007670B6">
      <w:pPr>
        <w:pStyle w:val="a7"/>
        <w:rPr>
          <w:rFonts w:hint="eastAsia"/>
        </w:rPr>
      </w:pPr>
      <w:bookmarkStart w:id="51" w:name="_Toc193190496"/>
      <w:r>
        <w:rPr>
          <w:rFonts w:hint="eastAsia"/>
        </w:rPr>
        <w:t>七、教师评语</w:t>
      </w:r>
      <w:bookmarkEnd w:id="51"/>
    </w:p>
    <w:p w14:paraId="4494EE5F" w14:textId="77777777" w:rsidR="003E0FAA" w:rsidRPr="00ED1FCF" w:rsidRDefault="003E0FAA" w:rsidP="003E0FAA"/>
    <w:p w14:paraId="6E739312" w14:textId="77777777" w:rsidR="003E0FAA" w:rsidRDefault="003E0FAA" w:rsidP="003E0FAA">
      <w:pPr>
        <w:jc w:val="center"/>
        <w:rPr>
          <w:b/>
          <w:sz w:val="48"/>
          <w:szCs w:val="48"/>
        </w:rPr>
      </w:pPr>
      <w:r>
        <w:br w:type="page"/>
      </w:r>
      <w:r>
        <w:rPr>
          <w:rFonts w:hint="eastAsia"/>
          <w:b/>
          <w:sz w:val="48"/>
          <w:szCs w:val="48"/>
        </w:rPr>
        <w:lastRenderedPageBreak/>
        <w:t>广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州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商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学</w:t>
      </w:r>
      <w:r>
        <w:rPr>
          <w:b/>
          <w:sz w:val="48"/>
          <w:szCs w:val="48"/>
        </w:rPr>
        <w:t xml:space="preserve"> </w:t>
      </w:r>
      <w:r>
        <w:rPr>
          <w:rFonts w:hint="eastAsia"/>
          <w:b/>
          <w:sz w:val="48"/>
          <w:szCs w:val="48"/>
        </w:rPr>
        <w:t>院</w:t>
      </w:r>
    </w:p>
    <w:p w14:paraId="62DE05BC" w14:textId="7C467A64" w:rsidR="003E0FAA" w:rsidRDefault="003E0FAA" w:rsidP="003E0FAA">
      <w:pPr>
        <w:pStyle w:val="a3"/>
      </w:pPr>
      <w:bookmarkStart w:id="52" w:name="_Toc193190497"/>
      <w:r>
        <w:rPr>
          <w:rFonts w:hint="eastAsia"/>
        </w:rPr>
        <w:t>实验报告（第</w:t>
      </w:r>
      <w:r>
        <w:rPr>
          <w:u w:val="single"/>
        </w:rPr>
        <w:t xml:space="preserve"> 7 </w:t>
      </w:r>
      <w:r>
        <w:rPr>
          <w:rFonts w:hint="eastAsia"/>
        </w:rPr>
        <w:t>次）</w:t>
      </w:r>
      <w:bookmarkEnd w:id="52"/>
    </w:p>
    <w:p w14:paraId="7A8EE239" w14:textId="6EC0F217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F37237">
        <w:rPr>
          <w:rFonts w:hint="eastAsia"/>
          <w:bCs/>
          <w:sz w:val="28"/>
          <w:szCs w:val="28"/>
          <w:u w:val="single"/>
        </w:rPr>
        <w:t xml:space="preserve">  </w:t>
      </w:r>
      <w:r w:rsidR="008A6C99" w:rsidRPr="008A6C99">
        <w:rPr>
          <w:rFonts w:hint="eastAsia"/>
          <w:bCs/>
          <w:sz w:val="28"/>
          <w:szCs w:val="28"/>
          <w:u w:val="single"/>
        </w:rPr>
        <w:t xml:space="preserve">Docker </w:t>
      </w:r>
      <w:r w:rsidR="008A6C99" w:rsidRPr="008A6C99">
        <w:rPr>
          <w:rFonts w:hint="eastAsia"/>
          <w:bCs/>
          <w:sz w:val="28"/>
          <w:szCs w:val="28"/>
          <w:u w:val="single"/>
        </w:rPr>
        <w:t>容器化部署</w:t>
      </w:r>
      <w:r w:rsidRPr="00ED1FCF">
        <w:rPr>
          <w:rFonts w:hint="eastAsia"/>
          <w:sz w:val="28"/>
          <w:u w:val="single"/>
        </w:rPr>
        <w:t xml:space="preserve">    </w:t>
      </w:r>
    </w:p>
    <w:p w14:paraId="5689983F" w14:textId="7B1443E7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F37237">
        <w:rPr>
          <w:bCs/>
          <w:sz w:val="28"/>
          <w:szCs w:val="28"/>
          <w:u w:val="single"/>
        </w:rPr>
        <w:t>0</w:t>
      </w:r>
      <w:r w:rsidR="00FB5D73">
        <w:rPr>
          <w:rFonts w:hint="eastAsia"/>
          <w:bCs/>
          <w:sz w:val="28"/>
          <w:szCs w:val="28"/>
          <w:u w:val="single"/>
        </w:rPr>
        <w:t>5</w:t>
      </w:r>
      <w:r w:rsidR="00F37237">
        <w:rPr>
          <w:bCs/>
          <w:sz w:val="28"/>
          <w:szCs w:val="28"/>
          <w:u w:val="single"/>
        </w:rPr>
        <w:t>.</w:t>
      </w:r>
      <w:r w:rsidR="00F37237">
        <w:rPr>
          <w:rFonts w:hint="eastAsia"/>
          <w:bCs/>
          <w:sz w:val="28"/>
          <w:szCs w:val="28"/>
          <w:u w:val="single"/>
        </w:rPr>
        <w:t>0</w:t>
      </w:r>
      <w:r w:rsidR="00FB5D73">
        <w:rPr>
          <w:rFonts w:hint="eastAsia"/>
          <w:bCs/>
          <w:sz w:val="28"/>
          <w:szCs w:val="28"/>
          <w:u w:val="single"/>
        </w:rPr>
        <w:t>6</w:t>
      </w:r>
      <w:r>
        <w:rPr>
          <w:bCs/>
          <w:sz w:val="28"/>
          <w:szCs w:val="28"/>
          <w:u w:val="single"/>
        </w:rPr>
        <w:t xml:space="preserve">   </w:t>
      </w:r>
    </w:p>
    <w:p w14:paraId="77A28652" w14:textId="537DF651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B5D73">
        <w:rPr>
          <w:rFonts w:hint="eastAsia"/>
          <w:bCs/>
          <w:sz w:val="28"/>
          <w:szCs w:val="28"/>
          <w:u w:val="single"/>
        </w:rPr>
        <w:t>暂无</w:t>
      </w:r>
      <w:r>
        <w:rPr>
          <w:bCs/>
          <w:sz w:val="28"/>
          <w:szCs w:val="28"/>
          <w:u w:val="single"/>
        </w:rPr>
        <w:t xml:space="preserve">      </w:t>
      </w:r>
    </w:p>
    <w:p w14:paraId="3107E509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16EA5DD1" w14:textId="77777777" w:rsidR="003E0FAA" w:rsidRDefault="003E0FAA" w:rsidP="007670B6">
      <w:pPr>
        <w:pStyle w:val="a7"/>
        <w:rPr>
          <w:rFonts w:hint="eastAsia"/>
        </w:rPr>
      </w:pPr>
      <w:bookmarkStart w:id="53" w:name="_Toc193190498"/>
      <w:r>
        <w:rPr>
          <w:rFonts w:hint="eastAsia"/>
        </w:rPr>
        <w:t>一、实验目的</w:t>
      </w:r>
      <w:bookmarkEnd w:id="53"/>
    </w:p>
    <w:p w14:paraId="521889E8" w14:textId="77777777" w:rsidR="008A6C99" w:rsidRPr="008A6C99" w:rsidRDefault="008A6C99" w:rsidP="008A6C99">
      <w:pPr>
        <w:ind w:leftChars="200" w:left="420"/>
      </w:pPr>
      <w:r w:rsidRPr="008A6C99">
        <w:rPr>
          <w:rFonts w:hint="eastAsia"/>
        </w:rPr>
        <w:t>1.</w:t>
      </w:r>
      <w:r w:rsidRPr="008A6C99">
        <w:rPr>
          <w:rFonts w:hint="eastAsia"/>
        </w:rPr>
        <w:t>理解容器</w:t>
      </w:r>
      <w:proofErr w:type="gramStart"/>
      <w:r w:rsidRPr="008A6C99">
        <w:rPr>
          <w:rFonts w:hint="eastAsia"/>
        </w:rPr>
        <w:t>化部署</w:t>
      </w:r>
      <w:proofErr w:type="gramEnd"/>
      <w:r w:rsidRPr="008A6C99">
        <w:rPr>
          <w:rFonts w:hint="eastAsia"/>
        </w:rPr>
        <w:t>的概念：掌握</w:t>
      </w:r>
      <w:r w:rsidRPr="008A6C99">
        <w:rPr>
          <w:rFonts w:hint="eastAsia"/>
        </w:rPr>
        <w:t>Docker</w:t>
      </w:r>
      <w:r w:rsidRPr="008A6C99">
        <w:rPr>
          <w:rFonts w:hint="eastAsia"/>
        </w:rPr>
        <w:t>容器</w:t>
      </w:r>
      <w:proofErr w:type="gramStart"/>
      <w:r w:rsidRPr="008A6C99">
        <w:rPr>
          <w:rFonts w:hint="eastAsia"/>
        </w:rPr>
        <w:t>化部署</w:t>
      </w:r>
      <w:proofErr w:type="gramEnd"/>
      <w:r w:rsidRPr="008A6C99">
        <w:rPr>
          <w:rFonts w:hint="eastAsia"/>
        </w:rPr>
        <w:t>的基本原理，了解如何将应用打包成</w:t>
      </w:r>
      <w:r w:rsidRPr="008A6C99">
        <w:rPr>
          <w:rFonts w:hint="eastAsia"/>
        </w:rPr>
        <w:t>Docker</w:t>
      </w:r>
      <w:r w:rsidRPr="008A6C99">
        <w:rPr>
          <w:rFonts w:hint="eastAsia"/>
        </w:rPr>
        <w:t>镜像，并通过容器化技术进行部署。</w:t>
      </w:r>
    </w:p>
    <w:p w14:paraId="126F703C" w14:textId="77777777" w:rsidR="008A6C99" w:rsidRPr="008A6C99" w:rsidRDefault="008A6C99" w:rsidP="008A6C99">
      <w:pPr>
        <w:ind w:leftChars="200" w:left="420"/>
      </w:pPr>
      <w:r w:rsidRPr="008A6C99">
        <w:rPr>
          <w:rFonts w:hint="eastAsia"/>
        </w:rPr>
        <w:t>2.</w:t>
      </w:r>
      <w:r w:rsidRPr="008A6C99">
        <w:rPr>
          <w:rFonts w:hint="eastAsia"/>
        </w:rPr>
        <w:t>掌握</w:t>
      </w:r>
      <w:r w:rsidRPr="008A6C99">
        <w:rPr>
          <w:rFonts w:hint="eastAsia"/>
        </w:rPr>
        <w:t>Docker</w:t>
      </w:r>
      <w:r w:rsidRPr="008A6C99">
        <w:rPr>
          <w:rFonts w:hint="eastAsia"/>
        </w:rPr>
        <w:t>的基本操作：能够使用</w:t>
      </w:r>
      <w:r w:rsidRPr="008A6C99">
        <w:rPr>
          <w:rFonts w:hint="eastAsia"/>
        </w:rPr>
        <w:t>Docker</w:t>
      </w:r>
      <w:r w:rsidRPr="008A6C99">
        <w:rPr>
          <w:rFonts w:hint="eastAsia"/>
        </w:rPr>
        <w:t>命令进行镜像构建、容器运行和管理，理解</w:t>
      </w:r>
      <w:proofErr w:type="spellStart"/>
      <w:r w:rsidRPr="008A6C99">
        <w:rPr>
          <w:rFonts w:hint="eastAsia"/>
        </w:rPr>
        <w:t>Dockerfile</w:t>
      </w:r>
      <w:proofErr w:type="spellEnd"/>
      <w:r w:rsidRPr="008A6C99">
        <w:rPr>
          <w:rFonts w:hint="eastAsia"/>
        </w:rPr>
        <w:t>的编写和镜像构建流程。</w:t>
      </w:r>
    </w:p>
    <w:p w14:paraId="5831774D" w14:textId="77777777" w:rsidR="008A6C99" w:rsidRPr="008A6C99" w:rsidRDefault="008A6C99" w:rsidP="008A6C99">
      <w:pPr>
        <w:ind w:leftChars="200" w:left="420"/>
      </w:pPr>
      <w:r w:rsidRPr="008A6C99">
        <w:rPr>
          <w:rFonts w:hint="eastAsia"/>
        </w:rPr>
        <w:t>3.</w:t>
      </w:r>
      <w:r w:rsidRPr="008A6C99">
        <w:rPr>
          <w:rFonts w:hint="eastAsia"/>
        </w:rPr>
        <w:t>提高应用部署效率：通过容器化应用，实现快速部署、隔离运行和跨平台的兼容性，减少开发与生产环境的不一致问题。</w:t>
      </w:r>
    </w:p>
    <w:p w14:paraId="7CBAA614" w14:textId="77777777" w:rsidR="008A6C99" w:rsidRPr="008A6C99" w:rsidRDefault="008A6C99" w:rsidP="008A6C99">
      <w:pPr>
        <w:ind w:leftChars="200" w:left="420"/>
        <w:rPr>
          <w:bCs/>
          <w:szCs w:val="21"/>
        </w:rPr>
      </w:pPr>
      <w:r w:rsidRPr="008A6C99">
        <w:rPr>
          <w:rFonts w:hint="eastAsia"/>
          <w:bCs/>
          <w:szCs w:val="21"/>
        </w:rPr>
        <w:t>4.</w:t>
      </w:r>
      <w:r w:rsidRPr="008A6C99">
        <w:rPr>
          <w:rFonts w:hint="eastAsia"/>
          <w:bCs/>
          <w:szCs w:val="21"/>
        </w:rPr>
        <w:t>学习</w:t>
      </w:r>
      <w:proofErr w:type="spellStart"/>
      <w:r w:rsidRPr="008A6C99">
        <w:rPr>
          <w:rFonts w:hint="eastAsia"/>
          <w:bCs/>
          <w:szCs w:val="21"/>
        </w:rPr>
        <w:t>Dockerfile</w:t>
      </w:r>
      <w:proofErr w:type="spellEnd"/>
      <w:r w:rsidRPr="008A6C99">
        <w:rPr>
          <w:rFonts w:hint="eastAsia"/>
          <w:bCs/>
          <w:szCs w:val="21"/>
        </w:rPr>
        <w:t>编写：能够根据</w:t>
      </w:r>
      <w:r w:rsidRPr="008A6C99">
        <w:rPr>
          <w:rFonts w:hint="eastAsia"/>
          <w:bCs/>
          <w:szCs w:val="21"/>
        </w:rPr>
        <w:t>Go</w:t>
      </w:r>
      <w:r w:rsidRPr="008A6C99">
        <w:rPr>
          <w:rFonts w:hint="eastAsia"/>
          <w:bCs/>
          <w:szCs w:val="21"/>
        </w:rPr>
        <w:t>应用需求编写适当的</w:t>
      </w:r>
      <w:proofErr w:type="spellStart"/>
      <w:r w:rsidRPr="008A6C99">
        <w:rPr>
          <w:rFonts w:hint="eastAsia"/>
          <w:bCs/>
          <w:szCs w:val="21"/>
        </w:rPr>
        <w:t>Dockerfile</w:t>
      </w:r>
      <w:proofErr w:type="spellEnd"/>
      <w:r w:rsidRPr="008A6C99">
        <w:rPr>
          <w:rFonts w:hint="eastAsia"/>
          <w:bCs/>
          <w:szCs w:val="21"/>
        </w:rPr>
        <w:t>，实现从基础镜像到最终容器的自动化构建。</w:t>
      </w:r>
    </w:p>
    <w:p w14:paraId="49CA8201" w14:textId="29A7281C" w:rsidR="003E0FAA" w:rsidRPr="00ED1FCF" w:rsidRDefault="008A6C99" w:rsidP="00ED1FCF">
      <w:pPr>
        <w:ind w:leftChars="200" w:left="420"/>
        <w:rPr>
          <w:rFonts w:ascii="宋体"/>
          <w:b/>
        </w:rPr>
      </w:pPr>
      <w:r w:rsidRPr="008A6C99">
        <w:rPr>
          <w:rFonts w:hint="eastAsia"/>
          <w:bCs/>
          <w:szCs w:val="21"/>
        </w:rPr>
        <w:t>5.</w:t>
      </w:r>
      <w:r w:rsidRPr="008A6C99">
        <w:rPr>
          <w:rFonts w:hint="eastAsia"/>
          <w:bCs/>
          <w:szCs w:val="21"/>
        </w:rPr>
        <w:t>掌握容器</w:t>
      </w:r>
      <w:proofErr w:type="gramStart"/>
      <w:r w:rsidRPr="008A6C99">
        <w:rPr>
          <w:rFonts w:hint="eastAsia"/>
          <w:bCs/>
          <w:szCs w:val="21"/>
        </w:rPr>
        <w:t>化部署</w:t>
      </w:r>
      <w:proofErr w:type="gramEnd"/>
      <w:r w:rsidRPr="008A6C99">
        <w:rPr>
          <w:rFonts w:hint="eastAsia"/>
          <w:bCs/>
          <w:szCs w:val="21"/>
        </w:rPr>
        <w:t>的最佳实践：通过实验，理解如何使用</w:t>
      </w:r>
      <w:r w:rsidRPr="008A6C99">
        <w:rPr>
          <w:rFonts w:hint="eastAsia"/>
          <w:bCs/>
          <w:szCs w:val="21"/>
        </w:rPr>
        <w:t>Docker</w:t>
      </w:r>
      <w:r w:rsidRPr="008A6C99">
        <w:rPr>
          <w:rFonts w:hint="eastAsia"/>
          <w:bCs/>
          <w:szCs w:val="21"/>
        </w:rPr>
        <w:t>进行</w:t>
      </w:r>
      <w:proofErr w:type="gramStart"/>
      <w:r w:rsidRPr="008A6C99">
        <w:rPr>
          <w:rFonts w:hint="eastAsia"/>
          <w:bCs/>
          <w:szCs w:val="21"/>
        </w:rPr>
        <w:t>微服务</w:t>
      </w:r>
      <w:proofErr w:type="gramEnd"/>
      <w:r w:rsidRPr="008A6C99">
        <w:rPr>
          <w:rFonts w:hint="eastAsia"/>
          <w:bCs/>
          <w:szCs w:val="21"/>
        </w:rPr>
        <w:t>应用的容器化管理，保证应用的一致性和可移植性。</w:t>
      </w:r>
    </w:p>
    <w:p w14:paraId="78EA4A29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4F2BF304" w14:textId="77777777" w:rsidR="003E0FAA" w:rsidRDefault="003E0FAA" w:rsidP="007670B6">
      <w:pPr>
        <w:pStyle w:val="a7"/>
        <w:rPr>
          <w:rFonts w:hint="eastAsia"/>
        </w:rPr>
      </w:pPr>
      <w:bookmarkStart w:id="54" w:name="_Toc193190499"/>
      <w:r>
        <w:rPr>
          <w:rFonts w:hint="eastAsia"/>
        </w:rPr>
        <w:t>二、实验仪器设备或材料</w:t>
      </w:r>
      <w:bookmarkEnd w:id="54"/>
    </w:p>
    <w:p w14:paraId="3C75D500" w14:textId="77777777" w:rsidR="008A6C99" w:rsidRPr="008A6C99" w:rsidRDefault="008A6C99" w:rsidP="008A6C99">
      <w:pPr>
        <w:ind w:leftChars="200" w:left="420"/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1.计算机：运行Windows、Linux或macOS操作系统的计算机。</w:t>
      </w:r>
    </w:p>
    <w:p w14:paraId="0F7937FF" w14:textId="77777777" w:rsidR="008A6C99" w:rsidRPr="008A6C99" w:rsidRDefault="008A6C99" w:rsidP="008A6C99">
      <w:pPr>
        <w:ind w:leftChars="200" w:left="420"/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2.Go语言环境：已安装并配置好Go语言环境，包括GOPATH、GOROOT等环境变量的设置。</w:t>
      </w:r>
    </w:p>
    <w:p w14:paraId="3865E0B1" w14:textId="77777777" w:rsidR="008A6C99" w:rsidRPr="008A6C99" w:rsidRDefault="008A6C99" w:rsidP="008A6C99">
      <w:pPr>
        <w:ind w:leftChars="200" w:left="420"/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3.文本编辑器或IDE：如VS Code、GoLand等，用于编写Go代码。</w:t>
      </w:r>
    </w:p>
    <w:p w14:paraId="3769C2D7" w14:textId="77777777" w:rsidR="008A6C99" w:rsidRPr="008A6C99" w:rsidRDefault="008A6C99" w:rsidP="008A6C99">
      <w:pPr>
        <w:ind w:leftChars="200" w:left="420"/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 xml:space="preserve">4.Docker环境：已安装并配置好Docker引擎，包括`docker`和`docker-compose`命令。 </w:t>
      </w:r>
    </w:p>
    <w:p w14:paraId="54AC026B" w14:textId="675E8CE6" w:rsidR="003E0FAA" w:rsidRDefault="008A6C99" w:rsidP="00ED1FCF">
      <w:pPr>
        <w:ind w:leftChars="200" w:left="420"/>
        <w:rPr>
          <w:rFonts w:ascii="宋体"/>
          <w:b/>
          <w:sz w:val="32"/>
          <w:szCs w:val="32"/>
        </w:rPr>
      </w:pPr>
      <w:r w:rsidRPr="008A6C99">
        <w:rPr>
          <w:rFonts w:ascii="宋体" w:hint="eastAsia"/>
          <w:bCs/>
          <w:szCs w:val="21"/>
        </w:rPr>
        <w:t>5.终端工具：如命令行、PowerShell、Terminal等，用于执行Docker命令。</w:t>
      </w:r>
    </w:p>
    <w:p w14:paraId="65E5AF97" w14:textId="77777777" w:rsidR="003E0FAA" w:rsidRDefault="003E0FAA" w:rsidP="007670B6">
      <w:pPr>
        <w:pStyle w:val="a7"/>
        <w:rPr>
          <w:rFonts w:hint="eastAsia"/>
        </w:rPr>
      </w:pPr>
      <w:bookmarkStart w:id="55" w:name="_Toc193190500"/>
      <w:r>
        <w:rPr>
          <w:rFonts w:hint="eastAsia"/>
        </w:rPr>
        <w:t>三、实验原理</w:t>
      </w:r>
      <w:bookmarkEnd w:id="55"/>
    </w:p>
    <w:p w14:paraId="427F1AC7" w14:textId="77777777" w:rsidR="008A6C99" w:rsidRPr="008A6C99" w:rsidRDefault="008A6C99" w:rsidP="008A6C99">
      <w:pPr>
        <w:ind w:left="420"/>
        <w:rPr>
          <w:rFonts w:ascii="宋体" w:hAnsi="宋体" w:hint="eastAsia"/>
          <w:bCs/>
          <w:szCs w:val="21"/>
        </w:rPr>
      </w:pPr>
      <w:r w:rsidRPr="008A6C99">
        <w:rPr>
          <w:rFonts w:ascii="宋体" w:hAnsi="宋体" w:hint="eastAsia"/>
          <w:bCs/>
          <w:szCs w:val="21"/>
        </w:rPr>
        <w:t>1. Docker容器化原理：Docker容器是一种轻量级的虚拟化技术，可以将应用及其依赖打包成镜像，并通过容器进行运行。容器共享主机操作系统的内核，但彼此隔离，具备独立的文件系统、网络和进程空间。</w:t>
      </w:r>
    </w:p>
    <w:p w14:paraId="2133149E" w14:textId="77777777" w:rsidR="008A6C99" w:rsidRPr="008A6C99" w:rsidRDefault="008A6C99" w:rsidP="008A6C99">
      <w:pPr>
        <w:ind w:left="420"/>
        <w:rPr>
          <w:rFonts w:ascii="宋体" w:hAnsi="宋体" w:hint="eastAsia"/>
          <w:bCs/>
          <w:szCs w:val="21"/>
        </w:rPr>
      </w:pPr>
      <w:r w:rsidRPr="008A6C99">
        <w:rPr>
          <w:rFonts w:ascii="宋体" w:hAnsi="宋体" w:hint="eastAsia"/>
          <w:bCs/>
          <w:szCs w:val="21"/>
        </w:rPr>
        <w:t xml:space="preserve">2. </w:t>
      </w:r>
      <w:proofErr w:type="spellStart"/>
      <w:r w:rsidRPr="008A6C99">
        <w:rPr>
          <w:rFonts w:ascii="宋体" w:hAnsi="宋体" w:hint="eastAsia"/>
          <w:bCs/>
          <w:szCs w:val="21"/>
        </w:rPr>
        <w:t>Dockerfile</w:t>
      </w:r>
      <w:proofErr w:type="spellEnd"/>
      <w:r w:rsidRPr="008A6C99">
        <w:rPr>
          <w:rFonts w:ascii="宋体" w:hAnsi="宋体" w:hint="eastAsia"/>
          <w:bCs/>
          <w:szCs w:val="21"/>
        </w:rPr>
        <w:t>的作用：</w:t>
      </w:r>
      <w:proofErr w:type="spellStart"/>
      <w:r w:rsidRPr="008A6C99">
        <w:rPr>
          <w:rFonts w:ascii="宋体" w:hAnsi="宋体" w:hint="eastAsia"/>
          <w:bCs/>
          <w:szCs w:val="21"/>
        </w:rPr>
        <w:t>Dockerfile</w:t>
      </w:r>
      <w:proofErr w:type="spellEnd"/>
      <w:r w:rsidRPr="008A6C99">
        <w:rPr>
          <w:rFonts w:ascii="宋体" w:hAnsi="宋体" w:hint="eastAsia"/>
          <w:bCs/>
          <w:szCs w:val="21"/>
        </w:rPr>
        <w:t>是用于自动化构建Docker镜像的脚本文件。通过指定基础镜像、安装依赖、复制源代码和配置环境等步骤，构建出可执行的应用镜像。</w:t>
      </w:r>
    </w:p>
    <w:p w14:paraId="3FAAC073" w14:textId="77777777" w:rsidR="008A6C99" w:rsidRPr="008A6C99" w:rsidRDefault="008A6C99" w:rsidP="008A6C99">
      <w:pPr>
        <w:ind w:left="420"/>
        <w:rPr>
          <w:rFonts w:ascii="宋体" w:hAnsi="宋体" w:hint="eastAsia"/>
          <w:bCs/>
          <w:szCs w:val="21"/>
        </w:rPr>
      </w:pPr>
      <w:r w:rsidRPr="008A6C99">
        <w:rPr>
          <w:rFonts w:ascii="宋体" w:hAnsi="宋体" w:hint="eastAsia"/>
          <w:bCs/>
          <w:szCs w:val="21"/>
        </w:rPr>
        <w:t>3. 构建与运行容器：构建镜像后，可以通过Docker命令创建和运行容器，容器会根据镜像的配置执行指定的程序。容器的生命周期与镜像分离，可以随时启动、停止或删除容器实例。</w:t>
      </w:r>
    </w:p>
    <w:p w14:paraId="27386E41" w14:textId="5285F2CA" w:rsidR="003E0FAA" w:rsidRPr="00ED1FCF" w:rsidRDefault="008A6C99" w:rsidP="00ED1FCF">
      <w:pPr>
        <w:ind w:firstLine="420"/>
        <w:rPr>
          <w:rFonts w:ascii="宋体"/>
          <w:sz w:val="32"/>
        </w:rPr>
      </w:pPr>
      <w:r w:rsidRPr="008A6C99">
        <w:rPr>
          <w:rFonts w:ascii="宋体" w:hAnsi="宋体" w:hint="eastAsia"/>
          <w:bCs/>
          <w:szCs w:val="21"/>
        </w:rPr>
        <w:lastRenderedPageBreak/>
        <w:t>4. Go应用的容器化：Go应用通过</w:t>
      </w:r>
      <w:proofErr w:type="spellStart"/>
      <w:r w:rsidRPr="008A6C99">
        <w:rPr>
          <w:rFonts w:ascii="宋体" w:hAnsi="宋体" w:hint="eastAsia"/>
          <w:bCs/>
          <w:szCs w:val="21"/>
        </w:rPr>
        <w:t>Dockerfile</w:t>
      </w:r>
      <w:proofErr w:type="spellEnd"/>
      <w:r w:rsidRPr="008A6C99">
        <w:rPr>
          <w:rFonts w:ascii="宋体" w:hAnsi="宋体" w:hint="eastAsia"/>
          <w:bCs/>
          <w:szCs w:val="21"/>
        </w:rPr>
        <w:t>中的`COPY`命令将应用源代码复制到镜像中，并通过`RUN`命令编译应用，然后使用`CMD`命令设置容器启动时的执行命令。</w:t>
      </w:r>
    </w:p>
    <w:p w14:paraId="3AEA7A45" w14:textId="77777777" w:rsidR="003E0FAA" w:rsidRDefault="003E0FAA" w:rsidP="007670B6">
      <w:pPr>
        <w:pStyle w:val="a7"/>
        <w:rPr>
          <w:rFonts w:hint="eastAsia"/>
        </w:rPr>
      </w:pPr>
      <w:bookmarkStart w:id="56" w:name="_Toc193190501"/>
      <w:r>
        <w:rPr>
          <w:rFonts w:hint="eastAsia"/>
        </w:rPr>
        <w:t>四、实验内容与步骤</w:t>
      </w:r>
      <w:bookmarkEnd w:id="56"/>
    </w:p>
    <w:p w14:paraId="367E724B" w14:textId="77777777" w:rsidR="008A6C99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1.创建Go应用代码：创建一个名为`</w:t>
      </w:r>
      <w:proofErr w:type="spellStart"/>
      <w:r w:rsidRPr="008A6C99">
        <w:rPr>
          <w:rFonts w:ascii="宋体" w:hint="eastAsia"/>
          <w:bCs/>
          <w:szCs w:val="21"/>
        </w:rPr>
        <w:t>simple_web_app</w:t>
      </w:r>
      <w:proofErr w:type="spellEnd"/>
      <w:r w:rsidRPr="008A6C99">
        <w:rPr>
          <w:rFonts w:ascii="宋体" w:hint="eastAsia"/>
          <w:bCs/>
          <w:szCs w:val="21"/>
        </w:rPr>
        <w:t>`的Go项目，并编写一个http</w:t>
      </w:r>
      <w:proofErr w:type="gramStart"/>
      <w:r w:rsidRPr="008A6C99">
        <w:rPr>
          <w:rFonts w:ascii="宋体" w:hint="eastAsia"/>
          <w:bCs/>
          <w:szCs w:val="21"/>
        </w:rPr>
        <w:t>简单响应</w:t>
      </w:r>
      <w:proofErr w:type="gramEnd"/>
      <w:r w:rsidRPr="008A6C99">
        <w:rPr>
          <w:rFonts w:ascii="宋体" w:hint="eastAsia"/>
          <w:bCs/>
          <w:szCs w:val="21"/>
        </w:rPr>
        <w:t>的接口。</w:t>
      </w:r>
    </w:p>
    <w:p w14:paraId="2BF373F9" w14:textId="2646D72F" w:rsidR="008A6C99" w:rsidRPr="008A6C99" w:rsidRDefault="00567ABB" w:rsidP="008A6C99">
      <w:pPr>
        <w:rPr>
          <w:rFonts w:ascii="宋体"/>
          <w:bCs/>
          <w:szCs w:val="21"/>
        </w:rPr>
      </w:pPr>
      <w:r>
        <w:rPr>
          <w:noProof/>
        </w:rPr>
        <w:pict w14:anchorId="3FFD6B5F">
          <v:shape id="_x0000_i1104" type="#_x0000_t75" style="width:415.65pt;height:160.35pt;visibility:visible;mso-wrap-style:square">
            <v:imagedata r:id="rId87" o:title=""/>
          </v:shape>
        </w:pict>
      </w:r>
    </w:p>
    <w:p w14:paraId="35B4F14C" w14:textId="77777777" w:rsidR="008A6C99" w:rsidRPr="008A6C99" w:rsidRDefault="008A6C99" w:rsidP="008A6C99">
      <w:pPr>
        <w:rPr>
          <w:rFonts w:ascii="宋体"/>
          <w:bCs/>
          <w:szCs w:val="21"/>
        </w:rPr>
      </w:pPr>
    </w:p>
    <w:p w14:paraId="498E5CF1" w14:textId="7812FB24" w:rsidR="003E0FAA" w:rsidRPr="00ED1FCF" w:rsidRDefault="003E0FAA" w:rsidP="00ED1FCF">
      <w:pPr>
        <w:rPr>
          <w:rFonts w:ascii="宋体"/>
        </w:rPr>
      </w:pPr>
      <w:r w:rsidRPr="00ED1FCF">
        <w:rPr>
          <w:rFonts w:ascii="宋体"/>
        </w:rPr>
        <w:t>2.</w:t>
      </w:r>
      <w:r w:rsidR="008A6C99" w:rsidRPr="008A6C99">
        <w:rPr>
          <w:rFonts w:ascii="宋体" w:hint="eastAsia"/>
          <w:bCs/>
          <w:szCs w:val="21"/>
        </w:rPr>
        <w:t>编写</w:t>
      </w:r>
      <w:proofErr w:type="spellStart"/>
      <w:r w:rsidR="008A6C99" w:rsidRPr="008A6C99">
        <w:rPr>
          <w:rFonts w:ascii="宋体" w:hint="eastAsia"/>
          <w:bCs/>
          <w:szCs w:val="21"/>
        </w:rPr>
        <w:t>Dockerfile</w:t>
      </w:r>
      <w:proofErr w:type="spellEnd"/>
      <w:r w:rsidR="008A6C99" w:rsidRPr="008A6C99">
        <w:rPr>
          <w:rFonts w:ascii="宋体" w:hint="eastAsia"/>
          <w:bCs/>
          <w:szCs w:val="21"/>
        </w:rPr>
        <w:t>：</w:t>
      </w:r>
    </w:p>
    <w:p w14:paraId="30DD5229" w14:textId="77777777" w:rsidR="008A6C99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在项目根目录下创建一个名为`</w:t>
      </w:r>
      <w:proofErr w:type="spellStart"/>
      <w:r w:rsidRPr="008A6C99">
        <w:rPr>
          <w:rFonts w:ascii="宋体" w:hint="eastAsia"/>
          <w:bCs/>
          <w:szCs w:val="21"/>
        </w:rPr>
        <w:t>Dockerfile</w:t>
      </w:r>
      <w:proofErr w:type="spellEnd"/>
      <w:r w:rsidRPr="008A6C99">
        <w:rPr>
          <w:rFonts w:ascii="宋体" w:hint="eastAsia"/>
          <w:bCs/>
          <w:szCs w:val="21"/>
        </w:rPr>
        <w:t>`的文件，内容如下：</w:t>
      </w:r>
    </w:p>
    <w:p w14:paraId="229BD873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 xml:space="preserve"># </w:t>
      </w:r>
      <w:r w:rsidRPr="008A6C99">
        <w:rPr>
          <w:rFonts w:ascii="Consolas" w:hAnsi="Consolas" w:cs="宋体"/>
          <w:color w:val="6A9955"/>
          <w:kern w:val="0"/>
          <w:szCs w:val="21"/>
        </w:rPr>
        <w:t>分阶段构建</w:t>
      </w:r>
    </w:p>
    <w:p w14:paraId="4FCB7125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AC06937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>#</w:t>
      </w:r>
      <w:r w:rsidRPr="008A6C99">
        <w:rPr>
          <w:rFonts w:ascii="Consolas" w:hAnsi="Consolas" w:cs="宋体"/>
          <w:color w:val="6A9955"/>
          <w:kern w:val="0"/>
          <w:szCs w:val="21"/>
        </w:rPr>
        <w:t>源镜像</w:t>
      </w:r>
    </w:p>
    <w:p w14:paraId="5291357A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FROM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4EC9B0"/>
          <w:kern w:val="0"/>
          <w:szCs w:val="21"/>
        </w:rPr>
        <w:t>golang</w:t>
      </w:r>
      <w:r w:rsidRPr="008A6C99">
        <w:rPr>
          <w:rFonts w:ascii="Consolas" w:hAnsi="Consolas" w:cs="宋体"/>
          <w:color w:val="CCCCCC"/>
          <w:kern w:val="0"/>
          <w:szCs w:val="21"/>
        </w:rPr>
        <w:t>:</w:t>
      </w:r>
      <w:r w:rsidRPr="008A6C99">
        <w:rPr>
          <w:rFonts w:ascii="Consolas" w:hAnsi="Consolas" w:cs="宋体"/>
          <w:color w:val="9CDCFE"/>
          <w:kern w:val="0"/>
          <w:szCs w:val="21"/>
        </w:rPr>
        <w:t>1.24.3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C586C0"/>
          <w:kern w:val="0"/>
          <w:szCs w:val="21"/>
        </w:rPr>
        <w:t>AS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4EC9B0"/>
          <w:kern w:val="0"/>
          <w:szCs w:val="21"/>
        </w:rPr>
        <w:t>builder</w:t>
      </w:r>
    </w:p>
    <w:p w14:paraId="27BD62A3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277DCE79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WORKDIR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/app</w:t>
      </w:r>
    </w:p>
    <w:p w14:paraId="2066C7D5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220D01FC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ENV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GOPROXY</w:t>
      </w:r>
      <w:r w:rsidRPr="008A6C99">
        <w:rPr>
          <w:rFonts w:ascii="Consolas" w:hAnsi="Consolas" w:cs="宋体"/>
          <w:color w:val="D4D4D4"/>
          <w:kern w:val="0"/>
          <w:szCs w:val="21"/>
        </w:rPr>
        <w:t>=</w:t>
      </w:r>
      <w:r w:rsidRPr="008A6C99">
        <w:rPr>
          <w:rFonts w:ascii="Consolas" w:hAnsi="Consolas" w:cs="宋体"/>
          <w:color w:val="9CDCFE"/>
          <w:kern w:val="0"/>
          <w:szCs w:val="21"/>
        </w:rPr>
        <w:t>https://goproxy.cn,https://goproxy.io,direct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569CD6"/>
          <w:kern w:val="0"/>
          <w:szCs w:val="21"/>
        </w:rPr>
        <w:t>\</w:t>
      </w:r>
    </w:p>
    <w:p w14:paraId="6811DE96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9CDCFE"/>
          <w:kern w:val="0"/>
          <w:szCs w:val="21"/>
        </w:rPr>
        <w:t>GO111MODULE</w:t>
      </w:r>
      <w:r w:rsidRPr="008A6C99">
        <w:rPr>
          <w:rFonts w:ascii="Consolas" w:hAnsi="Consolas" w:cs="宋体"/>
          <w:color w:val="D4D4D4"/>
          <w:kern w:val="0"/>
          <w:szCs w:val="21"/>
        </w:rPr>
        <w:t>=</w:t>
      </w:r>
      <w:r w:rsidRPr="008A6C99">
        <w:rPr>
          <w:rFonts w:ascii="Consolas" w:hAnsi="Consolas" w:cs="宋体"/>
          <w:color w:val="9CDCFE"/>
          <w:kern w:val="0"/>
          <w:szCs w:val="21"/>
        </w:rPr>
        <w:t>on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569CD6"/>
          <w:kern w:val="0"/>
          <w:szCs w:val="21"/>
        </w:rPr>
        <w:t>\</w:t>
      </w:r>
    </w:p>
    <w:p w14:paraId="1095099F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9CDCFE"/>
          <w:kern w:val="0"/>
          <w:szCs w:val="21"/>
        </w:rPr>
        <w:t>CGO_ENABLED</w:t>
      </w:r>
      <w:r w:rsidRPr="008A6C99">
        <w:rPr>
          <w:rFonts w:ascii="Consolas" w:hAnsi="Consolas" w:cs="宋体"/>
          <w:color w:val="D4D4D4"/>
          <w:kern w:val="0"/>
          <w:szCs w:val="21"/>
        </w:rPr>
        <w:t>=</w:t>
      </w:r>
      <w:r w:rsidRPr="008A6C99">
        <w:rPr>
          <w:rFonts w:ascii="Consolas" w:hAnsi="Consolas" w:cs="宋体"/>
          <w:color w:val="9CDCFE"/>
          <w:kern w:val="0"/>
          <w:szCs w:val="21"/>
        </w:rPr>
        <w:t>1</w:t>
      </w:r>
    </w:p>
    <w:p w14:paraId="409EC62B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26253C4F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proofErr w:type="gramStart"/>
      <w:r w:rsidRPr="008A6C99">
        <w:rPr>
          <w:rFonts w:ascii="Consolas" w:hAnsi="Consolas" w:cs="宋体"/>
          <w:color w:val="C586C0"/>
          <w:kern w:val="0"/>
          <w:szCs w:val="21"/>
        </w:rPr>
        <w:t>COPY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.</w:t>
      </w:r>
      <w:proofErr w:type="gramEnd"/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.</w:t>
      </w:r>
    </w:p>
    <w:p w14:paraId="7D87709F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RUN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go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mod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download</w:t>
      </w:r>
    </w:p>
    <w:p w14:paraId="4FF8805E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B6172B0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>#go</w:t>
      </w:r>
      <w:r w:rsidRPr="008A6C99">
        <w:rPr>
          <w:rFonts w:ascii="Consolas" w:hAnsi="Consolas" w:cs="宋体"/>
          <w:color w:val="6A9955"/>
          <w:kern w:val="0"/>
          <w:szCs w:val="21"/>
        </w:rPr>
        <w:t>构建可执行文件</w:t>
      </w:r>
    </w:p>
    <w:p w14:paraId="347989ED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RUN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go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build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-o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8A6C99">
        <w:rPr>
          <w:rFonts w:ascii="Consolas" w:hAnsi="Consolas" w:cs="宋体"/>
          <w:color w:val="9CDCFE"/>
          <w:kern w:val="0"/>
          <w:szCs w:val="21"/>
        </w:rPr>
        <w:t>simple_web_app</w:t>
      </w:r>
      <w:proofErr w:type="spellEnd"/>
    </w:p>
    <w:p w14:paraId="35AD2795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ED45AD7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FROM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8A6C99">
        <w:rPr>
          <w:rFonts w:ascii="Consolas" w:hAnsi="Consolas" w:cs="宋体"/>
          <w:color w:val="4EC9B0"/>
          <w:kern w:val="0"/>
          <w:szCs w:val="21"/>
        </w:rPr>
        <w:t>apline</w:t>
      </w:r>
      <w:r w:rsidRPr="008A6C99">
        <w:rPr>
          <w:rFonts w:ascii="Consolas" w:hAnsi="Consolas" w:cs="宋体"/>
          <w:color w:val="CCCCCC"/>
          <w:kern w:val="0"/>
          <w:szCs w:val="21"/>
        </w:rPr>
        <w:t>:</w:t>
      </w:r>
      <w:r w:rsidRPr="008A6C99">
        <w:rPr>
          <w:rFonts w:ascii="Consolas" w:hAnsi="Consolas" w:cs="宋体"/>
          <w:color w:val="9CDCFE"/>
          <w:kern w:val="0"/>
          <w:szCs w:val="21"/>
        </w:rPr>
        <w:t>latest</w:t>
      </w:r>
      <w:proofErr w:type="spellEnd"/>
      <w:proofErr w:type="gramEnd"/>
    </w:p>
    <w:p w14:paraId="43ADD088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E25D6DB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>#</w:t>
      </w:r>
      <w:r w:rsidRPr="008A6C99">
        <w:rPr>
          <w:rFonts w:ascii="Consolas" w:hAnsi="Consolas" w:cs="宋体"/>
          <w:color w:val="6A9955"/>
          <w:kern w:val="0"/>
          <w:szCs w:val="21"/>
        </w:rPr>
        <w:t>作者</w:t>
      </w:r>
    </w:p>
    <w:p w14:paraId="0CB08D84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LABEL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maintainer=</w:t>
      </w:r>
      <w:r w:rsidRPr="008A6C99">
        <w:rPr>
          <w:rFonts w:ascii="Consolas" w:hAnsi="Consolas" w:cs="宋体"/>
          <w:color w:val="CE9178"/>
          <w:kern w:val="0"/>
          <w:szCs w:val="21"/>
        </w:rPr>
        <w:t>"test"</w:t>
      </w:r>
    </w:p>
    <w:p w14:paraId="6C31C177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LABEL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version=</w:t>
      </w:r>
      <w:r w:rsidRPr="008A6C99">
        <w:rPr>
          <w:rFonts w:ascii="Consolas" w:hAnsi="Consolas" w:cs="宋体"/>
          <w:color w:val="CE9178"/>
          <w:kern w:val="0"/>
          <w:szCs w:val="21"/>
        </w:rPr>
        <w:t>"1.0"</w:t>
      </w:r>
    </w:p>
    <w:p w14:paraId="4BD7DB21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LABEL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description=</w:t>
      </w:r>
      <w:r w:rsidRPr="008A6C99">
        <w:rPr>
          <w:rFonts w:ascii="Consolas" w:hAnsi="Consolas" w:cs="宋体"/>
          <w:color w:val="CE9178"/>
          <w:kern w:val="0"/>
          <w:szCs w:val="21"/>
        </w:rPr>
        <w:t>"This is a docker image for my web application."</w:t>
      </w:r>
    </w:p>
    <w:p w14:paraId="32FE6638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lastRenderedPageBreak/>
        <w:t># MAINTAINER Razil "test"</w:t>
      </w:r>
    </w:p>
    <w:p w14:paraId="64A43507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 xml:space="preserve">## </w:t>
      </w:r>
      <w:r w:rsidRPr="008A6C99">
        <w:rPr>
          <w:rFonts w:ascii="Consolas" w:hAnsi="Consolas" w:cs="宋体"/>
          <w:color w:val="6A9955"/>
          <w:kern w:val="0"/>
          <w:szCs w:val="21"/>
        </w:rPr>
        <w:t>在</w:t>
      </w:r>
      <w:r w:rsidRPr="008A6C99">
        <w:rPr>
          <w:rFonts w:ascii="Consolas" w:hAnsi="Consolas" w:cs="宋体"/>
          <w:color w:val="6A9955"/>
          <w:kern w:val="0"/>
          <w:szCs w:val="21"/>
        </w:rPr>
        <w:t>docker</w:t>
      </w:r>
      <w:r w:rsidRPr="008A6C99">
        <w:rPr>
          <w:rFonts w:ascii="Consolas" w:hAnsi="Consolas" w:cs="宋体"/>
          <w:color w:val="6A9955"/>
          <w:kern w:val="0"/>
          <w:szCs w:val="21"/>
        </w:rPr>
        <w:t>的根目录下创建相应的使用目录</w:t>
      </w:r>
    </w:p>
    <w:p w14:paraId="0A9340B6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RUN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8A6C99">
        <w:rPr>
          <w:rFonts w:ascii="Consolas" w:hAnsi="Consolas" w:cs="宋体"/>
          <w:color w:val="9CDCFE"/>
          <w:kern w:val="0"/>
          <w:szCs w:val="21"/>
        </w:rPr>
        <w:t>mkdir</w:t>
      </w:r>
      <w:proofErr w:type="spellEnd"/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-p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/app</w:t>
      </w:r>
    </w:p>
    <w:p w14:paraId="4E264090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 xml:space="preserve">## </w:t>
      </w:r>
      <w:r w:rsidRPr="008A6C99">
        <w:rPr>
          <w:rFonts w:ascii="Consolas" w:hAnsi="Consolas" w:cs="宋体"/>
          <w:color w:val="6A9955"/>
          <w:kern w:val="0"/>
          <w:szCs w:val="21"/>
        </w:rPr>
        <w:t>设置工作目录</w:t>
      </w:r>
    </w:p>
    <w:p w14:paraId="2C87A1DD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WORKDIR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/app</w:t>
      </w:r>
    </w:p>
    <w:p w14:paraId="6A59750C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 xml:space="preserve">## </w:t>
      </w:r>
      <w:r w:rsidRPr="008A6C99">
        <w:rPr>
          <w:rFonts w:ascii="Consolas" w:hAnsi="Consolas" w:cs="宋体"/>
          <w:color w:val="6A9955"/>
          <w:kern w:val="0"/>
          <w:szCs w:val="21"/>
        </w:rPr>
        <w:t>把当前（宿主机上）目录下的文件都复制到</w:t>
      </w:r>
      <w:r w:rsidRPr="008A6C99">
        <w:rPr>
          <w:rFonts w:ascii="Consolas" w:hAnsi="Consolas" w:cs="宋体"/>
          <w:color w:val="6A9955"/>
          <w:kern w:val="0"/>
          <w:szCs w:val="21"/>
        </w:rPr>
        <w:t>docker</w:t>
      </w:r>
      <w:r w:rsidRPr="008A6C99">
        <w:rPr>
          <w:rFonts w:ascii="Consolas" w:hAnsi="Consolas" w:cs="宋体"/>
          <w:color w:val="6A9955"/>
          <w:kern w:val="0"/>
          <w:szCs w:val="21"/>
        </w:rPr>
        <w:t>上刚创建的目录下</w:t>
      </w:r>
    </w:p>
    <w:p w14:paraId="04EC3E6E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623B91B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6A9955"/>
          <w:kern w:val="0"/>
          <w:szCs w:val="21"/>
        </w:rPr>
        <w:t>#</w:t>
      </w:r>
      <w:r w:rsidRPr="008A6C99">
        <w:rPr>
          <w:rFonts w:ascii="Consolas" w:hAnsi="Consolas" w:cs="宋体"/>
          <w:color w:val="6A9955"/>
          <w:kern w:val="0"/>
          <w:szCs w:val="21"/>
        </w:rPr>
        <w:t>应用端口</w:t>
      </w:r>
    </w:p>
    <w:p w14:paraId="53813506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EXPOSE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8080</w:t>
      </w:r>
    </w:p>
    <w:p w14:paraId="1EDBF688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78D8097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RUN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8A6C99">
        <w:rPr>
          <w:rFonts w:ascii="Consolas" w:hAnsi="Consolas" w:cs="宋体"/>
          <w:color w:val="9CDCFE"/>
          <w:kern w:val="0"/>
          <w:szCs w:val="21"/>
        </w:rPr>
        <w:t>chmod</w:t>
      </w:r>
      <w:proofErr w:type="spellEnd"/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+x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8A6C99">
        <w:rPr>
          <w:rFonts w:ascii="Consolas" w:hAnsi="Consolas" w:cs="宋体"/>
          <w:color w:val="9CDCFE"/>
          <w:kern w:val="0"/>
          <w:szCs w:val="21"/>
        </w:rPr>
        <w:t>simple_web_app</w:t>
      </w:r>
      <w:proofErr w:type="spellEnd"/>
    </w:p>
    <w:p w14:paraId="0A8B221C" w14:textId="77777777" w:rsidR="008A6C99" w:rsidRPr="008A6C99" w:rsidRDefault="008A6C99" w:rsidP="008A6C99">
      <w:pPr>
        <w:widowControl/>
        <w:shd w:val="clear" w:color="auto" w:fill="1F1F1F"/>
        <w:spacing w:line="330" w:lineRule="atLeast"/>
        <w:jc w:val="left"/>
        <w:rPr>
          <w:rFonts w:ascii="Consolas" w:hAnsi="Consolas" w:cs="宋体"/>
          <w:color w:val="CCCCCC"/>
          <w:kern w:val="0"/>
          <w:szCs w:val="21"/>
        </w:rPr>
      </w:pPr>
      <w:r w:rsidRPr="008A6C99">
        <w:rPr>
          <w:rFonts w:ascii="Consolas" w:hAnsi="Consolas" w:cs="宋体"/>
          <w:color w:val="C586C0"/>
          <w:kern w:val="0"/>
          <w:szCs w:val="21"/>
        </w:rPr>
        <w:t>ENTRYPOINT</w:t>
      </w:r>
      <w:r w:rsidRPr="008A6C99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8A6C99">
        <w:rPr>
          <w:rFonts w:ascii="Consolas" w:hAnsi="Consolas" w:cs="宋体"/>
          <w:color w:val="9CDCFE"/>
          <w:kern w:val="0"/>
          <w:szCs w:val="21"/>
        </w:rPr>
        <w:t>[</w:t>
      </w:r>
      <w:proofErr w:type="gramStart"/>
      <w:r w:rsidRPr="008A6C99">
        <w:rPr>
          <w:rFonts w:ascii="Consolas" w:hAnsi="Consolas" w:cs="宋体"/>
          <w:color w:val="CE9178"/>
          <w:kern w:val="0"/>
          <w:szCs w:val="21"/>
        </w:rPr>
        <w:t>"./</w:t>
      </w:r>
      <w:proofErr w:type="spellStart"/>
      <w:proofErr w:type="gramEnd"/>
      <w:r w:rsidRPr="008A6C99">
        <w:rPr>
          <w:rFonts w:ascii="Consolas" w:hAnsi="Consolas" w:cs="宋体"/>
          <w:color w:val="CE9178"/>
          <w:kern w:val="0"/>
          <w:szCs w:val="21"/>
        </w:rPr>
        <w:t>simple_web_app</w:t>
      </w:r>
      <w:proofErr w:type="spellEnd"/>
      <w:r w:rsidRPr="008A6C99">
        <w:rPr>
          <w:rFonts w:ascii="Consolas" w:hAnsi="Consolas" w:cs="宋体"/>
          <w:color w:val="CE9178"/>
          <w:kern w:val="0"/>
          <w:szCs w:val="21"/>
        </w:rPr>
        <w:t>"</w:t>
      </w:r>
      <w:r w:rsidRPr="008A6C99">
        <w:rPr>
          <w:rFonts w:ascii="Consolas" w:hAnsi="Consolas" w:cs="宋体"/>
          <w:color w:val="9CDCFE"/>
          <w:kern w:val="0"/>
          <w:szCs w:val="21"/>
        </w:rPr>
        <w:t>]</w:t>
      </w:r>
    </w:p>
    <w:p w14:paraId="35A5C19E" w14:textId="10B36A63" w:rsidR="008A6C99" w:rsidRDefault="008A6C99" w:rsidP="008A6C99">
      <w:pPr>
        <w:rPr>
          <w:rFonts w:ascii="宋体"/>
          <w:bCs/>
          <w:szCs w:val="21"/>
        </w:rPr>
      </w:pPr>
    </w:p>
    <w:p w14:paraId="30BA7510" w14:textId="77777777" w:rsidR="008A6C99" w:rsidRPr="008A6C99" w:rsidRDefault="008A6C99" w:rsidP="008A6C99">
      <w:pPr>
        <w:rPr>
          <w:rFonts w:ascii="宋体"/>
          <w:bCs/>
          <w:szCs w:val="21"/>
        </w:rPr>
      </w:pPr>
    </w:p>
    <w:p w14:paraId="33019241" w14:textId="77777777" w:rsidR="008A6C99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3.构建Docker镜像：</w:t>
      </w:r>
    </w:p>
    <w:p w14:paraId="5E54A8DE" w14:textId="77777777" w:rsidR="008A6C99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打开终端，进入到`</w:t>
      </w:r>
      <w:proofErr w:type="spellStart"/>
      <w:r w:rsidRPr="008A6C99">
        <w:rPr>
          <w:rFonts w:ascii="宋体" w:hint="eastAsia"/>
          <w:bCs/>
          <w:szCs w:val="21"/>
        </w:rPr>
        <w:t>simple_web_app</w:t>
      </w:r>
      <w:proofErr w:type="spellEnd"/>
      <w:r w:rsidRPr="008A6C99">
        <w:rPr>
          <w:rFonts w:ascii="宋体" w:hint="eastAsia"/>
          <w:bCs/>
          <w:szCs w:val="21"/>
        </w:rPr>
        <w:t>`项目目录，执行以下命令构建Docker镜像：</w:t>
      </w:r>
    </w:p>
    <w:p w14:paraId="70DF4402" w14:textId="76C6A4C4" w:rsidR="008A6C99" w:rsidRPr="00613BA2" w:rsidRDefault="00613BA2" w:rsidP="008A6C99">
      <w:pPr>
        <w:rPr>
          <w:rFonts w:ascii="宋体"/>
          <w:bCs/>
          <w:szCs w:val="21"/>
        </w:rPr>
      </w:pPr>
      <w:r w:rsidRPr="00613BA2">
        <w:rPr>
          <w:rFonts w:ascii="Lucida Console" w:hAnsi="Lucida Console"/>
          <w:color w:val="333333"/>
          <w:szCs w:val="21"/>
          <w:shd w:val="clear" w:color="auto" w:fill="F3F4F4"/>
        </w:rPr>
        <w:t xml:space="preserve">docker build -t </w:t>
      </w:r>
      <w:proofErr w:type="spellStart"/>
      <w:proofErr w:type="gramStart"/>
      <w:r w:rsidRPr="00613BA2">
        <w:rPr>
          <w:rFonts w:ascii="Lucida Console" w:hAnsi="Lucida Console"/>
          <w:color w:val="333333"/>
          <w:szCs w:val="21"/>
          <w:shd w:val="clear" w:color="auto" w:fill="F3F4F4"/>
        </w:rPr>
        <w:t>my</w:t>
      </w:r>
      <w:r>
        <w:rPr>
          <w:rFonts w:ascii="Lucida Console" w:hAnsi="Lucida Console" w:hint="eastAsia"/>
          <w:color w:val="333333"/>
          <w:szCs w:val="21"/>
          <w:shd w:val="clear" w:color="auto" w:fill="F3F4F4"/>
        </w:rPr>
        <w:t>app</w:t>
      </w:r>
      <w:proofErr w:type="spellEnd"/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 xml:space="preserve"> .</w:t>
      </w:r>
      <w:proofErr w:type="gramEnd"/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>(</w:t>
      </w:r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>这里我改成了</w:t>
      </w:r>
      <w:proofErr w:type="spellStart"/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>myapp</w:t>
      </w:r>
      <w:proofErr w:type="spellEnd"/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>镜像文件</w:t>
      </w:r>
      <w:r w:rsidR="00E54D42">
        <w:rPr>
          <w:rFonts w:ascii="Lucida Console" w:hAnsi="Lucida Console" w:hint="eastAsia"/>
          <w:color w:val="333333"/>
          <w:szCs w:val="21"/>
          <w:shd w:val="clear" w:color="auto" w:fill="F3F4F4"/>
        </w:rPr>
        <w:t>)</w:t>
      </w:r>
    </w:p>
    <w:p w14:paraId="4040E821" w14:textId="537F3219" w:rsidR="008A6C99" w:rsidRPr="008A6C99" w:rsidRDefault="00567ABB" w:rsidP="008A6C99">
      <w:pPr>
        <w:rPr>
          <w:rFonts w:ascii="宋体"/>
          <w:bCs/>
          <w:szCs w:val="21"/>
        </w:rPr>
      </w:pPr>
      <w:r>
        <w:rPr>
          <w:noProof/>
        </w:rPr>
        <w:pict w14:anchorId="434FD5BF">
          <v:shape id="_x0000_i1105" type="#_x0000_t75" style="width:415.65pt;height:291.8pt;visibility:visible;mso-wrap-style:square">
            <v:imagedata r:id="rId88" o:title=""/>
          </v:shape>
        </w:pict>
      </w:r>
    </w:p>
    <w:p w14:paraId="151606F1" w14:textId="456985A2" w:rsidR="008A6C99" w:rsidRPr="008A6C99" w:rsidRDefault="008A6C99" w:rsidP="008A6C99">
      <w:pPr>
        <w:rPr>
          <w:rFonts w:ascii="宋体"/>
          <w:bCs/>
          <w:szCs w:val="21"/>
        </w:rPr>
      </w:pPr>
    </w:p>
    <w:p w14:paraId="091513EF" w14:textId="77777777" w:rsid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该命令会使用当前目录中的`</w:t>
      </w:r>
      <w:proofErr w:type="spellStart"/>
      <w:r w:rsidRPr="008A6C99">
        <w:rPr>
          <w:rFonts w:ascii="宋体" w:hint="eastAsia"/>
          <w:bCs/>
          <w:szCs w:val="21"/>
        </w:rPr>
        <w:t>Dockerfile</w:t>
      </w:r>
      <w:proofErr w:type="spellEnd"/>
      <w:r w:rsidRPr="008A6C99">
        <w:rPr>
          <w:rFonts w:ascii="宋体" w:hint="eastAsia"/>
          <w:bCs/>
          <w:szCs w:val="21"/>
        </w:rPr>
        <w:t>`文件，构建一个名为`</w:t>
      </w:r>
      <w:proofErr w:type="spellStart"/>
      <w:r w:rsidRPr="008A6C99">
        <w:rPr>
          <w:rFonts w:ascii="宋体" w:hint="eastAsia"/>
          <w:bCs/>
          <w:szCs w:val="21"/>
        </w:rPr>
        <w:t>simple_web_app</w:t>
      </w:r>
      <w:proofErr w:type="spellEnd"/>
      <w:r w:rsidRPr="008A6C99">
        <w:rPr>
          <w:rFonts w:ascii="宋体" w:hint="eastAsia"/>
          <w:bCs/>
          <w:szCs w:val="21"/>
        </w:rPr>
        <w:t>`的镜像。</w:t>
      </w:r>
    </w:p>
    <w:p w14:paraId="1C9C62E8" w14:textId="3F84EAE2" w:rsidR="00E54D42" w:rsidRDefault="00567ABB" w:rsidP="008A6C99">
      <w:pPr>
        <w:rPr>
          <w:noProof/>
        </w:rPr>
      </w:pPr>
      <w:r>
        <w:rPr>
          <w:noProof/>
        </w:rPr>
        <w:pict w14:anchorId="07C81CFD">
          <v:shape id="_x0000_i1106" type="#_x0000_t75" style="width:415.1pt;height:76.35pt;visibility:visible;mso-wrap-style:square">
            <v:imagedata r:id="rId89" o:title=""/>
          </v:shape>
        </w:pict>
      </w:r>
    </w:p>
    <w:p w14:paraId="00294776" w14:textId="77777777" w:rsidR="00E54D42" w:rsidRPr="008A6C99" w:rsidRDefault="00E54D42" w:rsidP="008A6C99">
      <w:pPr>
        <w:rPr>
          <w:rFonts w:ascii="宋体"/>
          <w:bCs/>
          <w:szCs w:val="21"/>
        </w:rPr>
      </w:pPr>
    </w:p>
    <w:p w14:paraId="08AA7D23" w14:textId="77777777" w:rsidR="008A6C99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lastRenderedPageBreak/>
        <w:t>4.运行Docker容器：运行构建好的镜像，创建并启动一个容器。</w:t>
      </w:r>
    </w:p>
    <w:p w14:paraId="0F8F5BDE" w14:textId="77777777" w:rsidR="008A6C99" w:rsidRPr="008A6C99" w:rsidRDefault="008A6C99" w:rsidP="008A6C99">
      <w:pPr>
        <w:rPr>
          <w:rFonts w:ascii="宋体"/>
          <w:bCs/>
          <w:szCs w:val="21"/>
        </w:rPr>
      </w:pPr>
    </w:p>
    <w:p w14:paraId="09C41750" w14:textId="59652677" w:rsidR="008A6C99" w:rsidRPr="008A6C99" w:rsidRDefault="00567ABB" w:rsidP="008A6C99">
      <w:pPr>
        <w:rPr>
          <w:rFonts w:ascii="宋体"/>
          <w:bCs/>
          <w:szCs w:val="21"/>
        </w:rPr>
      </w:pPr>
      <w:r>
        <w:rPr>
          <w:noProof/>
        </w:rPr>
        <w:pict w14:anchorId="65F01BCB">
          <v:shape id="_x0000_i1107" type="#_x0000_t75" style="width:415.1pt;height:106.9pt;visibility:visible;mso-wrap-style:square">
            <v:imagedata r:id="rId90" o:title=""/>
          </v:shape>
        </w:pict>
      </w:r>
    </w:p>
    <w:p w14:paraId="42BF0C5D" w14:textId="77777777" w:rsidR="008A6C99" w:rsidRPr="008A6C99" w:rsidRDefault="008A6C99" w:rsidP="008A6C99">
      <w:pPr>
        <w:rPr>
          <w:rFonts w:ascii="宋体"/>
          <w:bCs/>
          <w:szCs w:val="21"/>
        </w:rPr>
      </w:pPr>
    </w:p>
    <w:p w14:paraId="79C9F80C" w14:textId="364A1D62" w:rsidR="00F37237" w:rsidRPr="008A6C99" w:rsidRDefault="008A6C99" w:rsidP="008A6C99">
      <w:pPr>
        <w:rPr>
          <w:rFonts w:ascii="宋体"/>
          <w:bCs/>
          <w:szCs w:val="21"/>
        </w:rPr>
      </w:pPr>
      <w:r w:rsidRPr="008A6C99">
        <w:rPr>
          <w:rFonts w:ascii="宋体" w:hint="eastAsia"/>
          <w:bCs/>
          <w:szCs w:val="21"/>
        </w:rPr>
        <w:t>5.验证应用是否正常工作：在浏览器或使用`curl`命令访问`http://localhost:8080/ping`，如果返回`pong`，则说明应用已成功运行。</w:t>
      </w:r>
    </w:p>
    <w:p w14:paraId="75906AF4" w14:textId="77777777" w:rsidR="003E0FAA" w:rsidRPr="00ED1FCF" w:rsidRDefault="00567ABB" w:rsidP="003E0FAA">
      <w:r>
        <w:rPr>
          <w:noProof/>
        </w:rPr>
        <w:pict w14:anchorId="4E76C29F">
          <v:shape id="_x0000_i1108" type="#_x0000_t75" style="width:415.65pt;height:246pt;visibility:visible;mso-wrap-style:square">
            <v:imagedata r:id="rId91" o:title=""/>
          </v:shape>
        </w:pict>
      </w:r>
    </w:p>
    <w:p w14:paraId="406417F0" w14:textId="77777777" w:rsidR="003E0FAA" w:rsidRPr="00ED1FCF" w:rsidRDefault="003E0FAA" w:rsidP="003E0FAA">
      <w:pPr>
        <w:rPr>
          <w:rFonts w:ascii="宋体"/>
          <w:b/>
        </w:rPr>
      </w:pPr>
      <w:r w:rsidRPr="00ED1FCF">
        <w:br w:type="page"/>
      </w:r>
    </w:p>
    <w:p w14:paraId="5AF7316C" w14:textId="77777777" w:rsidR="003E0FAA" w:rsidRDefault="003E0FAA" w:rsidP="007670B6">
      <w:pPr>
        <w:pStyle w:val="a7"/>
        <w:rPr>
          <w:rFonts w:hint="eastAsia"/>
        </w:rPr>
      </w:pPr>
      <w:bookmarkStart w:id="57" w:name="_Toc193190502"/>
      <w:r>
        <w:rPr>
          <w:rFonts w:hint="eastAsia"/>
        </w:rPr>
        <w:t>五、实验结果与分析</w:t>
      </w:r>
      <w:bookmarkEnd w:id="57"/>
    </w:p>
    <w:p w14:paraId="6695AD20" w14:textId="2BF02B3C" w:rsidR="00F37237" w:rsidRPr="00D332A0" w:rsidRDefault="00F37237" w:rsidP="007646D7">
      <w:pPr>
        <w:pStyle w:val="a5"/>
      </w:pPr>
      <w:r w:rsidRPr="00D332A0">
        <w:rPr>
          <w:rFonts w:hint="eastAsia"/>
        </w:rPr>
        <w:t>1.</w:t>
      </w:r>
      <w:r w:rsidRPr="00D332A0">
        <w:t xml:space="preserve"> </w:t>
      </w:r>
      <w:r w:rsidR="00D332A0">
        <w:rPr>
          <w:rFonts w:hint="eastAsia"/>
        </w:rPr>
        <w:t>构建项目文件目录及其相关文件（</w:t>
      </w:r>
      <w:proofErr w:type="spellStart"/>
      <w:r w:rsidR="00D332A0">
        <w:rPr>
          <w:rFonts w:hint="eastAsia"/>
        </w:rPr>
        <w:t>simple_web_app</w:t>
      </w:r>
      <w:proofErr w:type="spellEnd"/>
      <w:r w:rsidR="00D332A0">
        <w:rPr>
          <w:rFonts w:hint="eastAsia"/>
        </w:rPr>
        <w:t>）</w:t>
      </w:r>
    </w:p>
    <w:p w14:paraId="171F8EE0" w14:textId="7125FAB7" w:rsidR="00F37237" w:rsidRPr="00D332A0" w:rsidRDefault="00567ABB" w:rsidP="00F37237">
      <w:pPr>
        <w:rPr>
          <w:rFonts w:ascii="宋体"/>
          <w:b/>
          <w:szCs w:val="21"/>
        </w:rPr>
      </w:pPr>
      <w:r>
        <w:rPr>
          <w:noProof/>
        </w:rPr>
        <w:pict w14:anchorId="29F6DABE">
          <v:shape id="_x0000_i1109" type="#_x0000_t75" style="width:345.25pt;height:348.55pt;visibility:visible;mso-wrap-style:square">
            <v:imagedata r:id="rId92" o:title=""/>
          </v:shape>
        </w:pict>
      </w:r>
    </w:p>
    <w:p w14:paraId="1E2AE69A" w14:textId="77777777" w:rsidR="004D1ABC" w:rsidRDefault="004D1ABC" w:rsidP="00F37237">
      <w:pPr>
        <w:rPr>
          <w:noProof/>
          <w:szCs w:val="21"/>
        </w:rPr>
      </w:pPr>
    </w:p>
    <w:p w14:paraId="143FA6BD" w14:textId="61CBBB28" w:rsidR="00B12426" w:rsidRPr="00B12426" w:rsidRDefault="00B12426" w:rsidP="007646D7">
      <w:pPr>
        <w:pStyle w:val="a5"/>
      </w:pPr>
      <w:r>
        <w:rPr>
          <w:rFonts w:hint="eastAsia"/>
        </w:rPr>
        <w:t>2.启动docker desktop并添加镜像网址到docker 引擎</w:t>
      </w:r>
    </w:p>
    <w:p w14:paraId="774103E7" w14:textId="0DD14994" w:rsidR="00B12426" w:rsidRPr="00D332A0" w:rsidRDefault="00567ABB" w:rsidP="00F37237">
      <w:pPr>
        <w:rPr>
          <w:noProof/>
          <w:szCs w:val="21"/>
        </w:rPr>
      </w:pPr>
      <w:r>
        <w:rPr>
          <w:noProof/>
        </w:rPr>
        <w:pict w14:anchorId="69C24670">
          <v:shape id="_x0000_i1110" type="#_x0000_t75" style="width:415.1pt;height:235.65pt;visibility:visible;mso-wrap-style:square">
            <v:imagedata r:id="rId93" o:title=""/>
          </v:shape>
        </w:pict>
      </w:r>
    </w:p>
    <w:p w14:paraId="41F2495D" w14:textId="48D2495E" w:rsidR="00F37237" w:rsidRDefault="00B12426" w:rsidP="007646D7">
      <w:pPr>
        <w:pStyle w:val="a5"/>
      </w:pPr>
      <w:r>
        <w:rPr>
          <w:rFonts w:hint="eastAsia"/>
        </w:rPr>
        <w:lastRenderedPageBreak/>
        <w:t>3</w:t>
      </w:r>
      <w:r w:rsidR="00F37237" w:rsidRPr="00D332A0">
        <w:t xml:space="preserve">. </w:t>
      </w:r>
      <w:r w:rsidR="00581E57">
        <w:rPr>
          <w:rFonts w:hint="eastAsia"/>
        </w:rPr>
        <w:t>编写</w:t>
      </w:r>
      <w:proofErr w:type="spellStart"/>
      <w:r w:rsidR="00581E57">
        <w:rPr>
          <w:rFonts w:hint="eastAsia"/>
        </w:rPr>
        <w:t>main.go</w:t>
      </w:r>
      <w:proofErr w:type="spellEnd"/>
      <w:r w:rsidR="00581E57">
        <w:rPr>
          <w:rFonts w:hint="eastAsia"/>
        </w:rPr>
        <w:t>文件来实现基础的</w:t>
      </w:r>
      <w:r w:rsidR="00581E57" w:rsidRPr="00581E57">
        <w:rPr>
          <w:rFonts w:hint="eastAsia"/>
        </w:rPr>
        <w:t>编写一个http</w:t>
      </w:r>
      <w:proofErr w:type="gramStart"/>
      <w:r w:rsidR="00581E57" w:rsidRPr="00581E57">
        <w:rPr>
          <w:rFonts w:hint="eastAsia"/>
        </w:rPr>
        <w:t>简单响应</w:t>
      </w:r>
      <w:proofErr w:type="gramEnd"/>
      <w:r w:rsidR="00581E57" w:rsidRPr="00581E57">
        <w:rPr>
          <w:rFonts w:hint="eastAsia"/>
        </w:rPr>
        <w:t>的接口</w:t>
      </w:r>
    </w:p>
    <w:p w14:paraId="06F54856" w14:textId="504FFCAE" w:rsidR="00F37237" w:rsidRPr="00D332A0" w:rsidRDefault="00567ABB" w:rsidP="00F37237">
      <w:pPr>
        <w:rPr>
          <w:noProof/>
          <w:szCs w:val="21"/>
        </w:rPr>
      </w:pPr>
      <w:r>
        <w:rPr>
          <w:noProof/>
        </w:rPr>
        <w:pict w14:anchorId="6AE35FA9">
          <v:shape id="_x0000_i1111" type="#_x0000_t75" style="width:415.1pt;height:147.8pt;visibility:visible;mso-wrap-style:square">
            <v:imagedata r:id="rId94" o:title=""/>
          </v:shape>
        </w:pict>
      </w:r>
    </w:p>
    <w:p w14:paraId="0AE4ACAA" w14:textId="14E2D255" w:rsidR="00F37237" w:rsidRPr="00D332A0" w:rsidRDefault="00B12426" w:rsidP="007646D7">
      <w:pPr>
        <w:pStyle w:val="a5"/>
      </w:pPr>
      <w:r>
        <w:rPr>
          <w:rFonts w:hint="eastAsia"/>
        </w:rPr>
        <w:t>4</w:t>
      </w:r>
      <w:r w:rsidR="00F37237" w:rsidRPr="00D332A0">
        <w:rPr>
          <w:rFonts w:hint="eastAsia"/>
        </w:rPr>
        <w:t>.</w:t>
      </w:r>
      <w:r w:rsidR="00F37237" w:rsidRPr="00D332A0">
        <w:t xml:space="preserve"> </w:t>
      </w:r>
      <w:r>
        <w:rPr>
          <w:rFonts w:hint="eastAsia"/>
        </w:rPr>
        <w:t>查看docker中是否存在相关的镜像文件</w:t>
      </w:r>
    </w:p>
    <w:p w14:paraId="01C0A9B0" w14:textId="58CDC3BC" w:rsidR="00F37237" w:rsidRPr="00D332A0" w:rsidRDefault="00567ABB" w:rsidP="00F37237">
      <w:pPr>
        <w:ind w:left="420" w:hangingChars="200" w:hanging="420"/>
        <w:rPr>
          <w:noProof/>
          <w:szCs w:val="21"/>
        </w:rPr>
      </w:pPr>
      <w:r>
        <w:rPr>
          <w:noProof/>
        </w:rPr>
        <w:pict w14:anchorId="594266EC">
          <v:shape id="_x0000_i1112" type="#_x0000_t75" style="width:415.1pt;height:235.65pt;visibility:visible;mso-wrap-style:square">
            <v:imagedata r:id="rId95" o:title=""/>
          </v:shape>
        </w:pict>
      </w:r>
    </w:p>
    <w:p w14:paraId="573A73B1" w14:textId="77777777" w:rsidR="00F37237" w:rsidRPr="00D332A0" w:rsidRDefault="00F37237" w:rsidP="00F37237">
      <w:pPr>
        <w:ind w:left="420" w:hangingChars="200" w:hanging="420"/>
        <w:rPr>
          <w:noProof/>
          <w:szCs w:val="21"/>
        </w:rPr>
      </w:pPr>
    </w:p>
    <w:p w14:paraId="78753454" w14:textId="46B97CF5" w:rsidR="00F37237" w:rsidRPr="00D332A0" w:rsidRDefault="00B12426" w:rsidP="007646D7">
      <w:pPr>
        <w:pStyle w:val="a5"/>
      </w:pPr>
      <w:r>
        <w:rPr>
          <w:rFonts w:hint="eastAsia"/>
        </w:rPr>
        <w:t>5</w:t>
      </w:r>
      <w:r w:rsidR="00F37237" w:rsidRPr="00D332A0">
        <w:rPr>
          <w:rFonts w:hint="eastAsia"/>
        </w:rPr>
        <w:t>.</w:t>
      </w:r>
      <w:r w:rsidR="00F37237" w:rsidRPr="00D332A0">
        <w:t xml:space="preserve"> </w:t>
      </w:r>
      <w:r w:rsidR="00D332A0">
        <w:rPr>
          <w:rFonts w:hint="eastAsia"/>
        </w:rPr>
        <w:t>跳转至浏览器并访问</w:t>
      </w:r>
      <w:proofErr w:type="spellStart"/>
      <w:r w:rsidR="00D332A0">
        <w:rPr>
          <w:rFonts w:hint="eastAsia"/>
        </w:rPr>
        <w:t>url</w:t>
      </w:r>
      <w:proofErr w:type="spellEnd"/>
      <w:r w:rsidR="00D332A0">
        <w:rPr>
          <w:rFonts w:hint="eastAsia"/>
        </w:rPr>
        <w:t>查看是否成功（</w:t>
      </w:r>
      <w:r w:rsidR="00D332A0" w:rsidRPr="00D332A0">
        <w:t>http://localhost:8080/ping</w:t>
      </w:r>
      <w:r w:rsidR="00D332A0">
        <w:rPr>
          <w:rFonts w:hint="eastAsia"/>
        </w:rPr>
        <w:t>）</w:t>
      </w:r>
    </w:p>
    <w:p w14:paraId="50F64AFF" w14:textId="18195A18" w:rsidR="00F177ED" w:rsidRDefault="00567ABB" w:rsidP="00F37237">
      <w:pPr>
        <w:rPr>
          <w:noProof/>
        </w:rPr>
      </w:pPr>
      <w:r>
        <w:rPr>
          <w:noProof/>
        </w:rPr>
        <w:pict w14:anchorId="6F73CA5B">
          <v:shape id="_x0000_i1113" type="#_x0000_t75" style="width:415.1pt;height:61.1pt;visibility:visible;mso-wrap-style:square">
            <v:imagedata r:id="rId96" o:title=""/>
          </v:shape>
        </w:pict>
      </w:r>
    </w:p>
    <w:p w14:paraId="3D6E1180" w14:textId="687400DD" w:rsidR="003E0FAA" w:rsidRPr="00ED1FCF" w:rsidRDefault="00567ABB" w:rsidP="003E0FAA">
      <w:pPr>
        <w:rPr>
          <w:rFonts w:ascii="宋体"/>
          <w:b/>
          <w:sz w:val="32"/>
        </w:rPr>
      </w:pPr>
      <w:r>
        <w:rPr>
          <w:noProof/>
        </w:rPr>
        <w:pict w14:anchorId="14A963DB">
          <v:shape id="_x0000_i1114" type="#_x0000_t75" style="width:415.1pt;height:125.45pt;visibility:visible;mso-wrap-style:square">
            <v:imagedata r:id="rId97" o:title=""/>
          </v:shape>
        </w:pict>
      </w:r>
    </w:p>
    <w:p w14:paraId="42A21E56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6072A3FB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2909ACC0" w14:textId="77777777" w:rsidR="003E0FAA" w:rsidRDefault="003E0FAA" w:rsidP="007670B6">
      <w:pPr>
        <w:pStyle w:val="a7"/>
        <w:rPr>
          <w:rFonts w:hint="eastAsia"/>
        </w:rPr>
      </w:pPr>
      <w:bookmarkStart w:id="58" w:name="_Toc193190503"/>
      <w:r>
        <w:rPr>
          <w:rFonts w:hint="eastAsia"/>
        </w:rPr>
        <w:t>六、结论与体会</w:t>
      </w:r>
      <w:bookmarkEnd w:id="58"/>
    </w:p>
    <w:p w14:paraId="25EC7D0C" w14:textId="51CAF5A8" w:rsidR="00155F0F" w:rsidRPr="00155F0F" w:rsidRDefault="00155F0F" w:rsidP="00155F0F">
      <w:pPr>
        <w:widowControl/>
        <w:shd w:val="clear" w:color="auto" w:fill="FFFFFF"/>
        <w:spacing w:line="420" w:lineRule="atLeast"/>
        <w:ind w:firstLineChars="200" w:firstLine="420"/>
        <w:jc w:val="left"/>
        <w:rPr>
          <w:rFonts w:ascii="Segoe UI" w:hAnsi="Segoe UI" w:cs="Segoe UI"/>
          <w:kern w:val="0"/>
          <w:szCs w:val="21"/>
        </w:rPr>
      </w:pPr>
      <w:r w:rsidRPr="00155F0F">
        <w:rPr>
          <w:rFonts w:ascii="Segoe UI" w:hAnsi="Segoe UI" w:cs="Segoe UI"/>
          <w:kern w:val="0"/>
          <w:szCs w:val="21"/>
        </w:rPr>
        <w:t>通过本次</w:t>
      </w:r>
      <w:r w:rsidRPr="00155F0F">
        <w:rPr>
          <w:rFonts w:ascii="Segoe UI" w:hAnsi="Segoe UI" w:cs="Segoe UI"/>
          <w:kern w:val="0"/>
          <w:szCs w:val="21"/>
        </w:rPr>
        <w:t xml:space="preserve"> Docker </w:t>
      </w:r>
      <w:r w:rsidRPr="00155F0F">
        <w:rPr>
          <w:rFonts w:ascii="Segoe UI" w:hAnsi="Segoe UI" w:cs="Segoe UI"/>
          <w:kern w:val="0"/>
          <w:szCs w:val="21"/>
        </w:rPr>
        <w:t>容器</w:t>
      </w:r>
      <w:proofErr w:type="gramStart"/>
      <w:r w:rsidRPr="00155F0F">
        <w:rPr>
          <w:rFonts w:ascii="Segoe UI" w:hAnsi="Segoe UI" w:cs="Segoe UI"/>
          <w:kern w:val="0"/>
          <w:szCs w:val="21"/>
        </w:rPr>
        <w:t>化部署</w:t>
      </w:r>
      <w:proofErr w:type="gramEnd"/>
      <w:r w:rsidRPr="00155F0F">
        <w:rPr>
          <w:rFonts w:ascii="Segoe UI" w:hAnsi="Segoe UI" w:cs="Segoe UI"/>
          <w:kern w:val="0"/>
          <w:szCs w:val="21"/>
        </w:rPr>
        <w:t>实验，我系统掌握了从</w:t>
      </w:r>
      <w:r w:rsidRPr="00155F0F">
        <w:rPr>
          <w:rFonts w:ascii="Segoe UI" w:hAnsi="Segoe UI" w:cs="Segoe UI"/>
          <w:kern w:val="0"/>
          <w:szCs w:val="21"/>
        </w:rPr>
        <w:t xml:space="preserve"> Go </w:t>
      </w:r>
      <w:r w:rsidRPr="00155F0F">
        <w:rPr>
          <w:rFonts w:ascii="Segoe UI" w:hAnsi="Segoe UI" w:cs="Segoe UI"/>
          <w:kern w:val="0"/>
          <w:szCs w:val="21"/>
        </w:rPr>
        <w:t>应用开发到镜像构建、容器运行的全流程。</w:t>
      </w:r>
      <w:proofErr w:type="spellStart"/>
      <w:r w:rsidRPr="00155F0F">
        <w:rPr>
          <w:rFonts w:ascii="Segoe UI" w:hAnsi="Segoe UI" w:cs="Segoe UI"/>
          <w:kern w:val="0"/>
          <w:szCs w:val="21"/>
        </w:rPr>
        <w:t>Dockerfile</w:t>
      </w:r>
      <w:proofErr w:type="spellEnd"/>
      <w:r w:rsidRPr="00155F0F">
        <w:rPr>
          <w:rFonts w:ascii="Segoe UI" w:hAnsi="Segoe UI" w:cs="Segoe UI"/>
          <w:kern w:val="0"/>
          <w:szCs w:val="21"/>
        </w:rPr>
        <w:t xml:space="preserve"> </w:t>
      </w:r>
      <w:r w:rsidRPr="00155F0F">
        <w:rPr>
          <w:rFonts w:ascii="Segoe UI" w:hAnsi="Segoe UI" w:cs="Segoe UI"/>
          <w:kern w:val="0"/>
          <w:szCs w:val="21"/>
        </w:rPr>
        <w:t>的分阶段构建（先使用</w:t>
      </w:r>
      <w:r w:rsidRPr="00155F0F">
        <w:rPr>
          <w:rFonts w:ascii="Segoe UI" w:hAnsi="Segoe UI" w:cs="Segoe UI"/>
          <w:kern w:val="0"/>
          <w:szCs w:val="21"/>
        </w:rPr>
        <w:t xml:space="preserve"> Golang </w:t>
      </w:r>
      <w:r w:rsidRPr="00155F0F">
        <w:rPr>
          <w:rFonts w:ascii="Segoe UI" w:hAnsi="Segoe UI" w:cs="Segoe UI"/>
          <w:kern w:val="0"/>
          <w:szCs w:val="21"/>
        </w:rPr>
        <w:t>镜像编译代码，再基于轻量级</w:t>
      </w:r>
      <w:r w:rsidRPr="00155F0F">
        <w:rPr>
          <w:rFonts w:ascii="Segoe UI" w:hAnsi="Segoe UI" w:cs="Segoe UI"/>
          <w:kern w:val="0"/>
          <w:szCs w:val="21"/>
        </w:rPr>
        <w:t xml:space="preserve"> Alpine </w:t>
      </w:r>
      <w:r w:rsidRPr="00155F0F">
        <w:rPr>
          <w:rFonts w:ascii="Segoe UI" w:hAnsi="Segoe UI" w:cs="Segoe UI"/>
          <w:kern w:val="0"/>
          <w:szCs w:val="21"/>
        </w:rPr>
        <w:t>镜像运行）有效减小了镜像体积，提升了部署效率。实践中，我学会通过</w:t>
      </w:r>
      <w:r w:rsidRPr="00155F0F">
        <w:rPr>
          <w:rFonts w:ascii="Segoe UI" w:hAnsi="Segoe UI" w:cs="Segoe UI"/>
          <w:kern w:val="0"/>
          <w:szCs w:val="21"/>
        </w:rPr>
        <w:t>docker build</w:t>
      </w:r>
      <w:r w:rsidRPr="00155F0F">
        <w:rPr>
          <w:rFonts w:ascii="Segoe UI" w:hAnsi="Segoe UI" w:cs="Segoe UI"/>
          <w:kern w:val="0"/>
          <w:szCs w:val="21"/>
        </w:rPr>
        <w:t>和</w:t>
      </w:r>
      <w:r w:rsidRPr="00155F0F">
        <w:rPr>
          <w:rFonts w:ascii="Segoe UI" w:hAnsi="Segoe UI" w:cs="Segoe UI"/>
          <w:kern w:val="0"/>
          <w:szCs w:val="21"/>
        </w:rPr>
        <w:t>docker run</w:t>
      </w:r>
      <w:r w:rsidRPr="00155F0F">
        <w:rPr>
          <w:rFonts w:ascii="Segoe UI" w:hAnsi="Segoe UI" w:cs="Segoe UI"/>
          <w:kern w:val="0"/>
          <w:szCs w:val="21"/>
        </w:rPr>
        <w:t>命令实现应用的快速打包与</w:t>
      </w:r>
      <w:proofErr w:type="gramStart"/>
      <w:r w:rsidRPr="00155F0F">
        <w:rPr>
          <w:rFonts w:ascii="Segoe UI" w:hAnsi="Segoe UI" w:cs="Segoe UI"/>
          <w:kern w:val="0"/>
          <w:szCs w:val="21"/>
        </w:rPr>
        <w:t>跨环境</w:t>
      </w:r>
      <w:proofErr w:type="gramEnd"/>
      <w:r w:rsidRPr="00155F0F">
        <w:rPr>
          <w:rFonts w:ascii="Segoe UI" w:hAnsi="Segoe UI" w:cs="Segoe UI"/>
          <w:kern w:val="0"/>
          <w:szCs w:val="21"/>
        </w:rPr>
        <w:t>运行，深刻体会到容器化在隔离依赖、简化部署中的优势</w:t>
      </w:r>
      <w:r>
        <w:rPr>
          <w:rFonts w:ascii="Segoe UI" w:hAnsi="Segoe UI" w:cs="Segoe UI" w:hint="eastAsia"/>
          <w:kern w:val="0"/>
          <w:szCs w:val="21"/>
        </w:rPr>
        <w:t>。</w:t>
      </w:r>
    </w:p>
    <w:p w14:paraId="55B59571" w14:textId="45520850" w:rsidR="003E0FAA" w:rsidRPr="00ED1FCF" w:rsidRDefault="00155F0F" w:rsidP="00ED1FCF">
      <w:pPr>
        <w:widowControl/>
        <w:shd w:val="clear" w:color="auto" w:fill="FFFFFF"/>
        <w:spacing w:line="420" w:lineRule="atLeast"/>
        <w:ind w:firstLineChars="200" w:firstLine="420"/>
        <w:jc w:val="left"/>
        <w:rPr>
          <w:rFonts w:ascii="Segoe UI" w:hAnsi="Segoe UI"/>
          <w:kern w:val="0"/>
        </w:rPr>
      </w:pPr>
      <w:r w:rsidRPr="00155F0F">
        <w:rPr>
          <w:rFonts w:ascii="Segoe UI" w:hAnsi="Segoe UI" w:cs="Segoe UI"/>
          <w:kern w:val="0"/>
          <w:szCs w:val="21"/>
        </w:rPr>
        <w:t>过程中遇到容器启动失败问题，经排查发现是端口映射和执行权限配置疏忽导致，通过调整</w:t>
      </w:r>
      <w:r w:rsidRPr="00155F0F">
        <w:rPr>
          <w:rFonts w:ascii="Segoe UI" w:hAnsi="Segoe UI" w:cs="Segoe UI"/>
          <w:kern w:val="0"/>
          <w:szCs w:val="21"/>
        </w:rPr>
        <w:t>EXPOSE</w:t>
      </w:r>
      <w:r w:rsidRPr="00155F0F">
        <w:rPr>
          <w:rFonts w:ascii="Segoe UI" w:hAnsi="Segoe UI" w:cs="Segoe UI"/>
          <w:kern w:val="0"/>
          <w:szCs w:val="21"/>
        </w:rPr>
        <w:t>端口和</w:t>
      </w:r>
      <w:proofErr w:type="spellStart"/>
      <w:r w:rsidRPr="00155F0F">
        <w:rPr>
          <w:rFonts w:ascii="Segoe UI" w:hAnsi="Segoe UI" w:cs="Segoe UI"/>
          <w:kern w:val="0"/>
          <w:szCs w:val="21"/>
        </w:rPr>
        <w:t>chmod</w:t>
      </w:r>
      <w:proofErr w:type="spellEnd"/>
      <w:r w:rsidRPr="00155F0F">
        <w:rPr>
          <w:rFonts w:ascii="Segoe UI" w:hAnsi="Segoe UI" w:cs="Segoe UI"/>
          <w:kern w:val="0"/>
          <w:szCs w:val="21"/>
        </w:rPr>
        <w:t>权限后成功运行。这让我意识到</w:t>
      </w:r>
      <w:r w:rsidRPr="00155F0F">
        <w:rPr>
          <w:rFonts w:ascii="Segoe UI" w:hAnsi="Segoe UI" w:cs="Segoe UI"/>
          <w:kern w:val="0"/>
          <w:szCs w:val="21"/>
        </w:rPr>
        <w:t xml:space="preserve"> </w:t>
      </w:r>
      <w:proofErr w:type="spellStart"/>
      <w:r w:rsidRPr="00155F0F">
        <w:rPr>
          <w:rFonts w:ascii="Segoe UI" w:hAnsi="Segoe UI" w:cs="Segoe UI"/>
          <w:kern w:val="0"/>
          <w:szCs w:val="21"/>
        </w:rPr>
        <w:t>Dockerfile</w:t>
      </w:r>
      <w:proofErr w:type="spellEnd"/>
      <w:r w:rsidRPr="00155F0F">
        <w:rPr>
          <w:rFonts w:ascii="Segoe UI" w:hAnsi="Segoe UI" w:cs="Segoe UI"/>
          <w:kern w:val="0"/>
          <w:szCs w:val="21"/>
        </w:rPr>
        <w:t xml:space="preserve"> </w:t>
      </w:r>
      <w:r w:rsidRPr="00155F0F">
        <w:rPr>
          <w:rFonts w:ascii="Segoe UI" w:hAnsi="Segoe UI" w:cs="Segoe UI"/>
          <w:kern w:val="0"/>
          <w:szCs w:val="21"/>
        </w:rPr>
        <w:t>语法细节和容器生命周期管理的重要性。此次实验为</w:t>
      </w:r>
      <w:proofErr w:type="gramStart"/>
      <w:r w:rsidRPr="00155F0F">
        <w:rPr>
          <w:rFonts w:ascii="Segoe UI" w:hAnsi="Segoe UI" w:cs="Segoe UI"/>
          <w:kern w:val="0"/>
          <w:szCs w:val="21"/>
        </w:rPr>
        <w:t>微服务</w:t>
      </w:r>
      <w:proofErr w:type="gramEnd"/>
      <w:r w:rsidRPr="00155F0F">
        <w:rPr>
          <w:rFonts w:ascii="Segoe UI" w:hAnsi="Segoe UI" w:cs="Segoe UI"/>
          <w:kern w:val="0"/>
          <w:szCs w:val="21"/>
        </w:rPr>
        <w:t>部署奠定了基础，未来可进一步结合</w:t>
      </w:r>
      <w:r w:rsidRPr="00155F0F">
        <w:rPr>
          <w:rFonts w:ascii="Segoe UI" w:hAnsi="Segoe UI" w:cs="Segoe UI"/>
          <w:kern w:val="0"/>
          <w:szCs w:val="21"/>
        </w:rPr>
        <w:t xml:space="preserve"> Docker Compose </w:t>
      </w:r>
      <w:r w:rsidRPr="00155F0F">
        <w:rPr>
          <w:rFonts w:ascii="Segoe UI" w:hAnsi="Segoe UI" w:cs="Segoe UI"/>
          <w:kern w:val="0"/>
          <w:szCs w:val="21"/>
        </w:rPr>
        <w:t>实现多容器协同，提升复杂系统的可维护性与可移植性。</w:t>
      </w:r>
    </w:p>
    <w:p w14:paraId="3232FE45" w14:textId="77777777" w:rsidR="003E0FAA" w:rsidRDefault="003E0FAA" w:rsidP="007670B6">
      <w:pPr>
        <w:pStyle w:val="a7"/>
        <w:rPr>
          <w:rFonts w:hint="eastAsia"/>
        </w:rPr>
      </w:pPr>
      <w:bookmarkStart w:id="59" w:name="_Toc193190504"/>
      <w:r>
        <w:rPr>
          <w:rFonts w:hint="eastAsia"/>
        </w:rPr>
        <w:t>七、教师评语</w:t>
      </w:r>
      <w:bookmarkEnd w:id="59"/>
    </w:p>
    <w:p w14:paraId="69517E52" w14:textId="77777777" w:rsidR="003E0FAA" w:rsidRPr="00ED1FCF" w:rsidRDefault="003E0FAA" w:rsidP="003E0FAA"/>
    <w:p w14:paraId="03E103A3" w14:textId="1F32A103" w:rsidR="003E0FAA" w:rsidRDefault="00F37237" w:rsidP="003E0FAA">
      <w:pPr>
        <w:jc w:val="center"/>
        <w:rPr>
          <w:b/>
          <w:sz w:val="48"/>
          <w:szCs w:val="48"/>
        </w:rPr>
      </w:pPr>
      <w:r>
        <w:br w:type="page"/>
      </w:r>
      <w:r w:rsidR="003E0FAA">
        <w:lastRenderedPageBreak/>
        <w:br w:type="page"/>
      </w:r>
      <w:r w:rsidR="003E0FAA">
        <w:rPr>
          <w:rFonts w:hint="eastAsia"/>
          <w:b/>
          <w:sz w:val="48"/>
          <w:szCs w:val="48"/>
        </w:rPr>
        <w:lastRenderedPageBreak/>
        <w:t>广</w:t>
      </w:r>
      <w:r w:rsidR="003E0FAA">
        <w:rPr>
          <w:b/>
          <w:sz w:val="48"/>
          <w:szCs w:val="48"/>
        </w:rPr>
        <w:t xml:space="preserve"> </w:t>
      </w:r>
      <w:r w:rsidR="003E0FAA">
        <w:rPr>
          <w:rFonts w:hint="eastAsia"/>
          <w:b/>
          <w:sz w:val="48"/>
          <w:szCs w:val="48"/>
        </w:rPr>
        <w:t>州</w:t>
      </w:r>
      <w:r w:rsidR="003E0FAA">
        <w:rPr>
          <w:b/>
          <w:sz w:val="48"/>
          <w:szCs w:val="48"/>
        </w:rPr>
        <w:t xml:space="preserve"> </w:t>
      </w:r>
      <w:r w:rsidR="003E0FAA">
        <w:rPr>
          <w:rFonts w:hint="eastAsia"/>
          <w:b/>
          <w:sz w:val="48"/>
          <w:szCs w:val="48"/>
        </w:rPr>
        <w:t>商</w:t>
      </w:r>
      <w:r w:rsidR="003E0FAA">
        <w:rPr>
          <w:b/>
          <w:sz w:val="48"/>
          <w:szCs w:val="48"/>
        </w:rPr>
        <w:t xml:space="preserve"> </w:t>
      </w:r>
      <w:r w:rsidR="003E0FAA">
        <w:rPr>
          <w:rFonts w:hint="eastAsia"/>
          <w:b/>
          <w:sz w:val="48"/>
          <w:szCs w:val="48"/>
        </w:rPr>
        <w:t>学</w:t>
      </w:r>
      <w:r w:rsidR="003E0FAA">
        <w:rPr>
          <w:b/>
          <w:sz w:val="48"/>
          <w:szCs w:val="48"/>
        </w:rPr>
        <w:t xml:space="preserve"> </w:t>
      </w:r>
      <w:r w:rsidR="003E0FAA">
        <w:rPr>
          <w:rFonts w:hint="eastAsia"/>
          <w:b/>
          <w:sz w:val="48"/>
          <w:szCs w:val="48"/>
        </w:rPr>
        <w:t>院</w:t>
      </w:r>
    </w:p>
    <w:p w14:paraId="6A554985" w14:textId="36D256EC" w:rsidR="003E0FAA" w:rsidRDefault="003E0FAA" w:rsidP="003E0FAA">
      <w:pPr>
        <w:pStyle w:val="a3"/>
      </w:pPr>
      <w:bookmarkStart w:id="60" w:name="_Toc193190505"/>
      <w:r>
        <w:rPr>
          <w:rFonts w:hint="eastAsia"/>
        </w:rPr>
        <w:t>实验报告（第</w:t>
      </w:r>
      <w:r>
        <w:rPr>
          <w:u w:val="single"/>
        </w:rPr>
        <w:t xml:space="preserve"> 8 </w:t>
      </w:r>
      <w:r>
        <w:rPr>
          <w:rFonts w:hint="eastAsia"/>
        </w:rPr>
        <w:t>次）</w:t>
      </w:r>
      <w:bookmarkEnd w:id="60"/>
    </w:p>
    <w:p w14:paraId="64F27431" w14:textId="525FB85E" w:rsidR="003E0FAA" w:rsidRDefault="003E0FAA" w:rsidP="003E0FAA">
      <w:pPr>
        <w:rPr>
          <w:rFonts w:ascii="宋体" w:hAnsi="宋体"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实验名称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</w:t>
      </w:r>
      <w:r w:rsidR="00F37237">
        <w:rPr>
          <w:rFonts w:hint="eastAsia"/>
          <w:bCs/>
          <w:sz w:val="28"/>
          <w:szCs w:val="28"/>
          <w:u w:val="single"/>
        </w:rPr>
        <w:t xml:space="preserve">  </w:t>
      </w:r>
      <w:r w:rsidR="00CD3588" w:rsidRPr="00CD3588">
        <w:rPr>
          <w:rFonts w:hint="eastAsia"/>
          <w:bCs/>
          <w:sz w:val="28"/>
          <w:szCs w:val="28"/>
          <w:u w:val="single"/>
        </w:rPr>
        <w:t>Nginx</w:t>
      </w:r>
      <w:r w:rsidR="00CD3588" w:rsidRPr="00CD3588">
        <w:rPr>
          <w:rFonts w:hint="eastAsia"/>
          <w:bCs/>
          <w:sz w:val="28"/>
          <w:szCs w:val="28"/>
          <w:u w:val="single"/>
        </w:rPr>
        <w:t>负载均衡集群</w:t>
      </w:r>
      <w:r w:rsidRPr="00ED1FCF">
        <w:rPr>
          <w:rFonts w:hint="eastAsia"/>
          <w:sz w:val="28"/>
          <w:u w:val="single"/>
        </w:rPr>
        <w:t xml:space="preserve">    </w:t>
      </w:r>
    </w:p>
    <w:p w14:paraId="446065D3" w14:textId="3D30BD20" w:rsidR="003E0FAA" w:rsidRDefault="003E0FAA" w:rsidP="003E0FAA">
      <w:pPr>
        <w:rPr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实验时间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2025.</w:t>
      </w:r>
      <w:r w:rsidR="00F37237">
        <w:rPr>
          <w:bCs/>
          <w:sz w:val="28"/>
          <w:szCs w:val="28"/>
          <w:u w:val="single"/>
        </w:rPr>
        <w:t>0</w:t>
      </w:r>
      <w:r w:rsidR="00CD3588">
        <w:rPr>
          <w:rFonts w:hint="eastAsia"/>
          <w:bCs/>
          <w:sz w:val="28"/>
          <w:szCs w:val="28"/>
          <w:u w:val="single"/>
        </w:rPr>
        <w:t>6</w:t>
      </w:r>
      <w:r w:rsidR="00F37237">
        <w:rPr>
          <w:bCs/>
          <w:sz w:val="28"/>
          <w:szCs w:val="28"/>
          <w:u w:val="single"/>
        </w:rPr>
        <w:t>.</w:t>
      </w:r>
      <w:r>
        <w:rPr>
          <w:bCs/>
          <w:sz w:val="28"/>
          <w:szCs w:val="28"/>
          <w:u w:val="single"/>
        </w:rPr>
        <w:t xml:space="preserve">03   </w:t>
      </w:r>
    </w:p>
    <w:p w14:paraId="412F2A51" w14:textId="11D43956" w:rsidR="003E0FAA" w:rsidRDefault="003E0FAA" w:rsidP="003E0FAA">
      <w:pPr>
        <w:rPr>
          <w:rFonts w:ascii="宋体"/>
          <w:bCs/>
          <w:sz w:val="32"/>
          <w:szCs w:val="32"/>
          <w:u w:val="single"/>
        </w:rPr>
      </w:pPr>
      <w:r>
        <w:rPr>
          <w:rFonts w:hint="eastAsia"/>
          <w:bCs/>
          <w:sz w:val="32"/>
          <w:szCs w:val="32"/>
        </w:rPr>
        <w:t>同组同学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FD1457">
        <w:rPr>
          <w:rFonts w:hint="eastAsia"/>
          <w:bCs/>
          <w:sz w:val="28"/>
          <w:szCs w:val="28"/>
          <w:u w:val="single"/>
        </w:rPr>
        <w:t>无</w:t>
      </w:r>
      <w:r>
        <w:rPr>
          <w:bCs/>
          <w:sz w:val="28"/>
          <w:szCs w:val="28"/>
          <w:u w:val="single"/>
        </w:rPr>
        <w:t xml:space="preserve">      </w:t>
      </w:r>
      <w:r>
        <w:rPr>
          <w:rFonts w:ascii="宋体" w:hAnsi="宋体"/>
          <w:bCs/>
          <w:sz w:val="32"/>
          <w:szCs w:val="32"/>
        </w:rPr>
        <w:t xml:space="preserve">     </w:t>
      </w:r>
      <w:r>
        <w:rPr>
          <w:rFonts w:hint="eastAsia"/>
          <w:bCs/>
          <w:sz w:val="32"/>
          <w:szCs w:val="32"/>
        </w:rPr>
        <w:t>小组分工</w:t>
      </w:r>
      <w:r>
        <w:rPr>
          <w:bCs/>
          <w:sz w:val="32"/>
          <w:szCs w:val="32"/>
        </w:rPr>
        <w:t xml:space="preserve"> </w:t>
      </w:r>
      <w:r>
        <w:rPr>
          <w:bCs/>
          <w:sz w:val="28"/>
          <w:szCs w:val="28"/>
          <w:u w:val="single"/>
        </w:rPr>
        <w:t xml:space="preserve">      </w:t>
      </w:r>
      <w:r w:rsidR="00CD3588">
        <w:rPr>
          <w:rFonts w:hint="eastAsia"/>
          <w:bCs/>
          <w:sz w:val="28"/>
          <w:szCs w:val="28"/>
          <w:u w:val="single"/>
        </w:rPr>
        <w:t>暂无</w:t>
      </w:r>
      <w:r>
        <w:rPr>
          <w:bCs/>
          <w:sz w:val="28"/>
          <w:szCs w:val="28"/>
          <w:u w:val="single"/>
        </w:rPr>
        <w:t xml:space="preserve">      </w:t>
      </w:r>
    </w:p>
    <w:p w14:paraId="49773706" w14:textId="77777777" w:rsidR="003E0FAA" w:rsidRDefault="003E0FAA" w:rsidP="003E0FAA">
      <w:pPr>
        <w:rPr>
          <w:rFonts w:ascii="宋体"/>
          <w:b/>
          <w:sz w:val="32"/>
          <w:szCs w:val="32"/>
          <w:u w:val="single"/>
        </w:rPr>
      </w:pPr>
    </w:p>
    <w:p w14:paraId="7D86B399" w14:textId="77777777" w:rsidR="003E0FAA" w:rsidRDefault="003E0FAA" w:rsidP="007670B6">
      <w:pPr>
        <w:pStyle w:val="a7"/>
        <w:rPr>
          <w:rFonts w:hint="eastAsia"/>
        </w:rPr>
      </w:pPr>
      <w:bookmarkStart w:id="61" w:name="_Toc193190506"/>
      <w:r>
        <w:rPr>
          <w:rFonts w:hint="eastAsia"/>
        </w:rPr>
        <w:t>一、实验目的</w:t>
      </w:r>
      <w:bookmarkEnd w:id="61"/>
    </w:p>
    <w:p w14:paraId="5A1D20AD" w14:textId="43DA8465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1.理解负载均衡的概念：掌握负载均衡的基本原理，了解如何通过Nginx实现请求的分发，提升系统的可扩展性、可用性和性能。</w:t>
      </w:r>
    </w:p>
    <w:p w14:paraId="5D4CE685" w14:textId="412D4E2B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2.掌握Nginx配置：学习如何配置Nginx进行反向代理和负载均衡，掌握Nginx负载均衡算法的使用与配置。</w:t>
      </w:r>
    </w:p>
    <w:p w14:paraId="75B4845F" w14:textId="021CA416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3.分布式部署的实现：通过分布式部署多个应用实例，并配置Nginx进行负载均衡，确保多个服务器之间的流量均衡分配，提高系统的容错性和高可用性。</w:t>
      </w:r>
    </w:p>
    <w:p w14:paraId="2A21F9DE" w14:textId="42E75ED1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4.提高系统可靠性：通过Nginx进行健康检查和故障转移，保证系统在某一节点</w:t>
      </w:r>
      <w:proofErr w:type="gramStart"/>
      <w:r w:rsidRPr="00CD3588">
        <w:rPr>
          <w:rFonts w:ascii="宋体" w:hAnsi="宋体" w:hint="eastAsia"/>
          <w:bCs/>
          <w:szCs w:val="21"/>
        </w:rPr>
        <w:t>宕</w:t>
      </w:r>
      <w:proofErr w:type="gramEnd"/>
      <w:r w:rsidRPr="00CD3588">
        <w:rPr>
          <w:rFonts w:ascii="宋体" w:hAnsi="宋体" w:hint="eastAsia"/>
          <w:bCs/>
          <w:szCs w:val="21"/>
        </w:rPr>
        <w:t>机时，流量能够平滑切换到其他节点。</w:t>
      </w:r>
    </w:p>
    <w:p w14:paraId="11A6D90C" w14:textId="747B8D44" w:rsidR="00F37237" w:rsidRPr="00CD3588" w:rsidRDefault="00CD3588" w:rsidP="00CD3588">
      <w:pPr>
        <w:ind w:leftChars="200" w:left="420"/>
        <w:rPr>
          <w:rFonts w:ascii="宋体" w:hAnsi="宋体" w:hint="eastAsia"/>
          <w:b/>
          <w:szCs w:val="21"/>
        </w:rPr>
      </w:pPr>
      <w:r w:rsidRPr="00CD3588">
        <w:rPr>
          <w:rFonts w:ascii="宋体" w:hAnsi="宋体" w:hint="eastAsia"/>
          <w:bCs/>
          <w:szCs w:val="21"/>
        </w:rPr>
        <w:t>5.优化系统性能：通过负载均衡将请求均匀分配到多台服务器，提高系统的吞吐量和响应速度，减轻单台服务器的压力。</w:t>
      </w:r>
    </w:p>
    <w:p w14:paraId="7922E3CF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4A8A7356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3C777CE3" w14:textId="77777777" w:rsidR="003E0FAA" w:rsidRDefault="003E0FAA" w:rsidP="007670B6">
      <w:pPr>
        <w:pStyle w:val="a7"/>
        <w:rPr>
          <w:rFonts w:hint="eastAsia"/>
        </w:rPr>
      </w:pPr>
      <w:bookmarkStart w:id="62" w:name="_Toc193190507"/>
      <w:r>
        <w:rPr>
          <w:rFonts w:hint="eastAsia"/>
        </w:rPr>
        <w:t>二、实验仪器设备或材料</w:t>
      </w:r>
      <w:bookmarkEnd w:id="62"/>
    </w:p>
    <w:p w14:paraId="36670E5D" w14:textId="08E288F3" w:rsidR="00CD3588" w:rsidRPr="00CD3588" w:rsidRDefault="00CD3588" w:rsidP="00CD3588">
      <w:pPr>
        <w:ind w:leftChars="200" w:left="420"/>
        <w:rPr>
          <w:rFonts w:ascii="宋体"/>
          <w:bCs/>
          <w:szCs w:val="21"/>
        </w:rPr>
      </w:pPr>
      <w:r w:rsidRPr="00CD3588">
        <w:rPr>
          <w:rFonts w:ascii="宋体" w:hint="eastAsia"/>
          <w:bCs/>
          <w:szCs w:val="21"/>
        </w:rPr>
        <w:t>1.计算机：运行Windows、Linux或macOS操作系统的计算机。</w:t>
      </w:r>
    </w:p>
    <w:p w14:paraId="2D1541DE" w14:textId="6B8E2BD4" w:rsidR="00CD3588" w:rsidRPr="00CD3588" w:rsidRDefault="00CD3588" w:rsidP="00CD3588">
      <w:pPr>
        <w:ind w:leftChars="200" w:left="420"/>
        <w:rPr>
          <w:rFonts w:ascii="宋体"/>
          <w:bCs/>
          <w:szCs w:val="21"/>
        </w:rPr>
      </w:pPr>
      <w:r w:rsidRPr="00CD3588">
        <w:rPr>
          <w:rFonts w:ascii="宋体" w:hint="eastAsia"/>
          <w:bCs/>
          <w:szCs w:val="21"/>
        </w:rPr>
        <w:t>2.Nginx环境：已安装并配置好Nginx，作为反向代理服务器进行负载均衡。</w:t>
      </w:r>
    </w:p>
    <w:p w14:paraId="64ABEE00" w14:textId="48346557" w:rsidR="00CD3588" w:rsidRPr="00CD3588" w:rsidRDefault="00CD3588" w:rsidP="00CD3588">
      <w:pPr>
        <w:ind w:leftChars="200" w:left="420"/>
        <w:rPr>
          <w:rFonts w:ascii="宋体"/>
          <w:bCs/>
          <w:szCs w:val="21"/>
        </w:rPr>
      </w:pPr>
      <w:r w:rsidRPr="00CD3588">
        <w:rPr>
          <w:rFonts w:ascii="宋体" w:hint="eastAsia"/>
          <w:bCs/>
          <w:szCs w:val="21"/>
        </w:rPr>
        <w:t>3.文本编辑器或IDE：GoLand（推荐）或其他，用于编写Go代码。</w:t>
      </w:r>
    </w:p>
    <w:p w14:paraId="655C9EC6" w14:textId="1D20A83A" w:rsidR="00CD3588" w:rsidRPr="00CD3588" w:rsidRDefault="00CD3588" w:rsidP="00CD3588">
      <w:pPr>
        <w:ind w:leftChars="200" w:left="420"/>
        <w:rPr>
          <w:rFonts w:ascii="宋体"/>
          <w:bCs/>
          <w:szCs w:val="21"/>
        </w:rPr>
      </w:pPr>
      <w:r w:rsidRPr="00CD3588">
        <w:rPr>
          <w:rFonts w:ascii="宋体" w:hint="eastAsia"/>
          <w:bCs/>
          <w:szCs w:val="21"/>
        </w:rPr>
        <w:t>4.Go语言环境：已安装并配置好Go语言开发环境。</w:t>
      </w:r>
    </w:p>
    <w:p w14:paraId="1CDAD36C" w14:textId="4D8405F5" w:rsidR="003E0FAA" w:rsidRPr="00ED1FCF" w:rsidRDefault="00CD3588" w:rsidP="00ED1FCF">
      <w:pPr>
        <w:ind w:leftChars="200" w:left="420"/>
        <w:rPr>
          <w:rFonts w:ascii="宋体"/>
          <w:b/>
        </w:rPr>
      </w:pPr>
      <w:r w:rsidRPr="00CD3588">
        <w:rPr>
          <w:rFonts w:ascii="宋体" w:hint="eastAsia"/>
          <w:bCs/>
          <w:szCs w:val="21"/>
        </w:rPr>
        <w:t>5.后端服务：至少两台或更多后端服务器，用于实现分布式部署，可以使用本地多个端口模拟多个服务实例。</w:t>
      </w:r>
    </w:p>
    <w:p w14:paraId="11ED916F" w14:textId="77777777" w:rsidR="003E0FAA" w:rsidRDefault="003E0FAA" w:rsidP="007670B6">
      <w:pPr>
        <w:pStyle w:val="a7"/>
        <w:rPr>
          <w:rFonts w:hint="eastAsia"/>
        </w:rPr>
      </w:pPr>
      <w:bookmarkStart w:id="63" w:name="_Toc193190508"/>
      <w:r>
        <w:rPr>
          <w:rFonts w:hint="eastAsia"/>
        </w:rPr>
        <w:t>三、实验原理</w:t>
      </w:r>
      <w:bookmarkEnd w:id="63"/>
    </w:p>
    <w:p w14:paraId="153386A7" w14:textId="5D5DE5EF" w:rsidR="00F37237" w:rsidRDefault="00F37237" w:rsidP="00F37237">
      <w:pPr>
        <w:rPr>
          <w:rFonts w:ascii="宋体"/>
          <w:b/>
          <w:sz w:val="32"/>
          <w:szCs w:val="32"/>
        </w:rPr>
      </w:pPr>
    </w:p>
    <w:p w14:paraId="25A80D69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1.负载均衡原理：负载均衡是指将客户端的请求按一定策略（如轮询、最少连接数、IP哈希等）分发到多个后端服务器，从而实现流量的均衡分配。通过负载均衡，可以提高系统的吞吐量、容错性，并实现高可用的分布式架构。</w:t>
      </w:r>
    </w:p>
    <w:p w14:paraId="3B173728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04ABD459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lastRenderedPageBreak/>
        <w:t>2. Nginx反向代理：Nginx作为反向代理服务器，客户端的请求首先到达Nginx，由Nginx根据配置将请求转发到后端的多个服务器。Nginx负载均衡通过代理请求的分发来实现系统的分布式部署。</w:t>
      </w:r>
    </w:p>
    <w:p w14:paraId="4EFE1380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3. Nginx负载均衡算法：</w:t>
      </w:r>
    </w:p>
    <w:p w14:paraId="043F060C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00D7A719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轮询（Round Robin）：请求均匀地分配到所有服务器。</w:t>
      </w:r>
    </w:p>
    <w:p w14:paraId="6C32080D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566BCDBD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加权轮询（Weighted Round Robin）：根据每台服务器的权重分配请求，权重高的服务器将接收到更多的请求。</w:t>
      </w:r>
    </w:p>
    <w:p w14:paraId="00C0AA26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7A4C2927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最少连接（Least Connections）：将请求转发给当前连接数最少的服务器。</w:t>
      </w:r>
    </w:p>
    <w:p w14:paraId="56D3A398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1037EF4A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  <w:r w:rsidRPr="00CD3588">
        <w:rPr>
          <w:rFonts w:ascii="宋体" w:hAnsi="宋体" w:hint="eastAsia"/>
          <w:bCs/>
          <w:szCs w:val="21"/>
        </w:rPr>
        <w:t>IP哈希（IP Hash）：根据客户端的IP地址进行哈希计算，将请求转发到特定的服务器。</w:t>
      </w:r>
    </w:p>
    <w:p w14:paraId="4CE3A108" w14:textId="77777777" w:rsidR="00CD3588" w:rsidRPr="00CD3588" w:rsidRDefault="00CD3588" w:rsidP="00CD3588">
      <w:pPr>
        <w:ind w:leftChars="200" w:left="420"/>
        <w:rPr>
          <w:rFonts w:ascii="宋体" w:hAnsi="宋体" w:hint="eastAsia"/>
          <w:bCs/>
          <w:szCs w:val="21"/>
        </w:rPr>
      </w:pPr>
    </w:p>
    <w:p w14:paraId="75478CAD" w14:textId="300A75E4" w:rsidR="003E0FAA" w:rsidRPr="00ED1FCF" w:rsidRDefault="00CD3588" w:rsidP="00ED1FCF">
      <w:pPr>
        <w:ind w:leftChars="200" w:left="420"/>
        <w:rPr>
          <w:rFonts w:ascii="宋体" w:hAnsi="宋体"/>
          <w:b/>
        </w:rPr>
      </w:pPr>
      <w:r w:rsidRPr="00CD3588">
        <w:rPr>
          <w:rFonts w:ascii="宋体" w:hAnsi="宋体" w:hint="eastAsia"/>
          <w:bCs/>
          <w:szCs w:val="21"/>
        </w:rPr>
        <w:t>4.健康检查：Nginx支持定期检查后端服务器的健康状态，如果某台服务器</w:t>
      </w:r>
      <w:proofErr w:type="gramStart"/>
      <w:r w:rsidRPr="00CD3588">
        <w:rPr>
          <w:rFonts w:ascii="宋体" w:hAnsi="宋体" w:hint="eastAsia"/>
          <w:bCs/>
          <w:szCs w:val="21"/>
        </w:rPr>
        <w:t>不</w:t>
      </w:r>
      <w:proofErr w:type="gramEnd"/>
      <w:r w:rsidRPr="00CD3588">
        <w:rPr>
          <w:rFonts w:ascii="宋体" w:hAnsi="宋体" w:hint="eastAsia"/>
          <w:bCs/>
          <w:szCs w:val="21"/>
        </w:rPr>
        <w:t>可用，Nginx会自动将请求转发到健康的服务器，确保系统的高可用性。</w:t>
      </w:r>
    </w:p>
    <w:p w14:paraId="54ECCC0C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1B5CC44D" w14:textId="77777777" w:rsidR="003E0FAA" w:rsidRDefault="003E0FAA" w:rsidP="007670B6">
      <w:pPr>
        <w:pStyle w:val="a7"/>
        <w:rPr>
          <w:rFonts w:hint="eastAsia"/>
        </w:rPr>
      </w:pPr>
      <w:bookmarkStart w:id="64" w:name="_Toc193190509"/>
      <w:r>
        <w:rPr>
          <w:rFonts w:hint="eastAsia"/>
        </w:rPr>
        <w:t>四、实验内容与步骤</w:t>
      </w:r>
      <w:bookmarkEnd w:id="64"/>
    </w:p>
    <w:p w14:paraId="2D86B27E" w14:textId="764D843C" w:rsidR="00F37237" w:rsidRDefault="00F37237" w:rsidP="007646D7">
      <w:pPr>
        <w:pStyle w:val="a5"/>
      </w:pPr>
      <w:r w:rsidRPr="00421998">
        <w:rPr>
          <w:rFonts w:hint="eastAsia"/>
        </w:rPr>
        <w:t>1.</w:t>
      </w:r>
      <w:r w:rsidRPr="00421998">
        <w:t xml:space="preserve"> </w:t>
      </w:r>
      <w:proofErr w:type="gramStart"/>
      <w:r w:rsidR="007646D7">
        <w:rPr>
          <w:rFonts w:hint="eastAsia"/>
        </w:rPr>
        <w:t>前往官网下载</w:t>
      </w:r>
      <w:proofErr w:type="gramEnd"/>
      <w:r w:rsidR="007646D7">
        <w:rPr>
          <w:rFonts w:hint="eastAsia"/>
        </w:rPr>
        <w:t>Nginx最新Windows压缩包</w:t>
      </w:r>
    </w:p>
    <w:p w14:paraId="396D1F64" w14:textId="64256092" w:rsidR="00C15263" w:rsidRPr="00421998" w:rsidRDefault="00567ABB" w:rsidP="007646D7">
      <w:r>
        <w:rPr>
          <w:noProof/>
        </w:rPr>
        <w:pict w14:anchorId="5CCF6489">
          <v:shape id="_x0000_i1115" type="#_x0000_t75" style="width:415.65pt;height:114pt;visibility:visible;mso-wrap-style:square">
            <v:imagedata r:id="rId98" o:title=""/>
          </v:shape>
        </w:pict>
      </w:r>
      <w:r>
        <w:rPr>
          <w:noProof/>
        </w:rPr>
        <w:pict w14:anchorId="1B7D88D7">
          <v:shape id="_x0000_i1116" type="#_x0000_t75" style="width:415.1pt;height:198.55pt;visibility:visible;mso-wrap-style:square">
            <v:imagedata r:id="rId99" o:title=""/>
          </v:shape>
        </w:pict>
      </w:r>
    </w:p>
    <w:p w14:paraId="237A63E4" w14:textId="31E22CF5" w:rsidR="00F37237" w:rsidRDefault="00F37237" w:rsidP="007646D7">
      <w:pPr>
        <w:pStyle w:val="a5"/>
      </w:pPr>
      <w:r w:rsidRPr="00421998">
        <w:rPr>
          <w:rFonts w:hint="eastAsia"/>
        </w:rPr>
        <w:t>2.</w:t>
      </w:r>
      <w:r w:rsidRPr="00421998">
        <w:t xml:space="preserve"> </w:t>
      </w:r>
      <w:r w:rsidR="007646D7">
        <w:rPr>
          <w:rFonts w:hint="eastAsia"/>
        </w:rPr>
        <w:t>创建</w:t>
      </w:r>
      <w:proofErr w:type="spellStart"/>
      <w:r w:rsidR="007646D7">
        <w:rPr>
          <w:rFonts w:hint="eastAsia"/>
        </w:rPr>
        <w:t>NginxCluster</w:t>
      </w:r>
      <w:proofErr w:type="spellEnd"/>
      <w:r w:rsidR="007646D7">
        <w:rPr>
          <w:rFonts w:hint="eastAsia"/>
        </w:rPr>
        <w:t>项目，并新建相关文件和自定义第三方包</w:t>
      </w:r>
    </w:p>
    <w:p w14:paraId="65C6CE66" w14:textId="17202ECF" w:rsidR="007646D7" w:rsidRDefault="007646D7" w:rsidP="007646D7">
      <w:r w:rsidRPr="007646D7">
        <w:t>client\</w:t>
      </w:r>
      <w:proofErr w:type="spellStart"/>
      <w:proofErr w:type="gramStart"/>
      <w:r w:rsidRPr="007646D7">
        <w:t>client.go</w:t>
      </w:r>
      <w:proofErr w:type="spellEnd"/>
      <w:proofErr w:type="gramEnd"/>
    </w:p>
    <w:p w14:paraId="3522428B" w14:textId="6E739C21" w:rsidR="007646D7" w:rsidRDefault="00567ABB" w:rsidP="007646D7">
      <w:r>
        <w:rPr>
          <w:noProof/>
        </w:rPr>
        <w:lastRenderedPageBreak/>
        <w:pict w14:anchorId="4BD62752">
          <v:shape id="_x0000_i1117" type="#_x0000_t75" style="width:415.65pt;height:246pt;visibility:visible;mso-wrap-style:square">
            <v:imagedata r:id="rId100" o:title=""/>
          </v:shape>
        </w:pict>
      </w:r>
    </w:p>
    <w:p w14:paraId="502091D5" w14:textId="22F2642F" w:rsidR="007646D7" w:rsidRDefault="007646D7" w:rsidP="007646D7">
      <w:r w:rsidRPr="007646D7">
        <w:t>server\</w:t>
      </w:r>
      <w:proofErr w:type="spellStart"/>
      <w:proofErr w:type="gramStart"/>
      <w:r w:rsidRPr="007646D7">
        <w:t>server.go</w:t>
      </w:r>
      <w:proofErr w:type="spellEnd"/>
      <w:proofErr w:type="gramEnd"/>
    </w:p>
    <w:p w14:paraId="15A3C9C9" w14:textId="19371718" w:rsidR="005E6D8C" w:rsidRDefault="00567ABB" w:rsidP="007646D7">
      <w:r>
        <w:rPr>
          <w:noProof/>
        </w:rPr>
        <w:pict w14:anchorId="2A7601B5">
          <v:shape id="_x0000_i1118" type="#_x0000_t75" style="width:415.65pt;height:200.75pt;visibility:visible;mso-wrap-style:square">
            <v:imagedata r:id="rId101" o:title=""/>
          </v:shape>
        </w:pict>
      </w:r>
    </w:p>
    <w:p w14:paraId="0807DCA9" w14:textId="4EE2B9E6" w:rsidR="007646D7" w:rsidRPr="007646D7" w:rsidRDefault="007646D7" w:rsidP="007646D7">
      <w:pPr>
        <w:pStyle w:val="a5"/>
      </w:pPr>
      <w:r w:rsidRPr="007646D7">
        <w:rPr>
          <w:rFonts w:hint="eastAsia"/>
        </w:rPr>
        <w:t>3．</w:t>
      </w:r>
      <w:r w:rsidR="005E6D8C">
        <w:rPr>
          <w:rFonts w:hint="eastAsia"/>
        </w:rPr>
        <w:t>配置</w:t>
      </w:r>
      <w:proofErr w:type="spellStart"/>
      <w:r w:rsidR="005E6D8C">
        <w:rPr>
          <w:rFonts w:hint="eastAsia"/>
        </w:rPr>
        <w:t>nginx.conf</w:t>
      </w:r>
      <w:proofErr w:type="spellEnd"/>
      <w:r w:rsidR="005E6D8C">
        <w:rPr>
          <w:rFonts w:hint="eastAsia"/>
        </w:rPr>
        <w:t>文件</w:t>
      </w:r>
    </w:p>
    <w:p w14:paraId="5E4EB19A" w14:textId="600BB987" w:rsidR="007646D7" w:rsidRDefault="00567ABB" w:rsidP="007646D7">
      <w:pPr>
        <w:rPr>
          <w:noProof/>
        </w:rPr>
      </w:pPr>
      <w:r>
        <w:rPr>
          <w:noProof/>
        </w:rPr>
        <w:lastRenderedPageBreak/>
        <w:pict w14:anchorId="3F79DA8A">
          <v:shape id="_x0000_i1119" type="#_x0000_t75" style="width:415.1pt;height:331.1pt;visibility:visible;mso-wrap-style:square">
            <v:imagedata r:id="rId102" o:title=""/>
          </v:shape>
        </w:pict>
      </w:r>
    </w:p>
    <w:p w14:paraId="5E1ACA1B" w14:textId="284B5D78" w:rsidR="005E6D8C" w:rsidRPr="005E6D8C" w:rsidRDefault="00567ABB" w:rsidP="007646D7">
      <w:r>
        <w:rPr>
          <w:noProof/>
        </w:rPr>
        <w:pict w14:anchorId="41D65FC8">
          <v:shape id="_x0000_i1120" type="#_x0000_t75" style="width:416.2pt;height:170.75pt;visibility:visible;mso-wrap-style:square">
            <v:imagedata r:id="rId103" o:title=""/>
          </v:shape>
        </w:pict>
      </w:r>
    </w:p>
    <w:p w14:paraId="029C4303" w14:textId="33337D5A" w:rsidR="007646D7" w:rsidRDefault="007646D7" w:rsidP="007646D7">
      <w:pPr>
        <w:pStyle w:val="a5"/>
      </w:pPr>
      <w:r>
        <w:rPr>
          <w:rFonts w:hint="eastAsia"/>
        </w:rPr>
        <w:t>4.</w:t>
      </w:r>
      <w:r w:rsidR="005E6D8C">
        <w:rPr>
          <w:rFonts w:hint="eastAsia"/>
        </w:rPr>
        <w:t>检查是否有何缺漏，go mod tidy后确保万无一失，进入nginx目录启动nginx.exe</w:t>
      </w:r>
    </w:p>
    <w:p w14:paraId="5432D334" w14:textId="548EF696" w:rsidR="005E6D8C" w:rsidRDefault="00567ABB" w:rsidP="005E6D8C">
      <w:r>
        <w:rPr>
          <w:noProof/>
        </w:rPr>
        <w:pict w14:anchorId="1E0A768C">
          <v:shape id="_x0000_i1121" type="#_x0000_t75" style="width:415.65pt;height:95.45pt;visibility:visible;mso-wrap-style:square">
            <v:imagedata r:id="rId104" o:title=""/>
          </v:shape>
        </w:pict>
      </w:r>
    </w:p>
    <w:p w14:paraId="431DF072" w14:textId="0B13A0BE" w:rsidR="005E6D8C" w:rsidRDefault="005E6D8C" w:rsidP="005E6D8C">
      <w:pPr>
        <w:pStyle w:val="a5"/>
      </w:pPr>
      <w:r>
        <w:rPr>
          <w:rFonts w:hint="eastAsia"/>
        </w:rPr>
        <w:t>5.启动三个服务端，分别代表91、92、93端口</w:t>
      </w:r>
    </w:p>
    <w:p w14:paraId="00C02080" w14:textId="56B96694" w:rsidR="005E6D8C" w:rsidRDefault="00567ABB" w:rsidP="005E6D8C">
      <w:pPr>
        <w:rPr>
          <w:noProof/>
        </w:rPr>
      </w:pPr>
      <w:r>
        <w:rPr>
          <w:noProof/>
        </w:rPr>
        <w:lastRenderedPageBreak/>
        <w:pict w14:anchorId="2CDCB045">
          <v:shape id="_x0000_i1122" type="#_x0000_t75" style="width:415.65pt;height:105.8pt;visibility:visible;mso-wrap-style:square">
            <v:imagedata r:id="rId105" o:title=""/>
          </v:shape>
        </w:pict>
      </w:r>
    </w:p>
    <w:p w14:paraId="0B90A0BF" w14:textId="3CD1AE5E" w:rsidR="005E6D8C" w:rsidRDefault="005E6D8C" w:rsidP="005E6D8C">
      <w:pPr>
        <w:pStyle w:val="a5"/>
      </w:pPr>
      <w:r>
        <w:rPr>
          <w:rFonts w:hint="eastAsia"/>
        </w:rPr>
        <w:t>5.启动客户端，用以接收请求</w:t>
      </w:r>
    </w:p>
    <w:p w14:paraId="116FB47E" w14:textId="5385E7B2" w:rsidR="005E6D8C" w:rsidRPr="005E6D8C" w:rsidRDefault="00567ABB" w:rsidP="005E6D8C">
      <w:pPr>
        <w:rPr>
          <w:noProof/>
        </w:rPr>
      </w:pPr>
      <w:r>
        <w:rPr>
          <w:noProof/>
        </w:rPr>
        <w:pict w14:anchorId="636035F0">
          <v:shape id="_x0000_i1123" type="#_x0000_t75" style="width:415.1pt;height:104.2pt;visibility:visible;mso-wrap-style:square">
            <v:imagedata r:id="rId106" o:title=""/>
          </v:shape>
        </w:pict>
      </w:r>
    </w:p>
    <w:p w14:paraId="1890F195" w14:textId="77777777" w:rsidR="005E6D8C" w:rsidRPr="00421998" w:rsidRDefault="005E6D8C" w:rsidP="005E6D8C"/>
    <w:p w14:paraId="2956ECAF" w14:textId="77777777" w:rsidR="00F37237" w:rsidRDefault="00F37237" w:rsidP="00F37237">
      <w:pPr>
        <w:rPr>
          <w:rFonts w:ascii="宋体"/>
          <w:b/>
          <w:sz w:val="32"/>
          <w:szCs w:val="32"/>
        </w:rPr>
      </w:pPr>
    </w:p>
    <w:p w14:paraId="2DB2839A" w14:textId="77777777" w:rsidR="003E0FAA" w:rsidRDefault="003E0FAA" w:rsidP="007670B6">
      <w:pPr>
        <w:pStyle w:val="a7"/>
        <w:rPr>
          <w:rFonts w:hint="eastAsia"/>
        </w:rPr>
      </w:pPr>
      <w:bookmarkStart w:id="65" w:name="_Toc193190510"/>
      <w:r>
        <w:rPr>
          <w:rFonts w:hint="eastAsia"/>
        </w:rPr>
        <w:t>五、实验结果与分析</w:t>
      </w:r>
      <w:bookmarkEnd w:id="65"/>
    </w:p>
    <w:p w14:paraId="777FAB00" w14:textId="12E93E7D" w:rsidR="00F37237" w:rsidRPr="00421998" w:rsidRDefault="00F37237" w:rsidP="007646D7">
      <w:pPr>
        <w:pStyle w:val="a5"/>
      </w:pPr>
      <w:r w:rsidRPr="00421998">
        <w:rPr>
          <w:rFonts w:hint="eastAsia"/>
        </w:rPr>
        <w:t>1.</w:t>
      </w:r>
      <w:r w:rsidRPr="00421998">
        <w:t xml:space="preserve"> </w:t>
      </w:r>
      <w:r w:rsidR="005E6D8C">
        <w:rPr>
          <w:rFonts w:hint="eastAsia"/>
        </w:rPr>
        <w:t>前往浏览器访问各个服务端对应地址（</w:t>
      </w:r>
      <w:r w:rsidR="005E6D8C" w:rsidRPr="005E6D8C">
        <w:t>http://localhost:8092/ping</w:t>
      </w:r>
      <w:r w:rsidR="005E6D8C">
        <w:rPr>
          <w:rFonts w:hint="eastAsia"/>
        </w:rPr>
        <w:t>）</w:t>
      </w:r>
    </w:p>
    <w:p w14:paraId="77D01562" w14:textId="2CD89CD3" w:rsidR="00F37237" w:rsidRPr="00421998" w:rsidRDefault="00567ABB" w:rsidP="00F37237">
      <w:pPr>
        <w:rPr>
          <w:rFonts w:ascii="宋体"/>
          <w:b/>
          <w:szCs w:val="21"/>
        </w:rPr>
      </w:pPr>
      <w:r>
        <w:rPr>
          <w:noProof/>
        </w:rPr>
        <w:pict w14:anchorId="1A781ADF">
          <v:shape id="_x0000_i1124" type="#_x0000_t75" style="width:415.65pt;height:67.65pt;visibility:visible;mso-wrap-style:square">
            <v:imagedata r:id="rId107" o:title=""/>
          </v:shape>
        </w:pict>
      </w:r>
    </w:p>
    <w:p w14:paraId="04D15082" w14:textId="14F78004" w:rsidR="00F37237" w:rsidRPr="00421998" w:rsidRDefault="00567ABB" w:rsidP="00F37237">
      <w:pPr>
        <w:rPr>
          <w:noProof/>
          <w:szCs w:val="21"/>
        </w:rPr>
      </w:pPr>
      <w:r>
        <w:rPr>
          <w:noProof/>
        </w:rPr>
        <w:pict w14:anchorId="0DC8E815">
          <v:shape id="_x0000_i1125" type="#_x0000_t75" style="width:415.1pt;height:61.1pt;visibility:visible;mso-wrap-style:square">
            <v:imagedata r:id="rId108" o:title=""/>
          </v:shape>
        </w:pict>
      </w:r>
      <w:r>
        <w:rPr>
          <w:noProof/>
        </w:rPr>
        <w:pict w14:anchorId="737E4926">
          <v:shape id="_x0000_i1126" type="#_x0000_t75" style="width:415.1pt;height:63.8pt;visibility:visible;mso-wrap-style:square">
            <v:imagedata r:id="rId109" o:title=""/>
          </v:shape>
        </w:pict>
      </w:r>
    </w:p>
    <w:p w14:paraId="6D0A4119" w14:textId="443B29EC" w:rsidR="00F37237" w:rsidRPr="00421998" w:rsidRDefault="00F37237" w:rsidP="007646D7">
      <w:pPr>
        <w:pStyle w:val="a5"/>
      </w:pPr>
      <w:r w:rsidRPr="00421998">
        <w:t xml:space="preserve">2. </w:t>
      </w:r>
      <w:r w:rsidR="005E6D8C">
        <w:rPr>
          <w:rFonts w:hint="eastAsia"/>
        </w:rPr>
        <w:t>跳转至总集群地址来刷新查看接收的请求（</w:t>
      </w:r>
      <w:r w:rsidR="005E6D8C" w:rsidRPr="005E6D8C">
        <w:t>http://localhost:809</w:t>
      </w:r>
      <w:r w:rsidR="005E6D8C">
        <w:rPr>
          <w:rFonts w:hint="eastAsia"/>
        </w:rPr>
        <w:t>0</w:t>
      </w:r>
      <w:r w:rsidR="005E6D8C" w:rsidRPr="005E6D8C">
        <w:t>/ping</w:t>
      </w:r>
      <w:r w:rsidR="005E6D8C">
        <w:rPr>
          <w:rFonts w:hint="eastAsia"/>
        </w:rPr>
        <w:t>）</w:t>
      </w:r>
    </w:p>
    <w:p w14:paraId="3D704CED" w14:textId="2294C8F0" w:rsidR="00F37237" w:rsidRPr="005E6D8C" w:rsidRDefault="00567ABB" w:rsidP="00F37237">
      <w:pPr>
        <w:rPr>
          <w:noProof/>
          <w:szCs w:val="21"/>
        </w:rPr>
      </w:pPr>
      <w:r>
        <w:rPr>
          <w:noProof/>
        </w:rPr>
        <w:pict w14:anchorId="0238F1DF">
          <v:shape id="_x0000_i1127" type="#_x0000_t75" style="width:415.65pt;height:53.45pt;visibility:visible;mso-wrap-style:square">
            <v:imagedata r:id="rId110" o:title=""/>
          </v:shape>
        </w:pict>
      </w:r>
      <w:r>
        <w:rPr>
          <w:noProof/>
        </w:rPr>
        <w:pict w14:anchorId="4ACCF48F">
          <v:shape id="_x0000_i1128" type="#_x0000_t75" style="width:415.1pt;height:51.8pt;visibility:visible;mso-wrap-style:square">
            <v:imagedata r:id="rId111" o:title=""/>
          </v:shape>
        </w:pict>
      </w:r>
    </w:p>
    <w:p w14:paraId="1843E8DB" w14:textId="5C9BA044" w:rsidR="00F37237" w:rsidRPr="00421998" w:rsidRDefault="00F37237" w:rsidP="007646D7">
      <w:pPr>
        <w:pStyle w:val="a5"/>
      </w:pPr>
      <w:r w:rsidRPr="00421998">
        <w:lastRenderedPageBreak/>
        <w:t>3</w:t>
      </w:r>
      <w:r w:rsidRPr="00421998">
        <w:rPr>
          <w:rFonts w:hint="eastAsia"/>
        </w:rPr>
        <w:t>.</w:t>
      </w:r>
      <w:r w:rsidRPr="00421998">
        <w:t xml:space="preserve"> </w:t>
      </w:r>
      <w:r w:rsidR="005E6D8C">
        <w:rPr>
          <w:rFonts w:hint="eastAsia"/>
        </w:rPr>
        <w:t>对应的终端显示</w:t>
      </w:r>
    </w:p>
    <w:p w14:paraId="422010D7" w14:textId="3BD381BD" w:rsidR="003E0FAA" w:rsidRPr="00ED1FCF" w:rsidRDefault="00567ABB" w:rsidP="00ED1FCF">
      <w:pPr>
        <w:ind w:left="420" w:hangingChars="200" w:hanging="420"/>
      </w:pPr>
      <w:r>
        <w:rPr>
          <w:noProof/>
        </w:rPr>
        <w:pict w14:anchorId="15F01A88">
          <v:shape id="_x0000_i1129" type="#_x0000_t75" style="width:415.1pt;height:83.45pt;visibility:visible;mso-wrap-style:square">
            <v:imagedata r:id="rId112" o:title=""/>
          </v:shape>
        </w:pict>
      </w:r>
    </w:p>
    <w:p w14:paraId="6332CCE3" w14:textId="77777777" w:rsidR="003E0FAA" w:rsidRDefault="003E0FAA" w:rsidP="003E0FAA">
      <w:pPr>
        <w:rPr>
          <w:rFonts w:ascii="宋体"/>
          <w:b/>
          <w:sz w:val="32"/>
          <w:szCs w:val="32"/>
        </w:rPr>
      </w:pPr>
    </w:p>
    <w:p w14:paraId="2EEB16EE" w14:textId="77777777" w:rsidR="003E0FAA" w:rsidRDefault="003E0FAA" w:rsidP="007670B6">
      <w:pPr>
        <w:pStyle w:val="a7"/>
        <w:rPr>
          <w:rFonts w:hint="eastAsia"/>
        </w:rPr>
      </w:pPr>
      <w:bookmarkStart w:id="66" w:name="_Toc193190511"/>
      <w:r>
        <w:rPr>
          <w:rFonts w:hint="eastAsia"/>
        </w:rPr>
        <w:t>六、结论与体会</w:t>
      </w:r>
      <w:bookmarkEnd w:id="66"/>
    </w:p>
    <w:p w14:paraId="751838B6" w14:textId="47C3ACF4" w:rsidR="0010446B" w:rsidRPr="0010446B" w:rsidRDefault="0010446B" w:rsidP="0010446B">
      <w:pPr>
        <w:ind w:firstLineChars="200" w:firstLine="420"/>
        <w:rPr>
          <w:rFonts w:ascii="宋体"/>
          <w:bCs/>
          <w:szCs w:val="21"/>
        </w:rPr>
      </w:pPr>
      <w:r w:rsidRPr="0010446B">
        <w:rPr>
          <w:rFonts w:ascii="宋体" w:hint="eastAsia"/>
          <w:bCs/>
          <w:szCs w:val="21"/>
        </w:rPr>
        <w:t>通过本次 Nginx 负载均衡集群实验，我深入理解了负载均衡在分布式系统中的核心作用。实验中通过配置 Nginx 的upstream模块，成功将请求按轮询策略分发到 8091、8092、8093 三个后端服务端口，验证了流量均衡分配的效果。当手动停止某一端口服务时，Nginx 自动将请求转发至健康节点，体现了其故障转移机制的可靠性。</w:t>
      </w:r>
    </w:p>
    <w:p w14:paraId="0BDB629C" w14:textId="77777777" w:rsidR="003E0FAA" w:rsidRPr="00ED1FCF" w:rsidRDefault="0010446B" w:rsidP="00ED1FCF">
      <w:pPr>
        <w:ind w:firstLineChars="200" w:firstLine="420"/>
        <w:rPr>
          <w:rFonts w:ascii="宋体"/>
        </w:rPr>
      </w:pPr>
      <w:r w:rsidRPr="0010446B">
        <w:rPr>
          <w:rFonts w:ascii="宋体" w:hint="eastAsia"/>
          <w:bCs/>
          <w:szCs w:val="21"/>
        </w:rPr>
        <w:t>过程中遇到 Nginx 配置语法错误（如</w:t>
      </w:r>
      <w:proofErr w:type="spellStart"/>
      <w:r w:rsidRPr="0010446B">
        <w:rPr>
          <w:rFonts w:ascii="宋体" w:hint="eastAsia"/>
          <w:bCs/>
          <w:szCs w:val="21"/>
        </w:rPr>
        <w:t>access_log</w:t>
      </w:r>
      <w:proofErr w:type="spellEnd"/>
      <w:r w:rsidRPr="0010446B">
        <w:rPr>
          <w:rFonts w:ascii="宋体" w:hint="eastAsia"/>
          <w:bCs/>
          <w:szCs w:val="21"/>
        </w:rPr>
        <w:t>指令位置不当），通过查阅官方文档和日志定位解决，强化了对 Nginx 配置文件结构的理解。此外，使用 Go 编写多端口模拟服务，结合 Nginx 的健康检查机制，直观感受到负载均衡对系统吞吐量和容错性的提升。此次实验为构建高可用分布式系统奠定了实践基础，未来可进一步探索加权轮询、IP 哈希等算法，以及结合 Docker 容器实现动态负载均衡集群。</w:t>
      </w:r>
    </w:p>
    <w:p w14:paraId="7A62AC59" w14:textId="77777777" w:rsidR="003E0FAA" w:rsidRDefault="003E0FAA" w:rsidP="003E0FAA">
      <w:pPr>
        <w:rPr>
          <w:rFonts w:ascii="宋体"/>
          <w:bCs/>
          <w:sz w:val="28"/>
          <w:szCs w:val="28"/>
        </w:rPr>
      </w:pPr>
    </w:p>
    <w:p w14:paraId="367ABC95" w14:textId="77777777" w:rsidR="003E0FAA" w:rsidRDefault="003E0FAA" w:rsidP="007670B6">
      <w:pPr>
        <w:pStyle w:val="a7"/>
        <w:rPr>
          <w:rFonts w:hint="eastAsia"/>
        </w:rPr>
      </w:pPr>
      <w:bookmarkStart w:id="67" w:name="_Toc193190512"/>
      <w:r>
        <w:rPr>
          <w:rFonts w:hint="eastAsia"/>
        </w:rPr>
        <w:t>七、教师评语</w:t>
      </w:r>
      <w:bookmarkEnd w:id="67"/>
    </w:p>
    <w:p w14:paraId="1DA1697C" w14:textId="77777777" w:rsidR="003E0FAA" w:rsidRPr="00ED1FCF" w:rsidRDefault="003E0FAA" w:rsidP="003E0FAA"/>
    <w:p w14:paraId="34C68DFA" w14:textId="70440F33" w:rsidR="00D7448D" w:rsidRDefault="00F37237" w:rsidP="003E0FAA">
      <w:r>
        <w:br w:type="page"/>
      </w:r>
      <w:r w:rsidR="003E0FAA">
        <w:lastRenderedPageBreak/>
        <w:br w:type="page"/>
      </w:r>
    </w:p>
    <w:sectPr w:rsidR="00D7448D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0D2CE0" w14:textId="77777777" w:rsidR="00323023" w:rsidRDefault="00323023" w:rsidP="00FD1457">
      <w:r>
        <w:separator/>
      </w:r>
    </w:p>
  </w:endnote>
  <w:endnote w:type="continuationSeparator" w:id="0">
    <w:p w14:paraId="571CD2E5" w14:textId="77777777" w:rsidR="00323023" w:rsidRDefault="00323023" w:rsidP="00FD14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B26D7" w14:textId="77777777" w:rsidR="00FD1457" w:rsidRDefault="00FD145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4BE7D4" w14:textId="77777777" w:rsidR="00323023" w:rsidRDefault="00323023" w:rsidP="00FD1457">
      <w:r>
        <w:separator/>
      </w:r>
    </w:p>
  </w:footnote>
  <w:footnote w:type="continuationSeparator" w:id="0">
    <w:p w14:paraId="515078D7" w14:textId="77777777" w:rsidR="00323023" w:rsidRDefault="00323023" w:rsidP="00FD14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086703" w14:textId="77777777" w:rsidR="00FD1457" w:rsidRDefault="00FD1457">
    <w:pPr>
      <w:pStyle w:val="af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ZjI5MGVkMGFjOGNkMjQyNTY5OWRiMzU0ZDQzM2RhNTYifQ=="/>
  </w:docVars>
  <w:rsids>
    <w:rsidRoot w:val="00713209"/>
    <w:rsid w:val="00000FE9"/>
    <w:rsid w:val="000111C2"/>
    <w:rsid w:val="0002006D"/>
    <w:rsid w:val="00040D42"/>
    <w:rsid w:val="00085B38"/>
    <w:rsid w:val="0009799E"/>
    <w:rsid w:val="000B7743"/>
    <w:rsid w:val="0010446B"/>
    <w:rsid w:val="00155F0F"/>
    <w:rsid w:val="00161B1A"/>
    <w:rsid w:val="0016713D"/>
    <w:rsid w:val="001E6128"/>
    <w:rsid w:val="00226FA4"/>
    <w:rsid w:val="0028659E"/>
    <w:rsid w:val="002C4AD3"/>
    <w:rsid w:val="002F19AE"/>
    <w:rsid w:val="00305C93"/>
    <w:rsid w:val="00323023"/>
    <w:rsid w:val="00331232"/>
    <w:rsid w:val="00334F7D"/>
    <w:rsid w:val="003454BD"/>
    <w:rsid w:val="00346573"/>
    <w:rsid w:val="00384262"/>
    <w:rsid w:val="003B5FF2"/>
    <w:rsid w:val="003C7B39"/>
    <w:rsid w:val="003D127C"/>
    <w:rsid w:val="003D1CD5"/>
    <w:rsid w:val="003E0FAA"/>
    <w:rsid w:val="003F5FAB"/>
    <w:rsid w:val="00421998"/>
    <w:rsid w:val="00437F0B"/>
    <w:rsid w:val="00486256"/>
    <w:rsid w:val="00487AFE"/>
    <w:rsid w:val="00492B88"/>
    <w:rsid w:val="004947A6"/>
    <w:rsid w:val="00494E01"/>
    <w:rsid w:val="004B33CE"/>
    <w:rsid w:val="004D1ABC"/>
    <w:rsid w:val="004E2FE6"/>
    <w:rsid w:val="00512191"/>
    <w:rsid w:val="00567ABB"/>
    <w:rsid w:val="00581E57"/>
    <w:rsid w:val="005E6D8C"/>
    <w:rsid w:val="00613BA2"/>
    <w:rsid w:val="00615724"/>
    <w:rsid w:val="006A35C0"/>
    <w:rsid w:val="006C4EB2"/>
    <w:rsid w:val="006C5559"/>
    <w:rsid w:val="006D0CA4"/>
    <w:rsid w:val="006F3C79"/>
    <w:rsid w:val="006F6DB1"/>
    <w:rsid w:val="00710AA4"/>
    <w:rsid w:val="007120C5"/>
    <w:rsid w:val="00713209"/>
    <w:rsid w:val="0074643E"/>
    <w:rsid w:val="007567D1"/>
    <w:rsid w:val="007646D7"/>
    <w:rsid w:val="007670B6"/>
    <w:rsid w:val="00797C09"/>
    <w:rsid w:val="007B02A2"/>
    <w:rsid w:val="007B7620"/>
    <w:rsid w:val="007E4201"/>
    <w:rsid w:val="007E440B"/>
    <w:rsid w:val="007E4AC1"/>
    <w:rsid w:val="00813B01"/>
    <w:rsid w:val="00836293"/>
    <w:rsid w:val="00860A07"/>
    <w:rsid w:val="008720A0"/>
    <w:rsid w:val="0087572F"/>
    <w:rsid w:val="00890893"/>
    <w:rsid w:val="008938E1"/>
    <w:rsid w:val="008A6C99"/>
    <w:rsid w:val="008F3BCC"/>
    <w:rsid w:val="009207F8"/>
    <w:rsid w:val="009318AB"/>
    <w:rsid w:val="00980C96"/>
    <w:rsid w:val="009836D1"/>
    <w:rsid w:val="00983D15"/>
    <w:rsid w:val="009B15A4"/>
    <w:rsid w:val="009C1F5B"/>
    <w:rsid w:val="00A06489"/>
    <w:rsid w:val="00A1547E"/>
    <w:rsid w:val="00A36FC3"/>
    <w:rsid w:val="00A57BEB"/>
    <w:rsid w:val="00AA3030"/>
    <w:rsid w:val="00AB5C87"/>
    <w:rsid w:val="00AD7612"/>
    <w:rsid w:val="00AE1576"/>
    <w:rsid w:val="00B003E5"/>
    <w:rsid w:val="00B0541A"/>
    <w:rsid w:val="00B066C3"/>
    <w:rsid w:val="00B12426"/>
    <w:rsid w:val="00B3163C"/>
    <w:rsid w:val="00B56BCE"/>
    <w:rsid w:val="00B820FA"/>
    <w:rsid w:val="00BC2612"/>
    <w:rsid w:val="00BF60BD"/>
    <w:rsid w:val="00C15263"/>
    <w:rsid w:val="00C21985"/>
    <w:rsid w:val="00C21F9D"/>
    <w:rsid w:val="00C37C05"/>
    <w:rsid w:val="00C5296C"/>
    <w:rsid w:val="00C6473B"/>
    <w:rsid w:val="00C814EE"/>
    <w:rsid w:val="00CA1797"/>
    <w:rsid w:val="00CC2C79"/>
    <w:rsid w:val="00CD3588"/>
    <w:rsid w:val="00CD4169"/>
    <w:rsid w:val="00CE6249"/>
    <w:rsid w:val="00D332A0"/>
    <w:rsid w:val="00D3452A"/>
    <w:rsid w:val="00D4195E"/>
    <w:rsid w:val="00D420B4"/>
    <w:rsid w:val="00D47237"/>
    <w:rsid w:val="00D5451D"/>
    <w:rsid w:val="00D7448D"/>
    <w:rsid w:val="00DA5687"/>
    <w:rsid w:val="00DC3E86"/>
    <w:rsid w:val="00DE23E2"/>
    <w:rsid w:val="00DE6414"/>
    <w:rsid w:val="00DF0D59"/>
    <w:rsid w:val="00E11D26"/>
    <w:rsid w:val="00E36937"/>
    <w:rsid w:val="00E3717F"/>
    <w:rsid w:val="00E479BC"/>
    <w:rsid w:val="00E54D42"/>
    <w:rsid w:val="00E57A80"/>
    <w:rsid w:val="00E80584"/>
    <w:rsid w:val="00E85B07"/>
    <w:rsid w:val="00E96898"/>
    <w:rsid w:val="00ED1FCF"/>
    <w:rsid w:val="00EE13B2"/>
    <w:rsid w:val="00F160D3"/>
    <w:rsid w:val="00F177ED"/>
    <w:rsid w:val="00F3575A"/>
    <w:rsid w:val="00F36263"/>
    <w:rsid w:val="00F37237"/>
    <w:rsid w:val="00F544FC"/>
    <w:rsid w:val="00FB5D73"/>
    <w:rsid w:val="00FD0E72"/>
    <w:rsid w:val="00FD1457"/>
    <w:rsid w:val="00FE4938"/>
    <w:rsid w:val="00FE5B88"/>
    <w:rsid w:val="00FF6833"/>
    <w:rsid w:val="76D12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3"/>
    <o:shapelayout v:ext="edit">
      <o:idmap v:ext="edit" data="1"/>
    </o:shapelayout>
  </w:shapeDefaults>
  <w:decimalSymbol w:val="."/>
  <w:listSeparator w:val=","/>
  <w14:docId w14:val="4E25C045"/>
  <w15:chartTrackingRefBased/>
  <w15:docId w15:val="{6C05DB27-A7F1-463A-A142-245F57620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C4AD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3842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3">
    <w:name w:val="报告抬头"/>
    <w:basedOn w:val="a"/>
    <w:link w:val="a4"/>
    <w:autoRedefine/>
    <w:qFormat/>
    <w:rsid w:val="003E0FAA"/>
    <w:pPr>
      <w:jc w:val="center"/>
      <w:outlineLvl w:val="1"/>
    </w:pPr>
    <w:rPr>
      <w:b/>
      <w:sz w:val="48"/>
      <w:szCs w:val="48"/>
    </w:rPr>
  </w:style>
  <w:style w:type="paragraph" w:customStyle="1" w:styleId="a5">
    <w:name w:val="层级贰"/>
    <w:basedOn w:val="a"/>
    <w:link w:val="a6"/>
    <w:autoRedefine/>
    <w:qFormat/>
    <w:rsid w:val="007646D7"/>
    <w:pPr>
      <w:ind w:firstLine="420"/>
      <w:outlineLvl w:val="3"/>
    </w:pPr>
    <w:rPr>
      <w:rFonts w:ascii="宋体"/>
      <w:bCs/>
      <w:szCs w:val="21"/>
    </w:rPr>
  </w:style>
  <w:style w:type="character" w:customStyle="1" w:styleId="a4">
    <w:name w:val="报告抬头 字符"/>
    <w:link w:val="a3"/>
    <w:rsid w:val="003E0FAA"/>
    <w:rPr>
      <w:b/>
      <w:kern w:val="2"/>
      <w:sz w:val="48"/>
      <w:szCs w:val="48"/>
    </w:rPr>
  </w:style>
  <w:style w:type="paragraph" w:customStyle="1" w:styleId="a7">
    <w:name w:val="层级壹"/>
    <w:basedOn w:val="a"/>
    <w:link w:val="a8"/>
    <w:autoRedefine/>
    <w:qFormat/>
    <w:rsid w:val="00F544FC"/>
    <w:pPr>
      <w:outlineLvl w:val="2"/>
    </w:pPr>
    <w:rPr>
      <w:rFonts w:ascii="宋体" w:hAnsi="宋体"/>
      <w:b/>
      <w:sz w:val="32"/>
      <w:szCs w:val="32"/>
    </w:rPr>
  </w:style>
  <w:style w:type="character" w:customStyle="1" w:styleId="a6">
    <w:name w:val="层级贰 字符"/>
    <w:link w:val="a5"/>
    <w:rsid w:val="00F544FC"/>
    <w:rPr>
      <w:rFonts w:ascii="宋体"/>
      <w:bCs/>
      <w:kern w:val="2"/>
      <w:sz w:val="21"/>
      <w:szCs w:val="21"/>
    </w:rPr>
  </w:style>
  <w:style w:type="paragraph" w:styleId="a9">
    <w:name w:val="Subtitle"/>
    <w:basedOn w:val="a"/>
    <w:next w:val="a"/>
    <w:link w:val="aa"/>
    <w:qFormat/>
    <w:rsid w:val="00F544FC"/>
    <w:pPr>
      <w:spacing w:before="240" w:after="60" w:line="312" w:lineRule="auto"/>
      <w:jc w:val="center"/>
      <w:outlineLvl w:val="1"/>
    </w:pPr>
    <w:rPr>
      <w:rFonts w:ascii="等线 Light" w:hAnsi="等线 Light"/>
      <w:b/>
      <w:bCs/>
      <w:kern w:val="28"/>
      <w:sz w:val="32"/>
      <w:szCs w:val="32"/>
    </w:rPr>
  </w:style>
  <w:style w:type="character" w:customStyle="1" w:styleId="a8">
    <w:name w:val="层级壹 字符"/>
    <w:link w:val="a7"/>
    <w:rsid w:val="00F544FC"/>
    <w:rPr>
      <w:rFonts w:ascii="宋体" w:hAnsi="宋体"/>
      <w:b/>
      <w:kern w:val="2"/>
      <w:sz w:val="32"/>
      <w:szCs w:val="32"/>
    </w:rPr>
  </w:style>
  <w:style w:type="character" w:customStyle="1" w:styleId="aa">
    <w:name w:val="副标题 字符"/>
    <w:link w:val="a9"/>
    <w:rsid w:val="00F544FC"/>
    <w:rPr>
      <w:rFonts w:ascii="等线 Light" w:hAnsi="等线 Light" w:cs="Times New Roman"/>
      <w:b/>
      <w:bCs/>
      <w:kern w:val="28"/>
      <w:sz w:val="32"/>
      <w:szCs w:val="32"/>
    </w:rPr>
  </w:style>
  <w:style w:type="paragraph" w:customStyle="1" w:styleId="ab">
    <w:name w:val="目录"/>
    <w:basedOn w:val="a"/>
    <w:link w:val="ac"/>
    <w:autoRedefine/>
    <w:qFormat/>
    <w:rsid w:val="007670B6"/>
    <w:pPr>
      <w:jc w:val="center"/>
      <w:outlineLvl w:val="1"/>
    </w:pPr>
    <w:rPr>
      <w:b/>
      <w:sz w:val="52"/>
      <w:szCs w:val="52"/>
    </w:rPr>
  </w:style>
  <w:style w:type="paragraph" w:customStyle="1" w:styleId="ad">
    <w:name w:val="书册抬头"/>
    <w:basedOn w:val="a"/>
    <w:link w:val="ae"/>
    <w:autoRedefine/>
    <w:qFormat/>
    <w:rsid w:val="007670B6"/>
    <w:pPr>
      <w:jc w:val="center"/>
      <w:outlineLvl w:val="0"/>
    </w:pPr>
    <w:rPr>
      <w:b/>
      <w:sz w:val="52"/>
      <w:szCs w:val="52"/>
    </w:rPr>
  </w:style>
  <w:style w:type="character" w:customStyle="1" w:styleId="ac">
    <w:name w:val="目录 字符"/>
    <w:link w:val="ab"/>
    <w:rsid w:val="007670B6"/>
    <w:rPr>
      <w:b/>
      <w:kern w:val="2"/>
      <w:sz w:val="52"/>
      <w:szCs w:val="52"/>
    </w:rPr>
  </w:style>
  <w:style w:type="character" w:customStyle="1" w:styleId="10">
    <w:name w:val="标题 1 字符"/>
    <w:link w:val="1"/>
    <w:rsid w:val="00384262"/>
    <w:rPr>
      <w:b/>
      <w:bCs/>
      <w:kern w:val="44"/>
      <w:sz w:val="44"/>
      <w:szCs w:val="44"/>
    </w:rPr>
  </w:style>
  <w:style w:type="character" w:customStyle="1" w:styleId="ae">
    <w:name w:val="书册抬头 字符"/>
    <w:link w:val="ad"/>
    <w:rsid w:val="007670B6"/>
    <w:rPr>
      <w:b/>
      <w:kern w:val="2"/>
      <w:sz w:val="52"/>
      <w:szCs w:val="52"/>
    </w:rPr>
  </w:style>
  <w:style w:type="paragraph" w:styleId="TOC">
    <w:name w:val="TOC Heading"/>
    <w:basedOn w:val="1"/>
    <w:next w:val="a"/>
    <w:uiPriority w:val="39"/>
    <w:unhideWhenUsed/>
    <w:qFormat/>
    <w:rsid w:val="00384262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E74B5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84262"/>
    <w:pPr>
      <w:widowControl/>
      <w:spacing w:after="100" w:line="259" w:lineRule="auto"/>
      <w:ind w:left="220"/>
      <w:jc w:val="left"/>
    </w:pPr>
    <w:rPr>
      <w:rFonts w:ascii="等线" w:eastAsia="等线" w:hAnsi="等线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384262"/>
    <w:pPr>
      <w:widowControl/>
      <w:spacing w:after="100" w:line="259" w:lineRule="auto"/>
      <w:jc w:val="left"/>
    </w:pPr>
    <w:rPr>
      <w:rFonts w:ascii="等线" w:eastAsia="等线" w:hAnsi="等线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384262"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character" w:styleId="af">
    <w:name w:val="Hyperlink"/>
    <w:uiPriority w:val="99"/>
    <w:unhideWhenUsed/>
    <w:rsid w:val="00384262"/>
    <w:rPr>
      <w:color w:val="0563C1"/>
      <w:u w:val="single"/>
    </w:rPr>
  </w:style>
  <w:style w:type="paragraph" w:styleId="af0">
    <w:name w:val="header"/>
    <w:basedOn w:val="a"/>
    <w:link w:val="af1"/>
    <w:rsid w:val="00FD145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link w:val="af0"/>
    <w:rsid w:val="00FD1457"/>
    <w:rPr>
      <w:kern w:val="2"/>
      <w:sz w:val="18"/>
      <w:szCs w:val="18"/>
    </w:rPr>
  </w:style>
  <w:style w:type="paragraph" w:styleId="af2">
    <w:name w:val="footer"/>
    <w:basedOn w:val="a"/>
    <w:link w:val="af3"/>
    <w:rsid w:val="00FD14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3">
    <w:name w:val="页脚 字符"/>
    <w:link w:val="af2"/>
    <w:rsid w:val="00FD1457"/>
    <w:rPr>
      <w:kern w:val="2"/>
      <w:sz w:val="18"/>
      <w:szCs w:val="18"/>
    </w:rPr>
  </w:style>
  <w:style w:type="character" w:styleId="af4">
    <w:name w:val="Intense Reference"/>
    <w:uiPriority w:val="32"/>
    <w:qFormat/>
    <w:rsid w:val="00FD1457"/>
    <w:rPr>
      <w:b/>
      <w:bCs/>
      <w:smallCaps/>
      <w:color w:val="5B9BD5"/>
      <w:spacing w:val="5"/>
    </w:rPr>
  </w:style>
  <w:style w:type="character" w:styleId="af5">
    <w:name w:val="Unresolved Mention"/>
    <w:uiPriority w:val="99"/>
    <w:semiHidden/>
    <w:unhideWhenUsed/>
    <w:rsid w:val="00FD1457"/>
    <w:rPr>
      <w:color w:val="605E5C"/>
      <w:shd w:val="clear" w:color="auto" w:fill="E1DFDD"/>
    </w:rPr>
  </w:style>
  <w:style w:type="character" w:styleId="HTML">
    <w:name w:val="HTML Code"/>
    <w:uiPriority w:val="99"/>
    <w:unhideWhenUsed/>
    <w:rsid w:val="00FD1457"/>
    <w:rPr>
      <w:rFonts w:ascii="宋体" w:eastAsia="宋体" w:hAnsi="宋体" w:cs="宋体"/>
      <w:sz w:val="24"/>
      <w:szCs w:val="24"/>
    </w:rPr>
  </w:style>
  <w:style w:type="paragraph" w:styleId="af6">
    <w:name w:val="Revision"/>
    <w:hidden/>
    <w:uiPriority w:val="99"/>
    <w:unhideWhenUsed/>
    <w:rsid w:val="00FD1457"/>
    <w:rPr>
      <w:kern w:val="2"/>
      <w:sz w:val="21"/>
      <w:szCs w:val="24"/>
    </w:rPr>
  </w:style>
  <w:style w:type="character" w:styleId="af7">
    <w:name w:val="annotation reference"/>
    <w:rsid w:val="00ED1FCF"/>
    <w:rPr>
      <w:sz w:val="21"/>
      <w:szCs w:val="21"/>
    </w:rPr>
  </w:style>
  <w:style w:type="paragraph" w:styleId="af8">
    <w:name w:val="annotation text"/>
    <w:basedOn w:val="a"/>
    <w:link w:val="af9"/>
    <w:rsid w:val="00ED1FCF"/>
    <w:pPr>
      <w:jc w:val="left"/>
    </w:pPr>
  </w:style>
  <w:style w:type="character" w:customStyle="1" w:styleId="af9">
    <w:name w:val="批注文字 字符"/>
    <w:link w:val="af8"/>
    <w:rsid w:val="00ED1FCF"/>
    <w:rPr>
      <w:kern w:val="2"/>
      <w:sz w:val="21"/>
      <w:szCs w:val="24"/>
    </w:rPr>
  </w:style>
  <w:style w:type="paragraph" w:styleId="afa">
    <w:name w:val="annotation subject"/>
    <w:basedOn w:val="af8"/>
    <w:next w:val="af8"/>
    <w:link w:val="afb"/>
    <w:rsid w:val="00ED1FCF"/>
    <w:rPr>
      <w:b/>
      <w:bCs/>
    </w:rPr>
  </w:style>
  <w:style w:type="character" w:customStyle="1" w:styleId="afb">
    <w:name w:val="批注主题 字符"/>
    <w:link w:val="afa"/>
    <w:rsid w:val="00ED1FCF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6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5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6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1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9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3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30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  <w:optimizeForBrowser/>
  <w:allowPNG/>
  <w:pixelsPerInch w:val="19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://127.0.0.1:8188/segmentsid/1" TargetMode="External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eader" Target="header1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niversity%20and%20Practice\&#24191;&#24030;&#21830;&#23398;&#38498;\&#29616;&#20195;&#20449;&#24687;&#20135;&#19994;&#23398;&#38498;\&#20316;&#19994;&#36164;&#26009;\2025\&#22823;&#19977;%20&#19979;&#23398;&#26399;\&#21306;&#22359;&#38142;&#20998;&#24067;&#24335;&#24212;&#29992;&#24320;&#21457;%20-%20&#26366;&#27905;&#27874;\&#23454;&#39564;&#36164;&#26009;\&#23454;&#39564;&#25253;&#21578;\&#20462;&#31295;\&#23454;&#39564;&#19968;\202212070022-&#21776;&#29831;-&#21306;&#22359;&#38142;&#20998;&#24067;&#24335;&#24212;&#29992;&#24320;&#21457;-&#24191;&#24030;&#21830;&#23398;&#38498;&#23454;&#39564;&#25253;&#21578;&#2087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176C4-D5E2-4781-8D15-99A998DC6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202212070022-唐璇-区块链分布式应用开发-广州商学院实验报告册.dotx</Template>
  <TotalTime>46</TotalTime>
  <Pages>62</Pages>
  <Words>2421</Words>
  <Characters>13806</Characters>
  <Application>Microsoft Office Word</Application>
  <DocSecurity>0</DocSecurity>
  <Lines>115</Lines>
  <Paragraphs>32</Paragraphs>
  <ScaleCrop>false</ScaleCrop>
  <Company>Microsoft</Company>
  <LinksUpToDate>false</LinksUpToDate>
  <CharactersWithSpaces>16195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区块链分布式应用开发</dc:title>
  <dc:subject>实验报告册</dc:subject>
  <dc:creator>唐璇</dc:creator>
  <cp:keywords/>
  <cp:lastModifiedBy>璇 唐</cp:lastModifiedBy>
  <cp:revision>10</cp:revision>
  <dcterms:created xsi:type="dcterms:W3CDTF">2025-03-18T14:03:00Z</dcterms:created>
  <dcterms:modified xsi:type="dcterms:W3CDTF">2025-06-17T18:47:00Z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664652A390B043488B37D0BC525B0288_12</vt:lpwstr>
  </property>
</Properties>
</file>